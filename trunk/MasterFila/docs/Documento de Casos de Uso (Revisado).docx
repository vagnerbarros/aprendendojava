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8C" w:rsidRDefault="00645B8C" w:rsidP="00645B8C">
      <w:pPr>
        <w:rPr>
          <w:lang w:val="pt-BR"/>
        </w:rPr>
      </w:pPr>
    </w:p>
    <w:p w:rsidR="00645B8C" w:rsidRDefault="00645B8C" w:rsidP="00645B8C">
      <w:pPr>
        <w:rPr>
          <w:lang w:val="pt-BR"/>
        </w:rPr>
      </w:pPr>
    </w:p>
    <w:p w:rsidR="00645B8C" w:rsidRDefault="003D4F1B" w:rsidP="00645B8C">
      <w:pPr>
        <w:pStyle w:val="Ttulo"/>
        <w:jc w:val="center"/>
        <w:rPr>
          <w:lang w:val="pt-BR"/>
        </w:rPr>
      </w:pPr>
      <w:sdt>
        <w:sdtPr>
          <w:rPr>
            <w:lang w:val="pt-BR"/>
          </w:rPr>
          <w:alias w:val="Título"/>
          <w:tag w:val=""/>
          <w:id w:val="-1695692936"/>
          <w:placeholder>
            <w:docPart w:val="730E5426F3994E92984186733C7241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45B8C">
            <w:rPr>
              <w:lang w:val="pt-BR"/>
            </w:rPr>
            <w:t>Documento de Casos de Uso</w:t>
          </w:r>
        </w:sdtContent>
      </w:sdt>
    </w:p>
    <w:p w:rsidR="00645B8C" w:rsidRDefault="003D4F1B" w:rsidP="00645B8C">
      <w:pPr>
        <w:pStyle w:val="Subttulo"/>
        <w:jc w:val="center"/>
        <w:rPr>
          <w:lang w:val="pt-BR"/>
        </w:rPr>
      </w:pPr>
      <w:sdt>
        <w:sdtPr>
          <w:rPr>
            <w:lang w:val="pt-BR"/>
          </w:rPr>
          <w:alias w:val="Empresa"/>
          <w:tag w:val=""/>
          <w:id w:val="-290286069"/>
          <w:placeholder>
            <w:docPart w:val="8387984E1A324DCC9C5DC25EB15CF8A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306D81">
            <w:rPr>
              <w:lang w:val="pt-BR"/>
            </w:rPr>
            <w:t>LeafSoftware</w:t>
          </w:r>
        </w:sdtContent>
      </w:sdt>
    </w:p>
    <w:p w:rsidR="00645B8C" w:rsidRPr="00912B49" w:rsidRDefault="00C50422" w:rsidP="00645B8C">
      <w:pPr>
        <w:jc w:val="center"/>
        <w:rPr>
          <w:rStyle w:val="nfaseSutil"/>
          <w:lang w:val="pt-BR"/>
        </w:rPr>
      </w:pPr>
      <w:r w:rsidRPr="00BE4E36">
        <w:rPr>
          <w:rStyle w:val="nfaseSutil"/>
          <w:lang w:val="pt-BR"/>
        </w:rPr>
        <w:t xml:space="preserve">Versão: </w:t>
      </w:r>
      <w:sdt>
        <w:sdtPr>
          <w:rPr>
            <w:rStyle w:val="nfaseSutil"/>
          </w:rPr>
          <w:alias w:val="Data de Publicação"/>
          <w:tag w:val=""/>
          <w:id w:val="231515290"/>
          <w:placeholder>
            <w:docPart w:val="94D97971D3E44D8C914EE7038667F0BC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="00F31DE9">
            <w:rPr>
              <w:rStyle w:val="nfaseSutil"/>
              <w:lang w:val="pt-BR"/>
            </w:rPr>
            <w:t>1.5</w:t>
          </w:r>
        </w:sdtContent>
      </w:sdt>
    </w:p>
    <w:p w:rsidR="00C50422" w:rsidRDefault="00645B8C" w:rsidP="00C50422">
      <w:pPr>
        <w:ind w:firstLine="0"/>
        <w:rPr>
          <w:lang w:val="pt-BR"/>
        </w:rPr>
      </w:pPr>
      <w:r>
        <w:rPr>
          <w:lang w:val="pt-BR"/>
        </w:rPr>
        <w:br w:type="page"/>
      </w:r>
    </w:p>
    <w:p w:rsidR="00645B8C" w:rsidRPr="00C50422" w:rsidRDefault="00C50422" w:rsidP="00C50422">
      <w:pPr>
        <w:jc w:val="center"/>
        <w:rPr>
          <w:rFonts w:asciiTheme="majorHAnsi" w:hAnsiTheme="majorHAnsi"/>
          <w:b/>
          <w:i/>
          <w:sz w:val="32"/>
          <w:lang w:val="pt-BR"/>
        </w:rPr>
      </w:pPr>
      <w:r w:rsidRPr="00C50422">
        <w:rPr>
          <w:rFonts w:asciiTheme="majorHAnsi" w:eastAsiaTheme="majorEastAsia" w:hAnsiTheme="majorHAnsi"/>
          <w:b/>
          <w:i/>
          <w:sz w:val="32"/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50422" w:rsidTr="00B22073"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10/09/12</w:t>
            </w:r>
          </w:p>
        </w:tc>
        <w:tc>
          <w:tcPr>
            <w:tcW w:w="1152" w:type="dxa"/>
          </w:tcPr>
          <w:p w:rsidR="00C50422" w:rsidRDefault="00563E99" w:rsidP="00B220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0422" w:rsidRDefault="00563E99" w:rsidP="00B22073">
            <w:pPr>
              <w:pStyle w:val="Tabletext"/>
            </w:pPr>
            <w:r>
              <w:t>Criação</w:t>
            </w:r>
            <w:r w:rsidR="004857AB">
              <w:t xml:space="preserve"> do documento de caso de uso</w:t>
            </w:r>
          </w:p>
        </w:tc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Vagner</w:t>
            </w:r>
            <w:r w:rsidR="004857AB">
              <w:t xml:space="preserve"> Barros</w:t>
            </w:r>
          </w:p>
        </w:tc>
      </w:tr>
      <w:tr w:rsidR="00C50422" w:rsidTr="00B22073"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10/10/12</w:t>
            </w:r>
          </w:p>
        </w:tc>
        <w:tc>
          <w:tcPr>
            <w:tcW w:w="1152" w:type="dxa"/>
          </w:tcPr>
          <w:p w:rsidR="00C50422" w:rsidRDefault="00563E99" w:rsidP="00B220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0422" w:rsidRDefault="00563E99" w:rsidP="00B22073">
            <w:pPr>
              <w:pStyle w:val="Tabletext"/>
            </w:pPr>
            <w:r>
              <w:t>Revisão</w:t>
            </w:r>
            <w:r w:rsidR="004857AB">
              <w:t xml:space="preserve"> do documento de caso de uso</w:t>
            </w:r>
          </w:p>
        </w:tc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Vagner</w:t>
            </w:r>
            <w:r w:rsidR="004857AB">
              <w:t xml:space="preserve"> Barros</w:t>
            </w:r>
          </w:p>
        </w:tc>
      </w:tr>
      <w:tr w:rsidR="004857AB" w:rsidTr="00B22073">
        <w:tc>
          <w:tcPr>
            <w:tcW w:w="2304" w:type="dxa"/>
          </w:tcPr>
          <w:p w:rsidR="004857AB" w:rsidRDefault="004857AB" w:rsidP="00B22073">
            <w:pPr>
              <w:pStyle w:val="Tabletext"/>
            </w:pPr>
            <w:r>
              <w:t>12/03/13</w:t>
            </w:r>
          </w:p>
        </w:tc>
        <w:tc>
          <w:tcPr>
            <w:tcW w:w="1152" w:type="dxa"/>
          </w:tcPr>
          <w:p w:rsidR="004857AB" w:rsidRDefault="004857AB" w:rsidP="00B2207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4857AB" w:rsidRDefault="004857AB" w:rsidP="00737DC2">
            <w:pPr>
              <w:pStyle w:val="Tabletext"/>
            </w:pPr>
            <w:r>
              <w:t xml:space="preserve">Revisão e modificação do documento de </w:t>
            </w:r>
            <w:r w:rsidR="00737DC2">
              <w:t>caso de uso</w:t>
            </w:r>
          </w:p>
        </w:tc>
        <w:tc>
          <w:tcPr>
            <w:tcW w:w="2304" w:type="dxa"/>
          </w:tcPr>
          <w:p w:rsidR="004857AB" w:rsidRDefault="004857AB" w:rsidP="00B22073">
            <w:pPr>
              <w:pStyle w:val="Tabletext"/>
            </w:pPr>
            <w:r>
              <w:t>Renato Augusto</w:t>
            </w:r>
          </w:p>
        </w:tc>
      </w:tr>
      <w:tr w:rsidR="004857AB" w:rsidTr="00B22073">
        <w:tc>
          <w:tcPr>
            <w:tcW w:w="2304" w:type="dxa"/>
          </w:tcPr>
          <w:p w:rsidR="004857AB" w:rsidRDefault="00D47AC0" w:rsidP="00B22073">
            <w:pPr>
              <w:pStyle w:val="Tabletext"/>
            </w:pPr>
            <w:r>
              <w:t>05/04/13</w:t>
            </w:r>
          </w:p>
        </w:tc>
        <w:tc>
          <w:tcPr>
            <w:tcW w:w="1152" w:type="dxa"/>
          </w:tcPr>
          <w:p w:rsidR="004857AB" w:rsidRDefault="00D47AC0" w:rsidP="00B22073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4857AB" w:rsidRDefault="00D47AC0" w:rsidP="00B22073">
            <w:pPr>
              <w:pStyle w:val="Tabletext"/>
            </w:pPr>
            <w:r>
              <w:t>Revisão e modificação do documento de caso de uso.</w:t>
            </w:r>
          </w:p>
        </w:tc>
        <w:tc>
          <w:tcPr>
            <w:tcW w:w="2304" w:type="dxa"/>
          </w:tcPr>
          <w:p w:rsidR="004857AB" w:rsidRDefault="00D47AC0" w:rsidP="00B22073">
            <w:pPr>
              <w:pStyle w:val="Tabletext"/>
            </w:pPr>
            <w:r>
              <w:t>Renato Augusto</w:t>
            </w:r>
          </w:p>
        </w:tc>
      </w:tr>
      <w:tr w:rsidR="00052F88" w:rsidTr="00B22073">
        <w:tc>
          <w:tcPr>
            <w:tcW w:w="2304" w:type="dxa"/>
          </w:tcPr>
          <w:p w:rsidR="00052F88" w:rsidRDefault="00052F88" w:rsidP="00B22073">
            <w:pPr>
              <w:pStyle w:val="Tabletext"/>
            </w:pPr>
            <w:r>
              <w:t>10/04/13</w:t>
            </w:r>
          </w:p>
        </w:tc>
        <w:tc>
          <w:tcPr>
            <w:tcW w:w="1152" w:type="dxa"/>
          </w:tcPr>
          <w:p w:rsidR="00052F88" w:rsidRDefault="00052F88" w:rsidP="00B22073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052F88" w:rsidRDefault="00052F88" w:rsidP="00B22073">
            <w:pPr>
              <w:pStyle w:val="Tabletext"/>
            </w:pPr>
            <w:r>
              <w:t>Modificação do document</w:t>
            </w:r>
            <w:r w:rsidR="00692C73">
              <w:t>o</w:t>
            </w:r>
            <w:r>
              <w:t xml:space="preserve"> de caso de uso.</w:t>
            </w:r>
          </w:p>
        </w:tc>
        <w:tc>
          <w:tcPr>
            <w:tcW w:w="2304" w:type="dxa"/>
          </w:tcPr>
          <w:p w:rsidR="00052F88" w:rsidRDefault="00052F88" w:rsidP="00B22073">
            <w:pPr>
              <w:pStyle w:val="Tabletext"/>
            </w:pPr>
            <w:r>
              <w:t>Renato Augusto</w:t>
            </w:r>
          </w:p>
        </w:tc>
      </w:tr>
      <w:tr w:rsidR="00692C73" w:rsidTr="00B22073">
        <w:tc>
          <w:tcPr>
            <w:tcW w:w="2304" w:type="dxa"/>
          </w:tcPr>
          <w:p w:rsidR="00692C73" w:rsidRDefault="00692C73" w:rsidP="00B22073">
            <w:pPr>
              <w:pStyle w:val="Tabletext"/>
            </w:pPr>
            <w:r>
              <w:t>24/04/13</w:t>
            </w:r>
          </w:p>
        </w:tc>
        <w:tc>
          <w:tcPr>
            <w:tcW w:w="1152" w:type="dxa"/>
          </w:tcPr>
          <w:p w:rsidR="00692C73" w:rsidRDefault="00692C73" w:rsidP="00B22073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692C73" w:rsidRDefault="00692C73" w:rsidP="00B22073">
            <w:pPr>
              <w:pStyle w:val="Tabletext"/>
            </w:pPr>
            <w:r>
              <w:t>Revisão e alteração do document</w:t>
            </w:r>
            <w:r w:rsidR="00ED0293">
              <w:t>o</w:t>
            </w:r>
            <w:r>
              <w:t xml:space="preserve"> de caso de uso</w:t>
            </w:r>
          </w:p>
        </w:tc>
        <w:tc>
          <w:tcPr>
            <w:tcW w:w="2304" w:type="dxa"/>
          </w:tcPr>
          <w:p w:rsidR="00692C73" w:rsidRDefault="00692C73" w:rsidP="00B22073">
            <w:pPr>
              <w:pStyle w:val="Tabletext"/>
            </w:pPr>
            <w:r>
              <w:t>Renato Augusto</w:t>
            </w:r>
          </w:p>
        </w:tc>
      </w:tr>
      <w:tr w:rsidR="00F31DE9" w:rsidTr="00B22073">
        <w:tc>
          <w:tcPr>
            <w:tcW w:w="2304" w:type="dxa"/>
          </w:tcPr>
          <w:p w:rsidR="00F31DE9" w:rsidRDefault="00F31DE9" w:rsidP="00B22073">
            <w:pPr>
              <w:pStyle w:val="Tabletext"/>
            </w:pPr>
            <w:r>
              <w:t>15/05/13</w:t>
            </w:r>
          </w:p>
        </w:tc>
        <w:tc>
          <w:tcPr>
            <w:tcW w:w="1152" w:type="dxa"/>
          </w:tcPr>
          <w:p w:rsidR="00F31DE9" w:rsidRDefault="00F31DE9" w:rsidP="00B22073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F31DE9" w:rsidRDefault="00F31DE9" w:rsidP="00B22073">
            <w:pPr>
              <w:pStyle w:val="Tabletext"/>
            </w:pPr>
            <w:r>
              <w:t>Modificação do documento de caso de uso</w:t>
            </w:r>
          </w:p>
        </w:tc>
        <w:tc>
          <w:tcPr>
            <w:tcW w:w="2304" w:type="dxa"/>
          </w:tcPr>
          <w:p w:rsidR="00F31DE9" w:rsidRDefault="00F31DE9" w:rsidP="00B22073">
            <w:pPr>
              <w:pStyle w:val="Tabletext"/>
            </w:pPr>
            <w:r>
              <w:t>Renato Augusto</w:t>
            </w:r>
          </w:p>
        </w:tc>
      </w:tr>
    </w:tbl>
    <w:p w:rsidR="00C50422" w:rsidRDefault="00C50422" w:rsidP="00C50422">
      <w:pPr>
        <w:rPr>
          <w:lang w:val="pt-BR"/>
        </w:rPr>
      </w:pPr>
    </w:p>
    <w:p w:rsidR="00AE164F" w:rsidRDefault="00AE164F" w:rsidP="00C50422">
      <w:pPr>
        <w:rPr>
          <w:lang w:val="pt-BR"/>
        </w:rPr>
      </w:pPr>
    </w:p>
    <w:p w:rsidR="00AE164F" w:rsidRDefault="00AE164F" w:rsidP="00C50422">
      <w:pPr>
        <w:rPr>
          <w:lang w:val="pt-BR"/>
        </w:rPr>
      </w:pPr>
    </w:p>
    <w:p w:rsidR="00D32F9B" w:rsidRPr="00D32F9B" w:rsidRDefault="00D32F9B" w:rsidP="00432B04">
      <w:pPr>
        <w:pStyle w:val="PargrafodaLista"/>
        <w:numPr>
          <w:ilvl w:val="0"/>
          <w:numId w:val="43"/>
        </w:numPr>
        <w:rPr>
          <w:rFonts w:asciiTheme="majorHAnsi" w:hAnsiTheme="majorHAnsi"/>
          <w:b/>
          <w:i/>
          <w:sz w:val="32"/>
          <w:lang w:val="pt-BR"/>
        </w:rPr>
      </w:pPr>
      <w:r>
        <w:rPr>
          <w:rFonts w:asciiTheme="majorHAnsi" w:eastAsiaTheme="majorEastAsia" w:hAnsiTheme="majorHAnsi"/>
          <w:b/>
          <w:i/>
          <w:sz w:val="32"/>
          <w:lang w:val="pt-BR"/>
        </w:rPr>
        <w:t>Introdução e objetivos do documento</w:t>
      </w:r>
    </w:p>
    <w:p w:rsidR="00D32F9B" w:rsidRPr="00D32F9B" w:rsidRDefault="00E722E0" w:rsidP="00E722E0">
      <w:pPr>
        <w:jc w:val="both"/>
        <w:rPr>
          <w:lang w:val="pt-BR"/>
        </w:rPr>
      </w:pPr>
      <w:r>
        <w:rPr>
          <w:lang w:val="pt-BR"/>
        </w:rPr>
        <w:t xml:space="preserve">Este documento </w:t>
      </w:r>
      <w:r w:rsidR="005B48FA">
        <w:rPr>
          <w:lang w:val="pt-BR"/>
        </w:rPr>
        <w:t xml:space="preserve">foi criado para </w:t>
      </w:r>
      <w:r w:rsidR="00426E8B">
        <w:rPr>
          <w:lang w:val="pt-BR"/>
        </w:rPr>
        <w:t>detalhar o funcionamento</w:t>
      </w:r>
      <w:r w:rsidR="005B48FA">
        <w:rPr>
          <w:lang w:val="pt-BR"/>
        </w:rPr>
        <w:t xml:space="preserve"> </w:t>
      </w:r>
      <w:r w:rsidR="00426E8B">
        <w:rPr>
          <w:lang w:val="pt-BR"/>
        </w:rPr>
        <w:t>do sistema especificado n</w:t>
      </w:r>
      <w:r w:rsidR="005B48FA">
        <w:rPr>
          <w:lang w:val="pt-BR"/>
        </w:rPr>
        <w:t>o</w:t>
      </w:r>
      <w:r w:rsidR="00426E8B">
        <w:rPr>
          <w:lang w:val="pt-BR"/>
        </w:rPr>
        <w:t xml:space="preserve"> diagrama de</w:t>
      </w:r>
      <w:r w:rsidR="005B48FA">
        <w:rPr>
          <w:lang w:val="pt-BR"/>
        </w:rPr>
        <w:t xml:space="preserve"> caso de uso</w:t>
      </w:r>
      <w:r>
        <w:rPr>
          <w:lang w:val="pt-BR"/>
        </w:rPr>
        <w:t xml:space="preserve"> do projeto Master Fila, </w:t>
      </w:r>
      <w:r w:rsidR="00426E8B">
        <w:rPr>
          <w:lang w:val="pt-BR"/>
        </w:rPr>
        <w:t>cuja</w:t>
      </w:r>
      <w:r>
        <w:rPr>
          <w:lang w:val="pt-BR"/>
        </w:rPr>
        <w:t xml:space="preserve"> construção foi baseada no documento de requisitos</w:t>
      </w:r>
      <w:r w:rsidR="00426E8B">
        <w:rPr>
          <w:lang w:val="pt-BR"/>
        </w:rPr>
        <w:t>. Tem-se por</w:t>
      </w:r>
      <w:r>
        <w:rPr>
          <w:lang w:val="pt-BR"/>
        </w:rPr>
        <w:t xml:space="preserve"> objetivo fazer com que </w:t>
      </w:r>
      <w:r w:rsidR="005B48FA">
        <w:rPr>
          <w:lang w:val="pt-BR"/>
        </w:rPr>
        <w:t>o cliente e</w:t>
      </w:r>
      <w:r>
        <w:rPr>
          <w:lang w:val="pt-BR"/>
        </w:rPr>
        <w:t xml:space="preserve"> o programador </w:t>
      </w:r>
      <w:r w:rsidR="005B48FA">
        <w:rPr>
          <w:lang w:val="pt-BR"/>
        </w:rPr>
        <w:t>entendam</w:t>
      </w:r>
      <w:r>
        <w:rPr>
          <w:lang w:val="pt-BR"/>
        </w:rPr>
        <w:t xml:space="preserve"> de uma forma mais clara e fácil, o funcionamento do sistema e as obrigações que cada um dos autores terá.</w:t>
      </w:r>
      <w:r w:rsidR="005B48FA">
        <w:rPr>
          <w:lang w:val="pt-BR"/>
        </w:rPr>
        <w:t xml:space="preserve"> Em cada caso de uso (CDU) estão contidos os autores, as pré e pós-condições para executar o caso de uso, o fluxo principal (caminho feliz), os fluxos alternativos </w:t>
      </w:r>
      <w:r w:rsidR="00ED0FC7">
        <w:rPr>
          <w:lang w:val="pt-BR"/>
        </w:rPr>
        <w:t xml:space="preserve">e </w:t>
      </w:r>
      <w:r w:rsidR="005B48FA">
        <w:rPr>
          <w:lang w:val="pt-BR"/>
        </w:rPr>
        <w:t>de exceção</w:t>
      </w:r>
      <w:r w:rsidR="00ED0FC7">
        <w:rPr>
          <w:lang w:val="pt-BR"/>
        </w:rPr>
        <w:t>, e a regra de negócio para cada CDU</w:t>
      </w:r>
      <w:r w:rsidR="005B48FA">
        <w:rPr>
          <w:lang w:val="pt-BR"/>
        </w:rPr>
        <w:t>.</w:t>
      </w:r>
    </w:p>
    <w:p w:rsidR="00D32F9B" w:rsidRPr="00C50422" w:rsidRDefault="00D32F9B" w:rsidP="00C50422">
      <w:pPr>
        <w:rPr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val="pt-BR" w:bidi="ar-SA"/>
        </w:rPr>
        <w:id w:val="-17791802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45B8C" w:rsidRDefault="00C50422" w:rsidP="00DF3AB3">
          <w:pPr>
            <w:pStyle w:val="CabealhodoSumrio"/>
            <w:jc w:val="center"/>
            <w:rPr>
              <w:lang w:val="pt-BR"/>
            </w:rPr>
          </w:pPr>
          <w:r>
            <w:rPr>
              <w:lang w:val="pt-BR"/>
            </w:rPr>
            <w:t>Índice</w:t>
          </w:r>
        </w:p>
        <w:p w:rsidR="00645B8C" w:rsidRPr="00645B8C" w:rsidRDefault="00645B8C" w:rsidP="00912B49">
          <w:pPr>
            <w:rPr>
              <w:lang w:val="pt-BR"/>
            </w:rPr>
          </w:pPr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r w:rsidRPr="003D4F1B">
            <w:fldChar w:fldCharType="begin"/>
          </w:r>
          <w:r w:rsidR="00645B8C">
            <w:instrText xml:space="preserve"> TOC \o "1-3" \h \z \u </w:instrText>
          </w:r>
          <w:r w:rsidRPr="003D4F1B">
            <w:fldChar w:fldCharType="separate"/>
          </w:r>
          <w:hyperlink w:anchor="_Toc352962873" w:history="1">
            <w:r w:rsidR="00A163BB" w:rsidRPr="002578C4">
              <w:rPr>
                <w:rStyle w:val="Hyperlink"/>
                <w:noProof/>
                <w:lang w:val="pt-BR"/>
              </w:rPr>
              <w:t>Diagrama(s) de Casos de Uso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52962874" w:history="1">
            <w:r w:rsidR="00503578">
              <w:rPr>
                <w:rStyle w:val="Hyperlink"/>
                <w:noProof/>
                <w:lang w:val="pt-BR"/>
              </w:rPr>
              <w:t>[CDU001]</w:t>
            </w:r>
          </w:hyperlink>
          <w:r w:rsidR="00503578">
            <w:rPr>
              <w:noProof/>
            </w:rPr>
            <w:t xml:space="preserve"> Cadastrar Usuário Cliente………………………………………………………………………………………………….6</w:t>
          </w:r>
        </w:p>
        <w:p w:rsidR="00EF5E2C" w:rsidRPr="00EF5E2C" w:rsidRDefault="00EF5E2C" w:rsidP="00EF5E2C">
          <w:pPr>
            <w:rPr>
              <w:noProof/>
            </w:rPr>
          </w:pPr>
          <w:r>
            <w:rPr>
              <w:noProof/>
            </w:rPr>
            <w:t>[CDU002] Editar Usuário Cliente</w:t>
          </w:r>
          <w:r w:rsidR="000F1C55">
            <w:rPr>
              <w:noProof/>
            </w:rPr>
            <w:t>.</w:t>
          </w:r>
          <w:r>
            <w:rPr>
              <w:noProof/>
            </w:rPr>
            <w:t>………………………………………………………………………………………………………</w:t>
          </w:r>
          <w:r w:rsidR="00503578">
            <w:rPr>
              <w:noProof/>
            </w:rPr>
            <w:t>8</w:t>
          </w:r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5" w:history="1">
            <w:r w:rsidR="00A163BB" w:rsidRPr="002578C4">
              <w:rPr>
                <w:rStyle w:val="Hyperlink"/>
                <w:noProof/>
                <w:lang w:val="pt-BR"/>
              </w:rPr>
              <w:t>[CDU003] Inativar Usuário Cliente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6" w:history="1">
            <w:r w:rsidR="00A163BB" w:rsidRPr="002578C4">
              <w:rPr>
                <w:rStyle w:val="Hyperlink"/>
                <w:noProof/>
                <w:lang w:val="pt-BR"/>
              </w:rPr>
              <w:t>[CDU004] Listar Usuário Cliente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7" w:history="1">
            <w:r w:rsidR="00A163BB" w:rsidRPr="002578C4">
              <w:rPr>
                <w:rStyle w:val="Hyperlink"/>
                <w:noProof/>
                <w:lang w:val="pt-BR"/>
              </w:rPr>
              <w:t>[CDU005] Cadastrar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8" w:history="1">
            <w:r w:rsidR="00A163BB" w:rsidRPr="002578C4">
              <w:rPr>
                <w:rStyle w:val="Hyperlink"/>
                <w:noProof/>
                <w:lang w:val="pt-BR"/>
              </w:rPr>
              <w:t>[CDU006] Editar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52962879" w:history="1">
            <w:r w:rsidR="00A163BB" w:rsidRPr="002578C4">
              <w:rPr>
                <w:rStyle w:val="Hyperlink"/>
                <w:noProof/>
                <w:lang w:val="pt-BR"/>
              </w:rPr>
              <w:t>[CDU007] Inativar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55" w:rsidRPr="000F1C55" w:rsidRDefault="000F1C55" w:rsidP="000F1C55">
          <w:pPr>
            <w:rPr>
              <w:noProof/>
            </w:rPr>
          </w:pPr>
          <w:r>
            <w:rPr>
              <w:noProof/>
            </w:rPr>
            <w:t>[CDU008] Listar Estabelecimento……………………………………………………………………………………………….……1</w:t>
          </w:r>
          <w:r w:rsidR="00503578">
            <w:rPr>
              <w:noProof/>
            </w:rPr>
            <w:t>7</w:t>
          </w:r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0" w:history="1">
            <w:r w:rsidR="00A163BB" w:rsidRPr="002578C4">
              <w:rPr>
                <w:rStyle w:val="Hyperlink"/>
                <w:noProof/>
                <w:lang w:val="pt-BR"/>
              </w:rPr>
              <w:t>[CDU009] Logar no sistema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1" w:history="1">
            <w:r w:rsidR="00A163BB" w:rsidRPr="002578C4">
              <w:rPr>
                <w:rStyle w:val="Hyperlink"/>
                <w:noProof/>
                <w:lang w:val="pt-BR"/>
              </w:rPr>
              <w:t>[CDU010] Solicitar senha de atendimento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2" w:history="1">
            <w:r w:rsidR="00A163BB" w:rsidRPr="002578C4">
              <w:rPr>
                <w:rStyle w:val="Hyperlink"/>
                <w:noProof/>
                <w:lang w:val="pt-BR"/>
              </w:rPr>
              <w:t>[CDU011] Consultar senha de atendimento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3" w:history="1">
            <w:r w:rsidR="00A163BB" w:rsidRPr="002578C4">
              <w:rPr>
                <w:rStyle w:val="Hyperlink"/>
                <w:noProof/>
                <w:lang w:val="pt-BR"/>
              </w:rPr>
              <w:t>[CDU012] Chamar Próximo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4" w:history="1">
            <w:r w:rsidR="00A163BB" w:rsidRPr="002578C4">
              <w:rPr>
                <w:rStyle w:val="Hyperlink"/>
                <w:noProof/>
                <w:lang w:val="pt-BR"/>
              </w:rPr>
              <w:t>[CDU013] Repetir Chamada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3D4F1B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5" w:history="1">
            <w:r w:rsidR="00A163BB" w:rsidRPr="002578C4">
              <w:rPr>
                <w:rStyle w:val="Hyperlink"/>
                <w:noProof/>
                <w:lang w:val="pt-BR"/>
              </w:rPr>
              <w:t>[CDU014] Imprimir senha do usuário cliente web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B8C" w:rsidRDefault="003D4F1B" w:rsidP="00912B49">
          <w:r>
            <w:rPr>
              <w:b/>
              <w:bCs/>
              <w:lang w:val="pt-BR"/>
            </w:rPr>
            <w:fldChar w:fldCharType="end"/>
          </w:r>
        </w:p>
      </w:sdtContent>
    </w:sdt>
    <w:p w:rsidR="00645B8C" w:rsidRDefault="00645B8C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pt-BR"/>
        </w:rPr>
      </w:pPr>
      <w:r>
        <w:rPr>
          <w:b/>
          <w:lang w:val="pt-BR"/>
        </w:rPr>
        <w:br w:type="page"/>
      </w:r>
    </w:p>
    <w:p w:rsidR="00C50422" w:rsidRDefault="00C50422" w:rsidP="00C50422">
      <w:pPr>
        <w:pStyle w:val="Ttulo1"/>
        <w:tabs>
          <w:tab w:val="left" w:pos="1560"/>
        </w:tabs>
        <w:rPr>
          <w:lang w:val="pt-BR"/>
        </w:rPr>
      </w:pPr>
      <w:bookmarkStart w:id="0" w:name="_Toc352962873"/>
      <w:r>
        <w:rPr>
          <w:lang w:val="pt-BR"/>
        </w:rPr>
        <w:lastRenderedPageBreak/>
        <w:t>Diagrama(s) de Casos de Uso</w:t>
      </w:r>
      <w:bookmarkEnd w:id="0"/>
    </w:p>
    <w:p w:rsidR="007376D0" w:rsidRDefault="007376D0" w:rsidP="00C50422">
      <w:pPr>
        <w:rPr>
          <w:lang w:val="pt-BR"/>
        </w:rPr>
      </w:pPr>
    </w:p>
    <w:p w:rsidR="00D26F4A" w:rsidRDefault="00D26F4A" w:rsidP="00C50422">
      <w:pPr>
        <w:rPr>
          <w:lang w:val="pt-BR"/>
        </w:rPr>
      </w:pPr>
    </w:p>
    <w:p w:rsidR="00D26F4A" w:rsidRDefault="00ED0293" w:rsidP="00432B04">
      <w:pPr>
        <w:pStyle w:val="PargrafodaLista"/>
        <w:numPr>
          <w:ilvl w:val="0"/>
          <w:numId w:val="44"/>
        </w:numPr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 w:rsidR="006E363F" w:rsidRPr="006E363F">
        <w:rPr>
          <w:rFonts w:asciiTheme="majorHAnsi" w:hAnsiTheme="majorHAnsi"/>
          <w:b/>
          <w:i/>
          <w:sz w:val="32"/>
          <w:szCs w:val="32"/>
          <w:lang w:val="pt-BR"/>
        </w:rPr>
        <w:t xml:space="preserve"> Administrador</w:t>
      </w:r>
    </w:p>
    <w:p w:rsidR="006E363F" w:rsidRPr="006E363F" w:rsidRDefault="00871632" w:rsidP="006E363F">
      <w:pPr>
        <w:pStyle w:val="PargrafodaLista"/>
        <w:ind w:firstLine="0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510756</wp:posOffset>
            </wp:positionH>
            <wp:positionV relativeFrom="paragraph">
              <wp:posOffset>-3534</wp:posOffset>
            </wp:positionV>
            <wp:extent cx="5009515" cy="3071003"/>
            <wp:effectExtent l="19050" t="0" r="635" b="0"/>
            <wp:wrapNone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871632">
      <w:pPr>
        <w:ind w:firstLine="0"/>
        <w:rPr>
          <w:lang w:val="pt-BR"/>
        </w:rPr>
      </w:pPr>
    </w:p>
    <w:p w:rsidR="006E363F" w:rsidRDefault="00ED0293" w:rsidP="00432B04">
      <w:pPr>
        <w:pStyle w:val="PargrafodaLista"/>
        <w:numPr>
          <w:ilvl w:val="0"/>
          <w:numId w:val="44"/>
        </w:numPr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 w:rsidR="006E363F" w:rsidRPr="006E363F">
        <w:rPr>
          <w:rFonts w:asciiTheme="majorHAnsi" w:hAnsiTheme="majorHAnsi"/>
          <w:b/>
          <w:i/>
          <w:sz w:val="32"/>
          <w:szCs w:val="32"/>
          <w:lang w:val="pt-BR"/>
        </w:rPr>
        <w:t xml:space="preserve"> </w:t>
      </w:r>
      <w:r w:rsidR="00B11856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</w:p>
    <w:p w:rsidR="00D26F4A" w:rsidRPr="00D26F4A" w:rsidRDefault="00B11856" w:rsidP="006268B1">
      <w:pPr>
        <w:tabs>
          <w:tab w:val="left" w:pos="6225"/>
        </w:tabs>
        <w:ind w:firstLine="0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510756</wp:posOffset>
            </wp:positionH>
            <wp:positionV relativeFrom="paragraph">
              <wp:posOffset>1126</wp:posOffset>
            </wp:positionV>
            <wp:extent cx="4830637" cy="2044461"/>
            <wp:effectExtent l="19050" t="0" r="8063" b="0"/>
            <wp:wrapNone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37" cy="204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63F" w:rsidRDefault="0077334E" w:rsidP="00432B04">
      <w:pPr>
        <w:pStyle w:val="Ttulo1"/>
        <w:numPr>
          <w:ilvl w:val="0"/>
          <w:numId w:val="44"/>
        </w:numPr>
        <w:tabs>
          <w:tab w:val="left" w:pos="1560"/>
        </w:tabs>
        <w:jc w:val="center"/>
        <w:rPr>
          <w:lang w:val="pt-BR"/>
        </w:rPr>
      </w:pPr>
      <w:bookmarkStart w:id="1" w:name="_Toc352962874"/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812680</wp:posOffset>
            </wp:positionH>
            <wp:positionV relativeFrom="paragraph">
              <wp:posOffset>526211</wp:posOffset>
            </wp:positionV>
            <wp:extent cx="4630588" cy="2881223"/>
            <wp:effectExtent l="19050" t="0" r="0" b="0"/>
            <wp:wrapNone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88" cy="288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293">
        <w:rPr>
          <w:lang w:val="pt-BR"/>
        </w:rPr>
        <w:t>CDU</w:t>
      </w:r>
      <w:r w:rsidR="00BB6871">
        <w:rPr>
          <w:lang w:val="pt-BR"/>
        </w:rPr>
        <w:t xml:space="preserve"> Funcionário</w:t>
      </w: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Default="006E363F" w:rsidP="0075013C">
      <w:pPr>
        <w:ind w:firstLine="0"/>
        <w:rPr>
          <w:lang w:val="pt-BR"/>
        </w:rPr>
      </w:pPr>
    </w:p>
    <w:p w:rsidR="006E363F" w:rsidRPr="006E363F" w:rsidRDefault="006E363F" w:rsidP="00432B04">
      <w:pPr>
        <w:pStyle w:val="PargrafodaLista"/>
        <w:numPr>
          <w:ilvl w:val="0"/>
          <w:numId w:val="44"/>
        </w:numPr>
        <w:tabs>
          <w:tab w:val="left" w:pos="1683"/>
        </w:tabs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814697</wp:posOffset>
            </wp:positionH>
            <wp:positionV relativeFrom="paragraph">
              <wp:posOffset>212601</wp:posOffset>
            </wp:positionV>
            <wp:extent cx="4612327" cy="4667003"/>
            <wp:effectExtent l="19050" t="0" r="0" b="0"/>
            <wp:wrapNone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27" cy="466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293"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>
        <w:rPr>
          <w:rFonts w:asciiTheme="majorHAnsi" w:hAnsiTheme="majorHAnsi"/>
          <w:b/>
          <w:i/>
          <w:sz w:val="32"/>
          <w:szCs w:val="32"/>
          <w:lang w:val="pt-BR"/>
        </w:rPr>
        <w:t xml:space="preserve"> Usuário Cliente</w:t>
      </w:r>
    </w:p>
    <w:p w:rsidR="00647A87" w:rsidRPr="00914F09" w:rsidRDefault="00C24CBB" w:rsidP="00281371">
      <w:pPr>
        <w:pStyle w:val="Ttulo1"/>
        <w:tabs>
          <w:tab w:val="left" w:pos="1560"/>
        </w:tabs>
        <w:rPr>
          <w:lang w:val="pt-BR"/>
        </w:rPr>
      </w:pPr>
      <w:r w:rsidRPr="00461D19">
        <w:rPr>
          <w:lang w:val="pt-BR"/>
        </w:rPr>
        <w:lastRenderedPageBreak/>
        <w:t>[CDU001]</w:t>
      </w:r>
      <w:r>
        <w:rPr>
          <w:lang w:val="pt-BR"/>
        </w:rPr>
        <w:t xml:space="preserve"> </w:t>
      </w:r>
      <w:r w:rsidR="00234C23">
        <w:rPr>
          <w:lang w:val="pt-BR"/>
        </w:rPr>
        <w:t>Cadastrar Usuário</w:t>
      </w:r>
      <w:r w:rsidR="00C629DF">
        <w:rPr>
          <w:lang w:val="pt-BR"/>
        </w:rPr>
        <w:t xml:space="preserve"> Cliente</w:t>
      </w:r>
      <w:bookmarkEnd w:id="1"/>
    </w:p>
    <w:p w:rsidR="00914F09" w:rsidRPr="00914F09" w:rsidRDefault="00914F09" w:rsidP="00912B49">
      <w:pPr>
        <w:rPr>
          <w:lang w:val="pt-BR"/>
        </w:rPr>
      </w:pPr>
      <w:r w:rsidRPr="00914F09">
        <w:rPr>
          <w:b/>
          <w:lang w:val="pt-BR"/>
        </w:rPr>
        <w:t>Ator</w:t>
      </w:r>
      <w:r w:rsidR="00995D92">
        <w:rPr>
          <w:b/>
          <w:lang w:val="pt-BR"/>
        </w:rPr>
        <w:t xml:space="preserve"> </w:t>
      </w:r>
      <w:r w:rsidR="00645B8C"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C629DF">
        <w:rPr>
          <w:lang w:val="pt-BR"/>
        </w:rPr>
        <w:t xml:space="preserve"> cliente</w:t>
      </w:r>
    </w:p>
    <w:p w:rsidR="00C50422" w:rsidRDefault="00F77765" w:rsidP="00912B49">
      <w:pPr>
        <w:rPr>
          <w:lang w:val="pt-BR"/>
        </w:rPr>
      </w:pPr>
      <w:r>
        <w:rPr>
          <w:b/>
          <w:lang w:val="pt-BR"/>
        </w:rPr>
        <w:t>Pré-condições</w:t>
      </w:r>
      <w:r w:rsidR="00914F09" w:rsidRPr="00914F09">
        <w:rPr>
          <w:lang w:val="pt-BR"/>
        </w:rPr>
        <w:t xml:space="preserve">: </w:t>
      </w:r>
    </w:p>
    <w:p w:rsidR="00914F09" w:rsidRDefault="00C0678B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Acessar o site</w:t>
      </w:r>
      <w:r w:rsidR="00FC6AEF">
        <w:rPr>
          <w:i/>
          <w:lang w:val="pt-BR"/>
        </w:rPr>
        <w:t>.</w:t>
      </w:r>
    </w:p>
    <w:p w:rsidR="00A561FC" w:rsidRDefault="00A561FC" w:rsidP="00A561FC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A561FC" w:rsidRPr="0059531D" w:rsidRDefault="00A561FC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Usuário Cliente cadastrado no sistema</w:t>
      </w:r>
    </w:p>
    <w:p w:rsidR="00914F09" w:rsidRPr="00914F09" w:rsidRDefault="00914F09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95D92" w:rsidRDefault="00995D92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ator clica no link “Cadastrar usuário”.</w:t>
      </w:r>
    </w:p>
    <w:p w:rsidR="00995D92" w:rsidRDefault="00995D92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sistema abre uma nova tela com </w:t>
      </w:r>
      <w:r w:rsidR="00F27612">
        <w:rPr>
          <w:lang w:val="pt-BR"/>
        </w:rPr>
        <w:t xml:space="preserve">um formulário contendo </w:t>
      </w:r>
      <w:r>
        <w:rPr>
          <w:lang w:val="pt-BR"/>
        </w:rPr>
        <w:t>os campos obrigatórios a serem preenchidos.</w:t>
      </w:r>
    </w:p>
    <w:p w:rsidR="00995D92" w:rsidRPr="00995D92" w:rsidRDefault="00995D92" w:rsidP="00995D9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ator preenche todos os campos obrigatórios (nome, CPF, e-mail,</w:t>
      </w:r>
      <w:r w:rsidR="007231AE">
        <w:rPr>
          <w:lang w:val="pt-BR"/>
        </w:rPr>
        <w:t xml:space="preserve"> endereço,</w:t>
      </w:r>
      <w:r>
        <w:rPr>
          <w:lang w:val="pt-BR"/>
        </w:rPr>
        <w:t xml:space="preserve"> login, senha e confirmação de senha) na tela de cadastro e clica no botão “Cadastrar”.</w:t>
      </w:r>
    </w:p>
    <w:p w:rsidR="00A44B46" w:rsidRPr="00995D92" w:rsidRDefault="00914F0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 xml:space="preserve">O sistema vai </w:t>
      </w:r>
      <w:r w:rsidR="00A44B46" w:rsidRPr="00995D92">
        <w:rPr>
          <w:lang w:val="pt-BR"/>
        </w:rPr>
        <w:t>mostrar uma mensagem de “</w:t>
      </w:r>
      <w:r w:rsidR="00940B8A">
        <w:rPr>
          <w:lang w:val="pt-BR"/>
        </w:rPr>
        <w:t>U</w:t>
      </w:r>
      <w:r w:rsidR="00A44B46" w:rsidRPr="00995D92">
        <w:rPr>
          <w:lang w:val="pt-BR"/>
        </w:rPr>
        <w:t>suário cadastrado com sucesso” no centro da tela.</w:t>
      </w:r>
    </w:p>
    <w:p w:rsidR="00A44B46" w:rsidRPr="00995D92" w:rsidRDefault="00A66CA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 xml:space="preserve">O </w:t>
      </w:r>
      <w:r w:rsidR="00C80EDF">
        <w:rPr>
          <w:lang w:val="pt-BR"/>
        </w:rPr>
        <w:t>ator</w:t>
      </w:r>
      <w:r w:rsidR="00995D92" w:rsidRPr="00995D92">
        <w:rPr>
          <w:lang w:val="pt-BR"/>
        </w:rPr>
        <w:t xml:space="preserve"> é redirecionado para</w:t>
      </w:r>
      <w:r w:rsidRPr="00995D92">
        <w:rPr>
          <w:lang w:val="pt-BR"/>
        </w:rPr>
        <w:t xml:space="preserve"> tela </w:t>
      </w:r>
      <w:r w:rsidR="00940B8A">
        <w:rPr>
          <w:lang w:val="pt-BR"/>
        </w:rPr>
        <w:t>inicial do sistema</w:t>
      </w:r>
      <w:r w:rsidRPr="00995D92">
        <w:rPr>
          <w:lang w:val="pt-BR"/>
        </w:rPr>
        <w:t>.</w:t>
      </w:r>
    </w:p>
    <w:p w:rsidR="00914F09" w:rsidRDefault="00914F0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>Caso de uso encerrado.</w:t>
      </w:r>
    </w:p>
    <w:p w:rsidR="00776617" w:rsidRPr="00776617" w:rsidRDefault="00776617" w:rsidP="00776617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914F09" w:rsidRDefault="002673B2" w:rsidP="00912B49">
      <w:pPr>
        <w:rPr>
          <w:lang w:val="pt-BR"/>
        </w:rPr>
      </w:pPr>
      <w:r>
        <w:rPr>
          <w:b/>
          <w:lang w:val="pt-BR"/>
        </w:rPr>
        <w:t>Fluxo de Exceção</w:t>
      </w:r>
      <w:r w:rsidR="00914F09">
        <w:rPr>
          <w:lang w:val="pt-BR"/>
        </w:rPr>
        <w:t xml:space="preserve">: </w:t>
      </w:r>
      <w:r w:rsidR="00A66CA9">
        <w:rPr>
          <w:lang w:val="pt-BR"/>
        </w:rPr>
        <w:t>Campos não preenchidos</w:t>
      </w:r>
    </w:p>
    <w:p w:rsidR="002673B2" w:rsidRDefault="002673B2" w:rsidP="00014935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E13C2">
        <w:rPr>
          <w:lang w:val="pt-BR"/>
        </w:rPr>
        <w:t>u</w:t>
      </w:r>
      <w:r w:rsidR="00A66CA9">
        <w:rPr>
          <w:lang w:val="pt-BR"/>
        </w:rPr>
        <w:t>suário</w:t>
      </w:r>
      <w:r w:rsidR="00AE13C2">
        <w:rPr>
          <w:lang w:val="pt-BR"/>
        </w:rPr>
        <w:t xml:space="preserve"> cliente</w:t>
      </w:r>
      <w:r w:rsidR="00A66CA9">
        <w:rPr>
          <w:lang w:val="pt-BR"/>
        </w:rPr>
        <w:t xml:space="preserve"> deixou em branco um dos campos</w:t>
      </w:r>
      <w:r w:rsidR="00427097">
        <w:rPr>
          <w:lang w:val="pt-BR"/>
        </w:rPr>
        <w:t xml:space="preserve"> obrigatórios</w:t>
      </w:r>
      <w:r w:rsidR="00A66CA9">
        <w:rPr>
          <w:lang w:val="pt-BR"/>
        </w:rPr>
        <w:t xml:space="preserve"> (</w:t>
      </w:r>
      <w:r w:rsidR="00725906">
        <w:rPr>
          <w:lang w:val="pt-BR"/>
        </w:rPr>
        <w:t xml:space="preserve">nome, </w:t>
      </w:r>
      <w:r w:rsidR="00577FCF">
        <w:rPr>
          <w:lang w:val="pt-BR"/>
        </w:rPr>
        <w:t>CPF</w:t>
      </w:r>
      <w:r w:rsidR="00A66CA9">
        <w:rPr>
          <w:lang w:val="pt-BR"/>
        </w:rPr>
        <w:t>, e</w:t>
      </w:r>
      <w:r w:rsidR="00577FCF">
        <w:rPr>
          <w:lang w:val="pt-BR"/>
        </w:rPr>
        <w:t>-</w:t>
      </w:r>
      <w:r w:rsidR="00A66CA9">
        <w:rPr>
          <w:lang w:val="pt-BR"/>
        </w:rPr>
        <w:t>mail, login, senha, confirmação de senha)</w:t>
      </w:r>
      <w:r>
        <w:rPr>
          <w:lang w:val="pt-BR"/>
        </w:rPr>
        <w:t xml:space="preserve">. </w:t>
      </w:r>
    </w:p>
    <w:p w:rsidR="002673B2" w:rsidRDefault="002673B2" w:rsidP="00014935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A66CA9">
        <w:rPr>
          <w:lang w:val="pt-BR"/>
        </w:rPr>
        <w:t xml:space="preserve">deve exibir uma mensagem informando que os campos obrigatórios não foram preenchidos e marcar especificamente os campos </w:t>
      </w:r>
      <w:r w:rsidR="00EE724B">
        <w:rPr>
          <w:lang w:val="pt-BR"/>
        </w:rPr>
        <w:t>na cor vermelha</w:t>
      </w:r>
      <w:r>
        <w:rPr>
          <w:lang w:val="pt-BR"/>
        </w:rPr>
        <w:t>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DC69DE" w:rsidRPr="00DC69DE" w:rsidRDefault="009F68F5" w:rsidP="00432B0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</w:t>
      </w:r>
      <w:r w:rsidR="00DC69DE" w:rsidRPr="00DC69DE">
        <w:rPr>
          <w:lang w:val="pt-BR"/>
        </w:rPr>
        <w:t>suário</w:t>
      </w:r>
      <w:r>
        <w:rPr>
          <w:lang w:val="pt-BR"/>
        </w:rPr>
        <w:t xml:space="preserve"> cliente</w:t>
      </w:r>
      <w:r w:rsidR="00DC69DE" w:rsidRPr="00DC69DE">
        <w:rPr>
          <w:lang w:val="pt-BR"/>
        </w:rPr>
        <w:t xml:space="preserve"> </w:t>
      </w:r>
      <w:r w:rsidR="00DC69DE">
        <w:rPr>
          <w:lang w:val="pt-BR"/>
        </w:rPr>
        <w:t>informou um CPF inválido.</w:t>
      </w:r>
    </w:p>
    <w:p w:rsidR="00DC69DE" w:rsidRDefault="00DC69DE" w:rsidP="00432B0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deve exibir uma mensagem informando que o CPF é inválido.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8D021B">
        <w:rPr>
          <w:lang w:val="pt-BR"/>
        </w:rPr>
        <w:t>Campos senha e c</w:t>
      </w:r>
      <w:r>
        <w:rPr>
          <w:lang w:val="pt-BR"/>
        </w:rPr>
        <w:t>onfirmação</w:t>
      </w:r>
      <w:r w:rsidR="000442BB">
        <w:rPr>
          <w:lang w:val="pt-BR"/>
        </w:rPr>
        <w:t xml:space="preserve"> de </w:t>
      </w:r>
      <w:r w:rsidR="008D021B">
        <w:rPr>
          <w:lang w:val="pt-BR"/>
        </w:rPr>
        <w:t>s</w:t>
      </w:r>
      <w:r w:rsidR="000442BB">
        <w:rPr>
          <w:lang w:val="pt-BR"/>
        </w:rPr>
        <w:t>enha</w:t>
      </w:r>
      <w:r>
        <w:rPr>
          <w:lang w:val="pt-BR"/>
        </w:rPr>
        <w:t xml:space="preserve"> diferentes</w:t>
      </w:r>
    </w:p>
    <w:p w:rsidR="00DC69DE" w:rsidRPr="00344284" w:rsidRDefault="009F68F5" w:rsidP="00432B04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u</w:t>
      </w:r>
      <w:r w:rsidR="00DC69DE" w:rsidRPr="00344284">
        <w:rPr>
          <w:lang w:val="pt-BR"/>
        </w:rPr>
        <w:t xml:space="preserve">suário </w:t>
      </w:r>
      <w:r>
        <w:rPr>
          <w:lang w:val="pt-BR"/>
        </w:rPr>
        <w:t xml:space="preserve">cliente </w:t>
      </w:r>
      <w:r w:rsidR="00344284" w:rsidRPr="00344284">
        <w:rPr>
          <w:lang w:val="pt-BR"/>
        </w:rPr>
        <w:t xml:space="preserve">informou </w:t>
      </w:r>
      <w:r w:rsidR="00DC69DE" w:rsidRPr="00344284">
        <w:rPr>
          <w:lang w:val="pt-BR"/>
        </w:rPr>
        <w:t xml:space="preserve">o campo de senha </w:t>
      </w:r>
      <w:r w:rsidR="00344284">
        <w:rPr>
          <w:lang w:val="pt-BR"/>
        </w:rPr>
        <w:t xml:space="preserve">não correspondente </w:t>
      </w:r>
      <w:r w:rsidR="004E15E8">
        <w:rPr>
          <w:lang w:val="pt-BR"/>
        </w:rPr>
        <w:t>ao campo d</w:t>
      </w:r>
      <w:r w:rsidR="00DC69DE" w:rsidRPr="00344284">
        <w:rPr>
          <w:lang w:val="pt-BR"/>
        </w:rPr>
        <w:t>e confirmação de senha</w:t>
      </w:r>
      <w:r w:rsidR="00344284">
        <w:rPr>
          <w:lang w:val="pt-BR"/>
        </w:rPr>
        <w:t>.</w:t>
      </w:r>
    </w:p>
    <w:p w:rsidR="00DC69DE" w:rsidRPr="00DC69DE" w:rsidRDefault="00DC69DE" w:rsidP="00432B04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deve exibi</w:t>
      </w:r>
      <w:r w:rsidR="00344284">
        <w:rPr>
          <w:lang w:val="pt-BR"/>
        </w:rPr>
        <w:t>r uma mensagem informando que a senha está diferente da confirmação de senha</w:t>
      </w:r>
      <w:r>
        <w:rPr>
          <w:lang w:val="pt-BR"/>
        </w:rPr>
        <w:t>.</w:t>
      </w:r>
    </w:p>
    <w:p w:rsidR="002673B2" w:rsidRDefault="002673B2" w:rsidP="00912B49">
      <w:pPr>
        <w:rPr>
          <w:lang w:val="pt-BR"/>
        </w:rPr>
      </w:pPr>
      <w:r>
        <w:rPr>
          <w:b/>
          <w:lang w:val="pt-BR"/>
        </w:rPr>
        <w:t xml:space="preserve">Regra de </w:t>
      </w:r>
      <w:r w:rsidR="00047834">
        <w:rPr>
          <w:b/>
          <w:lang w:val="pt-BR"/>
        </w:rPr>
        <w:t>negócio</w:t>
      </w:r>
      <w:r w:rsidR="00047834">
        <w:rPr>
          <w:lang w:val="pt-BR"/>
        </w:rPr>
        <w:t xml:space="preserve">: </w:t>
      </w:r>
      <w:r w:rsidR="004E15E8">
        <w:rPr>
          <w:lang w:val="pt-BR"/>
        </w:rPr>
        <w:t>Preenchimento dos campos</w:t>
      </w:r>
    </w:p>
    <w:p w:rsidR="00F35BF1" w:rsidRDefault="00F35BF1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Nos campo</w:t>
      </w:r>
      <w:r w:rsidR="005F4013">
        <w:rPr>
          <w:lang w:val="pt-BR"/>
        </w:rPr>
        <w:t>s</w:t>
      </w:r>
      <w:r>
        <w:rPr>
          <w:lang w:val="pt-BR"/>
        </w:rPr>
        <w:t xml:space="preserve"> nome e CPF, o usuário cliente só poderá digitar letras e números respectivamente, não permitindo caracteres especiais (!, @, #, $,%, *, &amp;...).</w:t>
      </w:r>
    </w:p>
    <w:p w:rsidR="002673B2" w:rsidRDefault="00065527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Campos </w:t>
      </w:r>
      <w:r w:rsidR="004E15E8">
        <w:rPr>
          <w:lang w:val="pt-BR"/>
        </w:rPr>
        <w:t>nome e e</w:t>
      </w:r>
      <w:r w:rsidR="00690E10">
        <w:rPr>
          <w:lang w:val="pt-BR"/>
        </w:rPr>
        <w:t>-</w:t>
      </w:r>
      <w:r w:rsidR="004E15E8">
        <w:rPr>
          <w:lang w:val="pt-BR"/>
        </w:rPr>
        <w:t>mail poderão ser preenchidos com no máximo 255 caracteres.</w:t>
      </w:r>
    </w:p>
    <w:p w:rsidR="00CC0034" w:rsidRDefault="00CC0034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CPF só poderá ser preenchido</w:t>
      </w:r>
      <w:r w:rsidR="006B09B5">
        <w:rPr>
          <w:lang w:val="pt-BR"/>
        </w:rPr>
        <w:t xml:space="preserve"> apenas</w:t>
      </w:r>
      <w:r>
        <w:rPr>
          <w:lang w:val="pt-BR"/>
        </w:rPr>
        <w:t xml:space="preserve"> com 11 números.</w:t>
      </w:r>
    </w:p>
    <w:p w:rsidR="00794958" w:rsidRDefault="00BF7D5A" w:rsidP="00281371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r w:rsidRPr="00794958">
        <w:rPr>
          <w:lang w:val="pt-BR"/>
        </w:rPr>
        <w:t>O campo senha e confirmação de senha só poderão ser preenchidos com apenas 15 caracteres, entre números e letras.</w:t>
      </w:r>
    </w:p>
    <w:p w:rsidR="00DA3478" w:rsidRPr="00DA3478" w:rsidRDefault="00DA3478" w:rsidP="00DA3478">
      <w:pPr>
        <w:tabs>
          <w:tab w:val="left" w:pos="1560"/>
        </w:tabs>
        <w:jc w:val="both"/>
        <w:rPr>
          <w:lang w:val="pt-BR"/>
        </w:rPr>
      </w:pPr>
    </w:p>
    <w:p w:rsidR="00645B8C" w:rsidRPr="00794958" w:rsidRDefault="00F35BF1" w:rsidP="00794958">
      <w:pPr>
        <w:tabs>
          <w:tab w:val="left" w:pos="1560"/>
        </w:tabs>
        <w:ind w:left="360"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94958">
        <w:rPr>
          <w:lang w:val="pt-BR"/>
        </w:rPr>
        <w:t xml:space="preserve"> </w:t>
      </w:r>
      <w:r w:rsidR="00461D19"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[CDU002] </w:t>
      </w:r>
      <w:r w:rsidR="00C3705F" w:rsidRPr="00794958">
        <w:rPr>
          <w:rFonts w:asciiTheme="majorHAnsi" w:hAnsiTheme="majorHAnsi"/>
          <w:b/>
          <w:i/>
          <w:sz w:val="32"/>
          <w:szCs w:val="32"/>
          <w:lang w:val="pt-BR"/>
        </w:rPr>
        <w:t>Editar Usuário</w:t>
      </w:r>
      <w:r w:rsidR="00C629DF"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 Cliente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Ator</w:t>
      </w:r>
      <w:r w:rsidR="0052690B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6934BE">
        <w:rPr>
          <w:lang w:val="pt-BR"/>
        </w:rPr>
        <w:t xml:space="preserve"> cliente</w:t>
      </w:r>
    </w:p>
    <w:p w:rsidR="00C50422" w:rsidRDefault="00F77765" w:rsidP="00912B49">
      <w:pPr>
        <w:rPr>
          <w:lang w:val="pt-BR"/>
        </w:rPr>
      </w:pPr>
      <w:r>
        <w:rPr>
          <w:b/>
          <w:lang w:val="pt-BR"/>
        </w:rPr>
        <w:t>Pré-condições</w:t>
      </w:r>
      <w:r w:rsidR="00645B8C" w:rsidRPr="00914F09">
        <w:rPr>
          <w:lang w:val="pt-BR"/>
        </w:rPr>
        <w:t xml:space="preserve">: </w:t>
      </w:r>
    </w:p>
    <w:p w:rsidR="00645B8C" w:rsidRDefault="00776617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663A81">
        <w:rPr>
          <w:i/>
          <w:lang w:val="pt-BR"/>
        </w:rPr>
        <w:t xml:space="preserve">cadastrado </w:t>
      </w:r>
      <w:r>
        <w:rPr>
          <w:i/>
          <w:lang w:val="pt-BR"/>
        </w:rPr>
        <w:t>no banco</w:t>
      </w:r>
      <w:r w:rsidR="00234C23">
        <w:rPr>
          <w:i/>
          <w:lang w:val="pt-BR"/>
        </w:rPr>
        <w:t xml:space="preserve"> de dados e </w:t>
      </w:r>
      <w:r w:rsidR="00582C21">
        <w:rPr>
          <w:i/>
          <w:lang w:val="pt-BR"/>
        </w:rPr>
        <w:t>ator l</w:t>
      </w:r>
      <w:r w:rsidR="00234C23">
        <w:rPr>
          <w:i/>
          <w:lang w:val="pt-BR"/>
        </w:rPr>
        <w:t>ogado.</w:t>
      </w:r>
    </w:p>
    <w:p w:rsidR="00086E94" w:rsidRDefault="00086E94" w:rsidP="00086E94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86E94" w:rsidRPr="00CB59A4" w:rsidRDefault="00086E94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 w:rsidRPr="00CB59A4">
        <w:rPr>
          <w:i/>
          <w:lang w:val="pt-BR"/>
        </w:rPr>
        <w:t>Ator atualizado no sistema.</w:t>
      </w:r>
    </w:p>
    <w:p w:rsidR="00645B8C" w:rsidRPr="00914F09" w:rsidRDefault="00645B8C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84974" w:rsidRDefault="00684974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O ator irá clicar em “Editar Perfil”</w:t>
      </w:r>
    </w:p>
    <w:p w:rsidR="000A61F1" w:rsidRPr="009D1D89" w:rsidRDefault="000A61F1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O sistema mostra os detalhes do cadastro do usuário cliente.</w:t>
      </w:r>
    </w:p>
    <w:p w:rsidR="00645B8C" w:rsidRPr="009D1D89" w:rsidRDefault="0036680F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O ator edita os</w:t>
      </w:r>
      <w:r w:rsidR="00F07D77" w:rsidRPr="009D1D89">
        <w:rPr>
          <w:lang w:val="pt-BR"/>
        </w:rPr>
        <w:t xml:space="preserve"> </w:t>
      </w:r>
      <w:r w:rsidR="00234C23" w:rsidRPr="009D1D89">
        <w:rPr>
          <w:lang w:val="pt-BR"/>
        </w:rPr>
        <w:t>campos que podem ser editados</w:t>
      </w:r>
      <w:r w:rsidRPr="009D1D89">
        <w:rPr>
          <w:lang w:val="pt-BR"/>
        </w:rPr>
        <w:t xml:space="preserve"> (</w:t>
      </w:r>
      <w:r w:rsidR="00F07D77" w:rsidRPr="009D1D89">
        <w:rPr>
          <w:lang w:val="pt-BR"/>
        </w:rPr>
        <w:t>nome, e</w:t>
      </w:r>
      <w:r w:rsidR="00B21809" w:rsidRPr="009D1D89">
        <w:rPr>
          <w:lang w:val="pt-BR"/>
        </w:rPr>
        <w:t>-</w:t>
      </w:r>
      <w:r w:rsidR="00F07D77" w:rsidRPr="009D1D89">
        <w:rPr>
          <w:lang w:val="pt-BR"/>
        </w:rPr>
        <w:t>mail, senha</w:t>
      </w:r>
      <w:r w:rsidR="00B21809" w:rsidRPr="009D1D89">
        <w:rPr>
          <w:lang w:val="pt-BR"/>
        </w:rPr>
        <w:t xml:space="preserve"> e confirmação de senha</w:t>
      </w:r>
      <w:r w:rsidRPr="009D1D89">
        <w:rPr>
          <w:lang w:val="pt-BR"/>
        </w:rPr>
        <w:t>)</w:t>
      </w:r>
      <w:r w:rsidR="00B21809" w:rsidRPr="009D1D89">
        <w:rPr>
          <w:lang w:val="pt-BR"/>
        </w:rPr>
        <w:t>.</w:t>
      </w:r>
    </w:p>
    <w:p w:rsidR="00234C23" w:rsidRPr="009D1D89" w:rsidRDefault="00234C23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D71D3" w:rsidRPr="009D1D89">
        <w:rPr>
          <w:lang w:val="pt-BR"/>
        </w:rPr>
        <w:t>ator</w:t>
      </w:r>
      <w:r w:rsidRPr="009D1D89">
        <w:rPr>
          <w:lang w:val="pt-BR"/>
        </w:rPr>
        <w:t xml:space="preserve"> </w:t>
      </w:r>
      <w:r w:rsidR="00AA1404" w:rsidRPr="009D1D89">
        <w:rPr>
          <w:lang w:val="pt-BR"/>
        </w:rPr>
        <w:t>clica no botão “Atualizar”.</w:t>
      </w:r>
    </w:p>
    <w:p w:rsidR="00AA1404" w:rsidRPr="009D1D89" w:rsidRDefault="00AA1404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B3881">
        <w:rPr>
          <w:lang w:val="pt-BR"/>
        </w:rPr>
        <w:t>sistema</w:t>
      </w:r>
      <w:r w:rsidRPr="009D1D89">
        <w:rPr>
          <w:lang w:val="pt-BR"/>
        </w:rPr>
        <w:t xml:space="preserve"> informa uma mensagem de sucesso “Dados Atualizados com Sucesso”.</w:t>
      </w:r>
    </w:p>
    <w:p w:rsidR="00FB52A3" w:rsidRPr="009D1D89" w:rsidRDefault="00FB52A3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D71D3" w:rsidRPr="009D1D89">
        <w:rPr>
          <w:lang w:val="pt-BR"/>
        </w:rPr>
        <w:t>ator</w:t>
      </w:r>
      <w:r w:rsidRPr="009D1D89">
        <w:rPr>
          <w:lang w:val="pt-BR"/>
        </w:rPr>
        <w:t xml:space="preserve"> é redirecionado para a tela principal.</w:t>
      </w:r>
    </w:p>
    <w:p w:rsidR="00645B8C" w:rsidRPr="009D1D89" w:rsidRDefault="00645B8C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AA1404">
        <w:rPr>
          <w:lang w:val="pt-BR"/>
        </w:rPr>
        <w:t>Botão Cancelar</w:t>
      </w:r>
    </w:p>
    <w:p w:rsidR="00645B8C" w:rsidRPr="00914F09" w:rsidRDefault="00AA1404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clica no botão cancelar</w:t>
      </w:r>
      <w:r w:rsidR="00F74500">
        <w:rPr>
          <w:lang w:val="pt-BR"/>
        </w:rPr>
        <w:t xml:space="preserve"> na tela de editar os dados</w:t>
      </w:r>
      <w:r w:rsidR="00645B8C" w:rsidRPr="00914F09">
        <w:rPr>
          <w:lang w:val="pt-BR"/>
        </w:rPr>
        <w:t>.</w:t>
      </w:r>
    </w:p>
    <w:p w:rsidR="00645B8C" w:rsidRDefault="00F74500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Os dados </w:t>
      </w:r>
      <w:r w:rsidR="00520B92">
        <w:rPr>
          <w:lang w:val="pt-BR"/>
        </w:rPr>
        <w:t>não serão atualizados no banco</w:t>
      </w:r>
      <w:r w:rsidR="00AA1404">
        <w:rPr>
          <w:lang w:val="pt-BR"/>
        </w:rPr>
        <w:t xml:space="preserve"> de dados.</w:t>
      </w:r>
    </w:p>
    <w:p w:rsidR="00226964" w:rsidRPr="00AA1404" w:rsidRDefault="00226964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5B3881">
        <w:rPr>
          <w:lang w:val="pt-BR"/>
        </w:rPr>
        <w:t>sistema</w:t>
      </w:r>
      <w:r>
        <w:rPr>
          <w:lang w:val="pt-BR"/>
        </w:rPr>
        <w:t xml:space="preserve"> volta para a tela principal.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F07D77">
        <w:rPr>
          <w:lang w:val="pt-BR"/>
        </w:rPr>
        <w:t>Campos não preenchidos</w:t>
      </w:r>
    </w:p>
    <w:p w:rsidR="0074482C" w:rsidRPr="0074482C" w:rsidRDefault="005D71D3" w:rsidP="00432B04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74482C" w:rsidRPr="0074482C">
        <w:rPr>
          <w:lang w:val="pt-BR"/>
        </w:rPr>
        <w:t>deixou em branco um dos campos (</w:t>
      </w:r>
      <w:r w:rsidR="0074482C">
        <w:rPr>
          <w:lang w:val="pt-BR"/>
        </w:rPr>
        <w:t>nome</w:t>
      </w:r>
      <w:r w:rsidR="0074482C" w:rsidRPr="0074482C">
        <w:rPr>
          <w:lang w:val="pt-BR"/>
        </w:rPr>
        <w:t>, e</w:t>
      </w:r>
      <w:r w:rsidR="00933A94">
        <w:rPr>
          <w:lang w:val="pt-BR"/>
        </w:rPr>
        <w:t>-mail</w:t>
      </w:r>
      <w:r w:rsidR="0074482C" w:rsidRPr="0074482C">
        <w:rPr>
          <w:lang w:val="pt-BR"/>
        </w:rPr>
        <w:t xml:space="preserve">, senha, confirmação de senha). </w:t>
      </w:r>
    </w:p>
    <w:p w:rsidR="0074482C" w:rsidRPr="0074482C" w:rsidRDefault="0074482C" w:rsidP="00432B04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74482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4482C" w:rsidRDefault="0074482C" w:rsidP="0074482C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4A403D">
        <w:rPr>
          <w:lang w:val="pt-BR"/>
        </w:rPr>
        <w:t>Campos s</w:t>
      </w:r>
      <w:r>
        <w:rPr>
          <w:lang w:val="pt-BR"/>
        </w:rPr>
        <w:t xml:space="preserve">enha e </w:t>
      </w:r>
      <w:r w:rsidR="004A403D">
        <w:rPr>
          <w:lang w:val="pt-BR"/>
        </w:rPr>
        <w:t>c</w:t>
      </w:r>
      <w:r>
        <w:rPr>
          <w:lang w:val="pt-BR"/>
        </w:rPr>
        <w:t xml:space="preserve">onfirmação </w:t>
      </w:r>
      <w:r w:rsidR="008D7887">
        <w:rPr>
          <w:lang w:val="pt-BR"/>
        </w:rPr>
        <w:t xml:space="preserve">de senha </w:t>
      </w:r>
      <w:r>
        <w:rPr>
          <w:lang w:val="pt-BR"/>
        </w:rPr>
        <w:t>diferentes</w:t>
      </w:r>
    </w:p>
    <w:p w:rsidR="0074482C" w:rsidRPr="0074482C" w:rsidRDefault="0074482C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74482C">
        <w:rPr>
          <w:lang w:val="pt-BR"/>
        </w:rPr>
        <w:t xml:space="preserve">O </w:t>
      </w:r>
      <w:r w:rsidR="005D71D3">
        <w:rPr>
          <w:lang w:val="pt-BR"/>
        </w:rPr>
        <w:t>ator</w:t>
      </w:r>
      <w:r w:rsidRPr="0074482C">
        <w:rPr>
          <w:lang w:val="pt-BR"/>
        </w:rPr>
        <w:t xml:space="preserve"> informou o campo de </w:t>
      </w:r>
      <w:r w:rsidR="00694FDB">
        <w:rPr>
          <w:lang w:val="pt-BR"/>
        </w:rPr>
        <w:t xml:space="preserve">confirmação de </w:t>
      </w:r>
      <w:r w:rsidRPr="0074482C">
        <w:rPr>
          <w:lang w:val="pt-BR"/>
        </w:rPr>
        <w:t>senha</w:t>
      </w:r>
      <w:r w:rsidR="00253D9C">
        <w:rPr>
          <w:lang w:val="pt-BR"/>
        </w:rPr>
        <w:t xml:space="preserve"> não correspondente ao</w:t>
      </w:r>
      <w:r w:rsidR="00694FDB">
        <w:rPr>
          <w:lang w:val="pt-BR"/>
        </w:rPr>
        <w:t xml:space="preserve"> </w:t>
      </w:r>
      <w:r w:rsidRPr="0074482C">
        <w:rPr>
          <w:lang w:val="pt-BR"/>
        </w:rPr>
        <w:t>de senha.</w:t>
      </w:r>
    </w:p>
    <w:p w:rsidR="0074482C" w:rsidRDefault="00035B5D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exibe</w:t>
      </w:r>
      <w:r w:rsidR="0074482C" w:rsidRPr="0074482C">
        <w:rPr>
          <w:lang w:val="pt-BR"/>
        </w:rPr>
        <w:t xml:space="preserve"> uma mensagem informando que </w:t>
      </w:r>
      <w:r>
        <w:rPr>
          <w:lang w:val="pt-BR"/>
        </w:rPr>
        <w:t>o campo</w:t>
      </w:r>
      <w:r w:rsidR="0074482C" w:rsidRPr="0074482C">
        <w:rPr>
          <w:lang w:val="pt-BR"/>
        </w:rPr>
        <w:t xml:space="preserve"> </w:t>
      </w:r>
      <w:r>
        <w:rPr>
          <w:lang w:val="pt-BR"/>
        </w:rPr>
        <w:t xml:space="preserve">confirmação de </w:t>
      </w:r>
      <w:r w:rsidR="0074482C" w:rsidRPr="0074482C">
        <w:rPr>
          <w:lang w:val="pt-BR"/>
        </w:rPr>
        <w:t>senha está diferente da senha.</w:t>
      </w:r>
    </w:p>
    <w:p w:rsidR="00035B5D" w:rsidRPr="0074482C" w:rsidRDefault="00CA7F4E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35B5D">
        <w:rPr>
          <w:lang w:val="pt-BR"/>
        </w:rPr>
        <w:t>marca os dois campos com a cor vermelha.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Regra de negócio</w:t>
      </w:r>
      <w:r w:rsidR="00F07D77">
        <w:rPr>
          <w:lang w:val="pt-BR"/>
        </w:rPr>
        <w:t>:</w:t>
      </w:r>
      <w:r w:rsidR="006C6EE1">
        <w:rPr>
          <w:lang w:val="pt-BR"/>
        </w:rPr>
        <w:t xml:space="preserve"> </w:t>
      </w:r>
      <w:r w:rsidR="00B13DCD">
        <w:rPr>
          <w:lang w:val="pt-BR"/>
        </w:rPr>
        <w:t>Preenchimento dos Campos.</w:t>
      </w:r>
    </w:p>
    <w:p w:rsidR="00C128DD" w:rsidRPr="008F6FF8" w:rsidRDefault="00B13DCD" w:rsidP="008F6FF8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r w:rsidRPr="002415E8">
        <w:rPr>
          <w:lang w:val="pt-BR"/>
        </w:rPr>
        <w:lastRenderedPageBreak/>
        <w:t>Os campos editáveis devem seguir a mesma regra de negócio apresenta</w:t>
      </w:r>
      <w:r w:rsidR="00B16BB5" w:rsidRPr="002415E8">
        <w:rPr>
          <w:lang w:val="pt-BR"/>
        </w:rPr>
        <w:t>da</w:t>
      </w:r>
      <w:r w:rsidRPr="002415E8">
        <w:rPr>
          <w:lang w:val="pt-BR"/>
        </w:rPr>
        <w:t xml:space="preserve"> no CDU001.</w:t>
      </w:r>
      <w:bookmarkStart w:id="2" w:name="_Toc352962875"/>
    </w:p>
    <w:p w:rsidR="002415E8" w:rsidRDefault="002415E8" w:rsidP="002415E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DA3478" w:rsidRDefault="00DA3478" w:rsidP="002415E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7E0CC3" w:rsidRPr="002415E8" w:rsidRDefault="00461D19" w:rsidP="002415E8">
      <w:pPr>
        <w:pStyle w:val="PargrafodaLista"/>
        <w:tabs>
          <w:tab w:val="left" w:pos="1560"/>
        </w:tabs>
        <w:ind w:left="142" w:firstLine="0"/>
        <w:rPr>
          <w:rFonts w:asciiTheme="majorHAnsi" w:hAnsiTheme="majorHAnsi"/>
          <w:b/>
          <w:i/>
          <w:sz w:val="32"/>
          <w:lang w:val="pt-BR"/>
        </w:rPr>
      </w:pPr>
      <w:r w:rsidRPr="002415E8">
        <w:rPr>
          <w:rFonts w:asciiTheme="majorHAnsi" w:hAnsiTheme="majorHAnsi"/>
          <w:b/>
          <w:i/>
          <w:sz w:val="32"/>
          <w:lang w:val="pt-BR"/>
        </w:rPr>
        <w:t xml:space="preserve">[CDU003] </w:t>
      </w:r>
      <w:r w:rsidR="00044E6C" w:rsidRPr="002415E8">
        <w:rPr>
          <w:rFonts w:asciiTheme="majorHAnsi" w:hAnsiTheme="majorHAnsi"/>
          <w:b/>
          <w:i/>
          <w:sz w:val="32"/>
          <w:lang w:val="pt-BR"/>
        </w:rPr>
        <w:t>Inativar</w:t>
      </w:r>
      <w:r w:rsidR="007E0CC3" w:rsidRPr="002415E8">
        <w:rPr>
          <w:rFonts w:asciiTheme="majorHAnsi" w:hAnsiTheme="majorHAnsi"/>
          <w:b/>
          <w:i/>
          <w:sz w:val="32"/>
          <w:lang w:val="pt-BR"/>
        </w:rPr>
        <w:t xml:space="preserve"> Usuário</w:t>
      </w:r>
      <w:r w:rsidR="004A10D4" w:rsidRPr="002415E8">
        <w:rPr>
          <w:rFonts w:asciiTheme="majorHAnsi" w:hAnsiTheme="majorHAnsi"/>
          <w:b/>
          <w:i/>
          <w:sz w:val="32"/>
          <w:lang w:val="pt-BR"/>
        </w:rPr>
        <w:t xml:space="preserve"> Cliente</w:t>
      </w:r>
      <w:bookmarkEnd w:id="2"/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Ator</w:t>
      </w:r>
      <w:r w:rsidR="002234FC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E046C9">
        <w:rPr>
          <w:lang w:val="pt-BR"/>
        </w:rPr>
        <w:t xml:space="preserve">, </w:t>
      </w:r>
      <w:r w:rsidR="00DC0177">
        <w:rPr>
          <w:lang w:val="pt-BR"/>
        </w:rPr>
        <w:t>Funcionário</w:t>
      </w:r>
    </w:p>
    <w:p w:rsidR="007E0CC3" w:rsidRDefault="00F77765" w:rsidP="007E0CC3">
      <w:pPr>
        <w:rPr>
          <w:lang w:val="pt-BR"/>
        </w:rPr>
      </w:pPr>
      <w:r>
        <w:rPr>
          <w:b/>
          <w:lang w:val="pt-BR"/>
        </w:rPr>
        <w:t>Pré-condições</w:t>
      </w:r>
      <w:r w:rsidR="007E0CC3" w:rsidRPr="00914F09">
        <w:rPr>
          <w:lang w:val="pt-BR"/>
        </w:rPr>
        <w:t xml:space="preserve">: </w:t>
      </w:r>
    </w:p>
    <w:p w:rsidR="007E0CC3" w:rsidRDefault="007D3526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</w:t>
      </w:r>
      <w:r w:rsidR="007E0CC3">
        <w:rPr>
          <w:i/>
          <w:lang w:val="pt-BR"/>
        </w:rPr>
        <w:t xml:space="preserve"> </w:t>
      </w:r>
      <w:r w:rsidR="00114E02">
        <w:rPr>
          <w:i/>
          <w:lang w:val="pt-BR"/>
        </w:rPr>
        <w:t>no banco</w:t>
      </w:r>
      <w:r w:rsidR="007E0CC3">
        <w:rPr>
          <w:i/>
          <w:lang w:val="pt-BR"/>
        </w:rPr>
        <w:t xml:space="preserve"> de dados e </w:t>
      </w:r>
      <w:r w:rsidR="00582C21">
        <w:rPr>
          <w:i/>
          <w:lang w:val="pt-BR"/>
        </w:rPr>
        <w:t>ator l</w:t>
      </w:r>
      <w:r w:rsidR="007E0CC3">
        <w:rPr>
          <w:i/>
          <w:lang w:val="pt-BR"/>
        </w:rPr>
        <w:t>ogado.</w:t>
      </w:r>
    </w:p>
    <w:p w:rsidR="008A6855" w:rsidRDefault="008A6855" w:rsidP="008A6855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8A6855" w:rsidRPr="00CB59A4" w:rsidRDefault="0014264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Usuário cliente</w:t>
      </w:r>
      <w:r w:rsidR="008A6855" w:rsidRPr="00CB59A4">
        <w:rPr>
          <w:i/>
          <w:lang w:val="pt-BR"/>
        </w:rPr>
        <w:t xml:space="preserve"> </w:t>
      </w:r>
      <w:r w:rsidR="008A6855">
        <w:rPr>
          <w:i/>
          <w:lang w:val="pt-BR"/>
        </w:rPr>
        <w:t xml:space="preserve">inativo </w:t>
      </w:r>
      <w:r w:rsidR="008A6855" w:rsidRPr="00CB59A4">
        <w:rPr>
          <w:i/>
          <w:lang w:val="pt-BR"/>
        </w:rPr>
        <w:t>no sistema.</w:t>
      </w:r>
    </w:p>
    <w:p w:rsidR="007E0CC3" w:rsidRDefault="007E0CC3" w:rsidP="007E0CC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DC0177" w:rsidRDefault="00DC0177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O ator clica no link “Inativa Usuário Cliente” na tela principal do sistema.</w:t>
      </w:r>
    </w:p>
    <w:p w:rsidR="002234FC" w:rsidRPr="009D1D89" w:rsidRDefault="00DC0177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234FC" w:rsidRPr="009D1D89">
        <w:rPr>
          <w:lang w:val="pt-BR"/>
        </w:rPr>
        <w:t>ator escolhe através do comboBox o tipo de consulta (nome ou CPF).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</w:t>
      </w:r>
      <w:r>
        <w:rPr>
          <w:lang w:val="pt-BR"/>
        </w:rPr>
        <w:t xml:space="preserve"> (nome ou CPF)</w:t>
      </w:r>
      <w:r w:rsidRPr="009D1D89">
        <w:rPr>
          <w:lang w:val="pt-BR"/>
        </w:rPr>
        <w:t>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>O sistema mostra o usuário cliente informado.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 w:rsidR="00473574">
        <w:rPr>
          <w:lang w:val="pt-BR"/>
        </w:rPr>
        <w:t xml:space="preserve">seleciona apenas um usuário cliente, através de uma caixa de seleção do lado esquerdo, e clica </w:t>
      </w:r>
      <w:r w:rsidRPr="009D1D89">
        <w:rPr>
          <w:lang w:val="pt-BR"/>
        </w:rPr>
        <w:t>no botão “</w:t>
      </w:r>
      <w:r w:rsidR="00044E6C">
        <w:rPr>
          <w:lang w:val="pt-BR"/>
        </w:rPr>
        <w:t>Inativar</w:t>
      </w:r>
      <w:r w:rsidRPr="009D1D89">
        <w:rPr>
          <w:lang w:val="pt-BR"/>
        </w:rPr>
        <w:t xml:space="preserve"> usuário”.</w:t>
      </w:r>
    </w:p>
    <w:p w:rsidR="002234FC" w:rsidRPr="00A66C6D" w:rsidRDefault="00A66C6D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 xml:space="preserve">O sistema exibe uma mensagem perguntando se o ator tem certeza que deseja </w:t>
      </w:r>
      <w:r w:rsidR="00044E6C">
        <w:rPr>
          <w:lang w:val="pt-BR"/>
        </w:rPr>
        <w:t>inativar</w:t>
      </w:r>
      <w:r w:rsidRPr="00A66C6D">
        <w:rPr>
          <w:lang w:val="pt-BR"/>
        </w:rPr>
        <w:t xml:space="preserve"> </w:t>
      </w:r>
      <w:r w:rsidR="00943D10">
        <w:rPr>
          <w:lang w:val="pt-BR"/>
        </w:rPr>
        <w:t xml:space="preserve">o </w:t>
      </w:r>
      <w:r w:rsidRPr="00A66C6D">
        <w:rPr>
          <w:lang w:val="pt-BR"/>
        </w:rPr>
        <w:t>usuário cliente</w:t>
      </w:r>
      <w:r w:rsidR="00DC0177">
        <w:rPr>
          <w:lang w:val="pt-BR"/>
        </w:rPr>
        <w:t xml:space="preserve"> selecionado</w:t>
      </w:r>
      <w:r w:rsidRPr="00A66C6D">
        <w:rPr>
          <w:lang w:val="pt-BR"/>
        </w:rPr>
        <w:t>.</w:t>
      </w:r>
    </w:p>
    <w:p w:rsidR="00306D81" w:rsidRPr="00A66C6D" w:rsidRDefault="00306D81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 xml:space="preserve">O </w:t>
      </w:r>
      <w:r w:rsidR="00091988" w:rsidRPr="00A66C6D">
        <w:rPr>
          <w:lang w:val="pt-BR"/>
        </w:rPr>
        <w:t>ator</w:t>
      </w:r>
      <w:r w:rsidR="00943D10">
        <w:rPr>
          <w:lang w:val="pt-BR"/>
        </w:rPr>
        <w:t xml:space="preserve"> clica no botão “OK”</w:t>
      </w:r>
      <w:r w:rsidRPr="00A66C6D">
        <w:rPr>
          <w:lang w:val="pt-BR"/>
        </w:rPr>
        <w:t xml:space="preserve"> e o usuário</w:t>
      </w:r>
      <w:r w:rsidR="00044E6C">
        <w:rPr>
          <w:lang w:val="pt-BR"/>
        </w:rPr>
        <w:t xml:space="preserve"> cliente é inativo no sistema</w:t>
      </w:r>
      <w:r w:rsidRPr="00A66C6D">
        <w:rPr>
          <w:lang w:val="pt-BR"/>
        </w:rPr>
        <w:t>.</w:t>
      </w:r>
    </w:p>
    <w:p w:rsidR="006C5825" w:rsidRPr="003C4D9F" w:rsidRDefault="00306D81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>Caso de uso encerrado.</w:t>
      </w:r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184057">
        <w:rPr>
          <w:lang w:val="pt-BR"/>
        </w:rPr>
        <w:t>“V</w:t>
      </w:r>
      <w:r w:rsidR="006C5825">
        <w:rPr>
          <w:lang w:val="pt-BR"/>
        </w:rPr>
        <w:t>oltar</w:t>
      </w:r>
      <w:r w:rsidR="003C4D9F">
        <w:rPr>
          <w:lang w:val="pt-BR"/>
        </w:rPr>
        <w:t>”</w:t>
      </w:r>
    </w:p>
    <w:p w:rsidR="007E0CC3" w:rsidRPr="00306D81" w:rsidRDefault="007E0CC3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06D81">
        <w:rPr>
          <w:lang w:val="pt-BR"/>
        </w:rPr>
        <w:t xml:space="preserve">O </w:t>
      </w:r>
      <w:r w:rsidR="00E42A18">
        <w:rPr>
          <w:lang w:val="pt-BR"/>
        </w:rPr>
        <w:t>ator</w:t>
      </w:r>
      <w:r w:rsidR="006C5825" w:rsidRPr="00306D81">
        <w:rPr>
          <w:lang w:val="pt-BR"/>
        </w:rPr>
        <w:t xml:space="preserve"> clica no botão </w:t>
      </w:r>
      <w:r w:rsidR="00184057">
        <w:rPr>
          <w:lang w:val="pt-BR"/>
        </w:rPr>
        <w:t>“V</w:t>
      </w:r>
      <w:r w:rsidR="006C5825" w:rsidRPr="00306D81">
        <w:rPr>
          <w:lang w:val="pt-BR"/>
        </w:rPr>
        <w:t>oltar</w:t>
      </w:r>
      <w:r w:rsidR="00184057">
        <w:rPr>
          <w:lang w:val="pt-BR"/>
        </w:rPr>
        <w:t>”</w:t>
      </w:r>
      <w:r w:rsidRPr="00306D81">
        <w:rPr>
          <w:lang w:val="pt-BR"/>
        </w:rPr>
        <w:t>.</w:t>
      </w:r>
    </w:p>
    <w:p w:rsidR="007E0CC3" w:rsidRDefault="00EB4572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A tela atual fecha e o </w:t>
      </w:r>
      <w:r w:rsidR="003C4D9F">
        <w:rPr>
          <w:lang w:val="pt-BR"/>
        </w:rPr>
        <w:t xml:space="preserve">sistema volta </w:t>
      </w:r>
      <w:r w:rsidR="00756535">
        <w:rPr>
          <w:lang w:val="pt-BR"/>
        </w:rPr>
        <w:t>à</w:t>
      </w:r>
      <w:r w:rsidR="006C5825" w:rsidRPr="006C5825">
        <w:rPr>
          <w:lang w:val="pt-BR"/>
        </w:rPr>
        <w:t xml:space="preserve"> tela inicial.</w:t>
      </w:r>
    </w:p>
    <w:p w:rsidR="00306D81" w:rsidRDefault="00306D81" w:rsidP="00306D81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Botão </w:t>
      </w:r>
      <w:r w:rsidR="00184057">
        <w:rPr>
          <w:lang w:val="pt-BR"/>
        </w:rPr>
        <w:t>“C</w:t>
      </w:r>
      <w:r w:rsidR="00A53088">
        <w:rPr>
          <w:lang w:val="pt-BR"/>
        </w:rPr>
        <w:t>ancelar</w:t>
      </w:r>
      <w:r w:rsidR="00184057">
        <w:rPr>
          <w:lang w:val="pt-BR"/>
        </w:rPr>
        <w:t>”</w:t>
      </w:r>
      <w:r w:rsidR="00581ACA">
        <w:rPr>
          <w:lang w:val="pt-BR"/>
        </w:rPr>
        <w:t xml:space="preserve"> da caixa de mensagem</w:t>
      </w:r>
      <w:r>
        <w:rPr>
          <w:lang w:val="pt-BR"/>
        </w:rPr>
        <w:t>.</w:t>
      </w:r>
    </w:p>
    <w:p w:rsidR="00306D81" w:rsidRDefault="00306D81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E42A18">
        <w:rPr>
          <w:lang w:val="pt-BR"/>
        </w:rPr>
        <w:t>ator</w:t>
      </w:r>
      <w:r w:rsidR="001E1AF8">
        <w:rPr>
          <w:lang w:val="pt-BR"/>
        </w:rPr>
        <w:t xml:space="preserve"> clica no botão “C</w:t>
      </w:r>
      <w:r>
        <w:rPr>
          <w:lang w:val="pt-BR"/>
        </w:rPr>
        <w:t>ancelar</w:t>
      </w:r>
      <w:r w:rsidR="001E1AF8">
        <w:rPr>
          <w:lang w:val="pt-BR"/>
        </w:rPr>
        <w:t>”</w:t>
      </w:r>
      <w:r w:rsidR="001B0220">
        <w:rPr>
          <w:lang w:val="pt-BR"/>
        </w:rPr>
        <w:t xml:space="preserve"> na mensagem de confirmação da inativação</w:t>
      </w:r>
      <w:r>
        <w:rPr>
          <w:lang w:val="pt-BR"/>
        </w:rPr>
        <w:t>.</w:t>
      </w:r>
    </w:p>
    <w:p w:rsidR="006E4EE9" w:rsidRDefault="009C3677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3A2193" w:rsidRDefault="003A2193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sistema permanece na página de </w:t>
      </w:r>
      <w:r w:rsidR="00044E6C">
        <w:rPr>
          <w:lang w:val="pt-BR"/>
        </w:rPr>
        <w:t>inativar</w:t>
      </w:r>
      <w:r>
        <w:rPr>
          <w:lang w:val="pt-BR"/>
        </w:rPr>
        <w:t xml:space="preserve"> usuário cliente.</w:t>
      </w:r>
    </w:p>
    <w:p w:rsidR="003B0684" w:rsidRPr="003B0684" w:rsidRDefault="003B0684" w:rsidP="006635F0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6635F0" w:rsidRDefault="006635F0" w:rsidP="006635F0">
      <w:pPr>
        <w:rPr>
          <w:b/>
          <w:lang w:val="pt-BR"/>
        </w:rPr>
      </w:pPr>
      <w:r>
        <w:rPr>
          <w:b/>
          <w:lang w:val="pt-BR"/>
        </w:rPr>
        <w:t>Regra de negócio:</w:t>
      </w:r>
    </w:p>
    <w:p w:rsidR="008F6FF8" w:rsidRDefault="00B50920" w:rsidP="00432B04">
      <w:pPr>
        <w:pStyle w:val="PargrafodaLista"/>
        <w:numPr>
          <w:ilvl w:val="0"/>
          <w:numId w:val="31"/>
        </w:numPr>
        <w:tabs>
          <w:tab w:val="left" w:pos="1560"/>
        </w:tabs>
        <w:jc w:val="both"/>
        <w:rPr>
          <w:lang w:val="pt-BR"/>
        </w:rPr>
      </w:pPr>
      <w:r w:rsidRPr="00B92F4D">
        <w:rPr>
          <w:lang w:val="pt-BR"/>
        </w:rPr>
        <w:t>O sistema não permite que mais de um usuário seja selecionado ao mesmo tempo na tela de listagem.</w:t>
      </w:r>
      <w:bookmarkStart w:id="3" w:name="_Toc352962876"/>
    </w:p>
    <w:p w:rsidR="00DA3478" w:rsidRDefault="00DA3478" w:rsidP="00DA3478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E4083B" w:rsidRPr="00DA3478" w:rsidRDefault="00E4083B" w:rsidP="00DA3478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6E4EE9" w:rsidRPr="00B92F4D" w:rsidRDefault="00D970F2" w:rsidP="00B92F4D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92F4D">
        <w:rPr>
          <w:rFonts w:asciiTheme="majorHAnsi" w:hAnsiTheme="majorHAnsi"/>
          <w:b/>
          <w:i/>
          <w:sz w:val="32"/>
          <w:szCs w:val="32"/>
          <w:lang w:val="pt-BR"/>
        </w:rPr>
        <w:lastRenderedPageBreak/>
        <w:t xml:space="preserve">[CDU004] </w:t>
      </w:r>
      <w:r w:rsidR="006E4EE9" w:rsidRPr="00B92F4D">
        <w:rPr>
          <w:rFonts w:asciiTheme="majorHAnsi" w:hAnsiTheme="majorHAnsi"/>
          <w:b/>
          <w:i/>
          <w:sz w:val="32"/>
          <w:szCs w:val="32"/>
          <w:lang w:val="pt-BR"/>
        </w:rPr>
        <w:t>Listar Usuário</w:t>
      </w:r>
      <w:r w:rsidR="00DC5131"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 Cliente</w:t>
      </w:r>
      <w:bookmarkEnd w:id="3"/>
    </w:p>
    <w:p w:rsidR="006E4EE9" w:rsidRPr="00914F09" w:rsidRDefault="006E4EE9" w:rsidP="006E4EE9">
      <w:pPr>
        <w:rPr>
          <w:lang w:val="pt-BR"/>
        </w:rPr>
      </w:pPr>
      <w:r w:rsidRPr="00914F09">
        <w:rPr>
          <w:b/>
          <w:lang w:val="pt-BR"/>
        </w:rPr>
        <w:t>Ator</w:t>
      </w:r>
      <w:r w:rsidR="00EB700F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674222">
        <w:rPr>
          <w:lang w:val="pt-BR"/>
        </w:rPr>
        <w:t xml:space="preserve">, </w:t>
      </w:r>
      <w:r w:rsidR="001B7542">
        <w:rPr>
          <w:lang w:val="pt-BR"/>
        </w:rPr>
        <w:t>Funcionário</w:t>
      </w:r>
    </w:p>
    <w:p w:rsidR="006E4EE9" w:rsidRDefault="00F77765" w:rsidP="006E4EE9">
      <w:pPr>
        <w:rPr>
          <w:lang w:val="pt-BR"/>
        </w:rPr>
      </w:pPr>
      <w:r>
        <w:rPr>
          <w:b/>
          <w:lang w:val="pt-BR"/>
        </w:rPr>
        <w:t>Pré-condições</w:t>
      </w:r>
      <w:r w:rsidR="006E4EE9" w:rsidRPr="00914F09">
        <w:rPr>
          <w:lang w:val="pt-BR"/>
        </w:rPr>
        <w:t xml:space="preserve">: </w:t>
      </w:r>
    </w:p>
    <w:p w:rsidR="006E4EE9" w:rsidRDefault="001F718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F20916">
        <w:rPr>
          <w:i/>
          <w:lang w:val="pt-BR"/>
        </w:rPr>
        <w:t>no banco</w:t>
      </w:r>
      <w:r w:rsidR="00582C21">
        <w:rPr>
          <w:i/>
          <w:lang w:val="pt-BR"/>
        </w:rPr>
        <w:t xml:space="preserve"> de dados e ato</w:t>
      </w:r>
      <w:r w:rsidR="007D04DA">
        <w:rPr>
          <w:i/>
          <w:lang w:val="pt-BR"/>
        </w:rPr>
        <w:t>r</w:t>
      </w:r>
      <w:r w:rsidR="009748C3">
        <w:rPr>
          <w:i/>
          <w:lang w:val="pt-BR"/>
        </w:rPr>
        <w:t xml:space="preserve"> l</w:t>
      </w:r>
      <w:r w:rsidR="006E4EE9">
        <w:rPr>
          <w:i/>
          <w:lang w:val="pt-BR"/>
        </w:rPr>
        <w:t>ogado</w:t>
      </w:r>
      <w:r w:rsidR="00AB6E0F">
        <w:rPr>
          <w:i/>
          <w:lang w:val="pt-BR"/>
        </w:rPr>
        <w:t>.</w:t>
      </w:r>
    </w:p>
    <w:p w:rsidR="003056CB" w:rsidRPr="003056CB" w:rsidRDefault="003056CB" w:rsidP="003056CB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  <w:r>
        <w:rPr>
          <w:lang w:val="pt-BR"/>
        </w:rPr>
        <w:t>N/A</w:t>
      </w:r>
    </w:p>
    <w:p w:rsidR="006E4EE9" w:rsidRDefault="006E4EE9" w:rsidP="006E4EE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A5EBF" w:rsidRPr="00F20916" w:rsidRDefault="000A5EBF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930FCB">
        <w:rPr>
          <w:lang w:val="pt-BR"/>
        </w:rPr>
        <w:t>ator</w:t>
      </w:r>
      <w:r w:rsidR="00EB700F">
        <w:rPr>
          <w:lang w:val="pt-BR"/>
        </w:rPr>
        <w:t xml:space="preserve">, após está logado no sistema, clica no link “Listar </w:t>
      </w:r>
      <w:r w:rsidR="0045598A">
        <w:rPr>
          <w:lang w:val="pt-BR"/>
        </w:rPr>
        <w:t>U</w:t>
      </w:r>
      <w:r w:rsidR="00EB700F">
        <w:rPr>
          <w:lang w:val="pt-BR"/>
        </w:rPr>
        <w:t>suário</w:t>
      </w:r>
      <w:r w:rsidR="0045598A">
        <w:rPr>
          <w:lang w:val="pt-BR"/>
        </w:rPr>
        <w:t xml:space="preserve"> Cliente</w:t>
      </w:r>
      <w:r w:rsidR="00EB700F">
        <w:rPr>
          <w:lang w:val="pt-BR"/>
        </w:rPr>
        <w:t>” na tela principal do sistema.</w:t>
      </w:r>
    </w:p>
    <w:p w:rsidR="00F20916" w:rsidRPr="00F20916" w:rsidRDefault="00611618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sistema vai mostrar o nome,</w:t>
      </w:r>
      <w:r w:rsidR="00F20916" w:rsidRPr="004B0D72">
        <w:rPr>
          <w:lang w:val="pt-BR"/>
        </w:rPr>
        <w:t xml:space="preserve"> CPF</w:t>
      </w:r>
      <w:r>
        <w:rPr>
          <w:lang w:val="pt-BR"/>
        </w:rPr>
        <w:t xml:space="preserve"> e e-mail</w:t>
      </w:r>
      <w:r w:rsidR="00F20916" w:rsidRPr="004B0D72">
        <w:rPr>
          <w:lang w:val="pt-BR"/>
        </w:rPr>
        <w:t xml:space="preserve"> do</w:t>
      </w:r>
      <w:r w:rsidR="0045598A">
        <w:rPr>
          <w:lang w:val="pt-BR"/>
        </w:rPr>
        <w:t>s</w:t>
      </w:r>
      <w:r w:rsidR="00F20916" w:rsidRPr="004B0D72">
        <w:rPr>
          <w:lang w:val="pt-BR"/>
        </w:rPr>
        <w:t xml:space="preserve"> usuário</w:t>
      </w:r>
      <w:r w:rsidR="0045598A">
        <w:rPr>
          <w:lang w:val="pt-BR"/>
        </w:rPr>
        <w:t>s</w:t>
      </w:r>
      <w:r w:rsidR="00F20916">
        <w:rPr>
          <w:lang w:val="pt-BR"/>
        </w:rPr>
        <w:t xml:space="preserve"> cliente</w:t>
      </w:r>
      <w:r w:rsidR="0045598A">
        <w:rPr>
          <w:lang w:val="pt-BR"/>
        </w:rPr>
        <w:t xml:space="preserve"> cadastrados</w:t>
      </w:r>
      <w:r w:rsidR="00F20916" w:rsidRPr="004B0D72">
        <w:rPr>
          <w:lang w:val="pt-BR"/>
        </w:rPr>
        <w:t>.</w:t>
      </w:r>
    </w:p>
    <w:p w:rsidR="000A5EBF" w:rsidRPr="000A5EBF" w:rsidRDefault="000A5EBF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</w:t>
      </w:r>
      <w:r w:rsidR="00F41AEE">
        <w:rPr>
          <w:lang w:val="pt-BR"/>
        </w:rPr>
        <w:t xml:space="preserve">15 </w:t>
      </w:r>
      <w:r>
        <w:rPr>
          <w:lang w:val="pt-BR"/>
        </w:rPr>
        <w:t>usuários</w:t>
      </w:r>
      <w:r w:rsidR="00EE3F63">
        <w:rPr>
          <w:lang w:val="pt-BR"/>
        </w:rPr>
        <w:t xml:space="preserve"> cliente</w:t>
      </w:r>
      <w:r>
        <w:rPr>
          <w:lang w:val="pt-BR"/>
        </w:rPr>
        <w:t xml:space="preserve"> é mostrada na ordem de cadastro.</w:t>
      </w:r>
    </w:p>
    <w:p w:rsidR="006E4EE9" w:rsidRDefault="001C1F70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1C1F70" w:rsidRPr="00914F09" w:rsidRDefault="001C1F70" w:rsidP="001C1F70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</w:t>
      </w:r>
      <w:r w:rsidR="00900E0A">
        <w:rPr>
          <w:lang w:val="pt-BR"/>
        </w:rPr>
        <w:t xml:space="preserve"> “V</w:t>
      </w:r>
      <w:r>
        <w:rPr>
          <w:lang w:val="pt-BR"/>
        </w:rPr>
        <w:t>oltar</w:t>
      </w:r>
      <w:r w:rsidR="00900E0A">
        <w:rPr>
          <w:lang w:val="pt-BR"/>
        </w:rPr>
        <w:t>”</w:t>
      </w:r>
    </w:p>
    <w:p w:rsidR="001C1F70" w:rsidRPr="00B83BAB" w:rsidRDefault="001C1F70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O </w:t>
      </w:r>
      <w:r w:rsidR="00236BDE">
        <w:rPr>
          <w:lang w:val="pt-BR"/>
        </w:rPr>
        <w:t xml:space="preserve">ator </w:t>
      </w:r>
      <w:r w:rsidRPr="00B83BAB">
        <w:rPr>
          <w:lang w:val="pt-BR"/>
        </w:rPr>
        <w:t xml:space="preserve">clica no botão </w:t>
      </w:r>
      <w:r w:rsidR="00E95856">
        <w:rPr>
          <w:lang w:val="pt-BR"/>
        </w:rPr>
        <w:t>“V</w:t>
      </w:r>
      <w:r w:rsidRPr="00B83BAB">
        <w:rPr>
          <w:lang w:val="pt-BR"/>
        </w:rPr>
        <w:t>oltar</w:t>
      </w:r>
      <w:r w:rsidR="00E95856">
        <w:rPr>
          <w:lang w:val="pt-BR"/>
        </w:rPr>
        <w:t>”</w:t>
      </w:r>
      <w:r w:rsidRPr="00B83BAB">
        <w:rPr>
          <w:lang w:val="pt-BR"/>
        </w:rPr>
        <w:t>.</w:t>
      </w:r>
    </w:p>
    <w:p w:rsidR="001C1F70" w:rsidRPr="00B83BAB" w:rsidRDefault="001C1F70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A tela de listar usuário desaparece voltando para página inicial. </w:t>
      </w:r>
    </w:p>
    <w:p w:rsidR="00403A73" w:rsidRPr="00403A73" w:rsidRDefault="00403A73" w:rsidP="001C1F70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1C1F70" w:rsidRDefault="001C1F70" w:rsidP="001C1F70">
      <w:pPr>
        <w:rPr>
          <w:lang w:val="pt-BR"/>
        </w:rPr>
      </w:pPr>
      <w:r>
        <w:rPr>
          <w:b/>
          <w:lang w:val="pt-BR"/>
        </w:rPr>
        <w:t>Regra</w:t>
      </w:r>
      <w:r w:rsidR="00A0475A">
        <w:rPr>
          <w:b/>
          <w:lang w:val="pt-BR"/>
        </w:rPr>
        <w:t xml:space="preserve"> </w:t>
      </w:r>
      <w:r>
        <w:rPr>
          <w:b/>
          <w:lang w:val="pt-BR"/>
        </w:rPr>
        <w:t>de negócio</w:t>
      </w:r>
      <w:r>
        <w:rPr>
          <w:lang w:val="pt-BR"/>
        </w:rPr>
        <w:t xml:space="preserve">: </w:t>
      </w:r>
      <w:r w:rsidR="00F5026E">
        <w:rPr>
          <w:lang w:val="pt-BR"/>
        </w:rPr>
        <w:t>Limite de listagem</w:t>
      </w:r>
    </w:p>
    <w:p w:rsidR="001175E8" w:rsidRDefault="00E92139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 sistema não permite que mais de </w:t>
      </w:r>
      <w:r w:rsidR="00697FA5">
        <w:rPr>
          <w:lang w:val="pt-BR"/>
        </w:rPr>
        <w:t xml:space="preserve">15 usuários cliente </w:t>
      </w:r>
      <w:r>
        <w:rPr>
          <w:lang w:val="pt-BR"/>
        </w:rPr>
        <w:t>seja</w:t>
      </w:r>
      <w:r w:rsidR="00697FA5">
        <w:rPr>
          <w:lang w:val="pt-BR"/>
        </w:rPr>
        <w:t>m</w:t>
      </w:r>
      <w:r>
        <w:rPr>
          <w:lang w:val="pt-BR"/>
        </w:rPr>
        <w:t xml:space="preserve"> </w:t>
      </w:r>
      <w:r w:rsidR="00697FA5">
        <w:rPr>
          <w:lang w:val="pt-BR"/>
        </w:rPr>
        <w:t xml:space="preserve">listados </w:t>
      </w:r>
      <w:r>
        <w:rPr>
          <w:lang w:val="pt-BR"/>
        </w:rPr>
        <w:t>na tela de listagem.</w:t>
      </w:r>
      <w:bookmarkStart w:id="4" w:name="_Toc352962877"/>
    </w:p>
    <w:p w:rsidR="00AF5D3C" w:rsidRPr="007A761B" w:rsidRDefault="00AF5D3C" w:rsidP="00AF5D3C">
      <w:pPr>
        <w:pStyle w:val="PargrafodaLista"/>
        <w:ind w:left="1080" w:firstLine="0"/>
        <w:jc w:val="both"/>
        <w:rPr>
          <w:lang w:val="pt-BR"/>
        </w:rPr>
      </w:pPr>
    </w:p>
    <w:p w:rsidR="00532603" w:rsidRPr="001175E8" w:rsidRDefault="00260CE6" w:rsidP="001175E8">
      <w:pPr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1175E8">
        <w:rPr>
          <w:rFonts w:asciiTheme="majorHAnsi" w:hAnsiTheme="majorHAnsi"/>
          <w:b/>
          <w:i/>
          <w:sz w:val="32"/>
          <w:szCs w:val="32"/>
          <w:lang w:val="pt-BR"/>
        </w:rPr>
        <w:t xml:space="preserve">[CDU005] </w:t>
      </w:r>
      <w:r w:rsidR="00532603" w:rsidRPr="001175E8">
        <w:rPr>
          <w:rFonts w:asciiTheme="majorHAnsi" w:hAnsiTheme="majorHAnsi"/>
          <w:b/>
          <w:i/>
          <w:sz w:val="32"/>
          <w:szCs w:val="32"/>
          <w:lang w:val="pt-BR"/>
        </w:rPr>
        <w:t xml:space="preserve">Cadastrar </w:t>
      </w:r>
      <w:r w:rsidR="007D04DA" w:rsidRPr="001175E8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4"/>
    </w:p>
    <w:p w:rsidR="00532603" w:rsidRPr="00914F09" w:rsidRDefault="00532603" w:rsidP="00532603">
      <w:pPr>
        <w:rPr>
          <w:lang w:val="pt-BR"/>
        </w:rPr>
      </w:pPr>
      <w:r w:rsidRPr="00914F09">
        <w:rPr>
          <w:b/>
          <w:lang w:val="pt-BR"/>
        </w:rPr>
        <w:t>Ator</w:t>
      </w:r>
      <w:r w:rsidR="005A51B9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532603" w:rsidRDefault="00F77765" w:rsidP="00532603">
      <w:pPr>
        <w:rPr>
          <w:lang w:val="pt-BR"/>
        </w:rPr>
      </w:pPr>
      <w:r>
        <w:rPr>
          <w:b/>
          <w:lang w:val="pt-BR"/>
        </w:rPr>
        <w:t>Pré-condições</w:t>
      </w:r>
      <w:r w:rsidR="00532603" w:rsidRPr="00914F09">
        <w:rPr>
          <w:lang w:val="pt-BR"/>
        </w:rPr>
        <w:t xml:space="preserve">: </w:t>
      </w:r>
    </w:p>
    <w:p w:rsidR="00532603" w:rsidRDefault="009748C3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955940">
        <w:rPr>
          <w:i/>
          <w:lang w:val="pt-BR"/>
        </w:rPr>
        <w:t xml:space="preserve"> n</w:t>
      </w:r>
      <w:r w:rsidR="005A51B9">
        <w:rPr>
          <w:i/>
          <w:lang w:val="pt-BR"/>
        </w:rPr>
        <w:t>o</w:t>
      </w:r>
      <w:r w:rsidR="00955940">
        <w:rPr>
          <w:i/>
          <w:lang w:val="pt-BR"/>
        </w:rPr>
        <w:t xml:space="preserve"> </w:t>
      </w:r>
      <w:r w:rsidR="005A51B9">
        <w:rPr>
          <w:i/>
          <w:lang w:val="pt-BR"/>
        </w:rPr>
        <w:t xml:space="preserve">banco </w:t>
      </w:r>
      <w:r w:rsidR="00955940">
        <w:rPr>
          <w:i/>
          <w:lang w:val="pt-BR"/>
        </w:rPr>
        <w:t>de dado</w:t>
      </w:r>
      <w:r w:rsidR="005A51B9">
        <w:rPr>
          <w:i/>
          <w:lang w:val="pt-BR"/>
        </w:rPr>
        <w:t>s</w:t>
      </w:r>
      <w:r w:rsidR="00955940">
        <w:rPr>
          <w:i/>
          <w:lang w:val="pt-BR"/>
        </w:rPr>
        <w:t xml:space="preserve"> e </w:t>
      </w:r>
      <w:r>
        <w:rPr>
          <w:i/>
          <w:lang w:val="pt-BR"/>
        </w:rPr>
        <w:t xml:space="preserve">ator </w:t>
      </w:r>
      <w:r w:rsidR="00955940">
        <w:rPr>
          <w:i/>
          <w:lang w:val="pt-BR"/>
        </w:rPr>
        <w:t>logado.</w:t>
      </w:r>
    </w:p>
    <w:p w:rsidR="008E15F3" w:rsidRDefault="008E15F3" w:rsidP="008E15F3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8E15F3" w:rsidRPr="00142648" w:rsidRDefault="008E15F3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 cadastrado no sistema</w:t>
      </w:r>
      <w:r w:rsidR="0066518D">
        <w:rPr>
          <w:i/>
          <w:lang w:val="pt-BR"/>
        </w:rPr>
        <w:t>.</w:t>
      </w:r>
    </w:p>
    <w:p w:rsidR="00532603" w:rsidRDefault="00532603" w:rsidP="0053260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C63C9F" w:rsidRPr="00C63C9F" w:rsidRDefault="00C63C9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 xml:space="preserve">O ator </w:t>
      </w:r>
      <w:r w:rsidR="00E82699">
        <w:rPr>
          <w:lang w:val="pt-BR"/>
        </w:rPr>
        <w:t>clica no link “Cadastrar estabelecimento</w:t>
      </w:r>
      <w:r w:rsidRPr="00C63C9F">
        <w:rPr>
          <w:lang w:val="pt-BR"/>
        </w:rPr>
        <w:t>”.</w:t>
      </w:r>
    </w:p>
    <w:p w:rsidR="00C63C9F" w:rsidRPr="00C63C9F" w:rsidRDefault="00C63C9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>O sistema abre uma nova tela com um formulário contendo os campos obrigatórios a serem preenchidos.</w:t>
      </w:r>
    </w:p>
    <w:p w:rsidR="00532603" w:rsidRPr="00C63C9F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 xml:space="preserve">O </w:t>
      </w:r>
      <w:r w:rsidR="007E1DB8" w:rsidRPr="00C63C9F">
        <w:rPr>
          <w:lang w:val="pt-BR"/>
        </w:rPr>
        <w:t>ator</w:t>
      </w:r>
      <w:r w:rsidRPr="00C63C9F">
        <w:rPr>
          <w:lang w:val="pt-BR"/>
        </w:rPr>
        <w:t xml:space="preserve"> preenche</w:t>
      </w:r>
      <w:r w:rsidR="00505D43" w:rsidRPr="00C63C9F">
        <w:rPr>
          <w:lang w:val="pt-BR"/>
        </w:rPr>
        <w:t xml:space="preserve"> </w:t>
      </w:r>
      <w:r w:rsidR="008752D2" w:rsidRPr="00C63C9F">
        <w:rPr>
          <w:lang w:val="pt-BR"/>
        </w:rPr>
        <w:t xml:space="preserve">o formulário com </w:t>
      </w:r>
      <w:r w:rsidR="00505D43" w:rsidRPr="00C63C9F">
        <w:rPr>
          <w:lang w:val="pt-BR"/>
        </w:rPr>
        <w:t>os campos</w:t>
      </w:r>
      <w:r w:rsidR="008752D2" w:rsidRPr="00C63C9F">
        <w:rPr>
          <w:lang w:val="pt-BR"/>
        </w:rPr>
        <w:t xml:space="preserve"> obrigatórios</w:t>
      </w:r>
      <w:r w:rsidR="006D589A">
        <w:rPr>
          <w:lang w:val="pt-BR"/>
        </w:rPr>
        <w:t>:</w:t>
      </w:r>
      <w:r w:rsidR="00505D43" w:rsidRPr="00C63C9F">
        <w:rPr>
          <w:lang w:val="pt-BR"/>
        </w:rPr>
        <w:t xml:space="preserve"> n</w:t>
      </w:r>
      <w:r w:rsidRPr="00C63C9F">
        <w:rPr>
          <w:lang w:val="pt-BR"/>
        </w:rPr>
        <w:t xml:space="preserve">ome, </w:t>
      </w:r>
      <w:r w:rsidR="00505D43" w:rsidRPr="00C63C9F">
        <w:rPr>
          <w:lang w:val="pt-BR"/>
        </w:rPr>
        <w:t>CNPJ</w:t>
      </w:r>
      <w:r w:rsidRPr="00C63C9F">
        <w:rPr>
          <w:lang w:val="pt-BR"/>
        </w:rPr>
        <w:t>, e</w:t>
      </w:r>
      <w:r w:rsidR="005F096C" w:rsidRPr="00C63C9F">
        <w:rPr>
          <w:lang w:val="pt-BR"/>
        </w:rPr>
        <w:t>-</w:t>
      </w:r>
      <w:r w:rsidR="006D589A">
        <w:rPr>
          <w:lang w:val="pt-BR"/>
        </w:rPr>
        <w:t>mail e</w:t>
      </w:r>
      <w:r w:rsidRPr="00C63C9F">
        <w:rPr>
          <w:lang w:val="pt-BR"/>
        </w:rPr>
        <w:t xml:space="preserve"> </w:t>
      </w:r>
      <w:r w:rsidR="005F096C" w:rsidRPr="00C63C9F">
        <w:rPr>
          <w:lang w:val="pt-BR"/>
        </w:rPr>
        <w:t xml:space="preserve">endereço, </w:t>
      </w:r>
      <w:r w:rsidR="00D8575A" w:rsidRPr="00C63C9F">
        <w:rPr>
          <w:lang w:val="pt-BR"/>
        </w:rPr>
        <w:t>e</w:t>
      </w:r>
      <w:r w:rsidR="005F096C" w:rsidRPr="00C63C9F">
        <w:rPr>
          <w:lang w:val="pt-BR"/>
        </w:rPr>
        <w:t xml:space="preserve"> c</w:t>
      </w:r>
      <w:r w:rsidR="00A244B0" w:rsidRPr="00C63C9F">
        <w:rPr>
          <w:lang w:val="pt-BR"/>
        </w:rPr>
        <w:t>lica no botão “C</w:t>
      </w:r>
      <w:r w:rsidRPr="00C63C9F">
        <w:rPr>
          <w:lang w:val="pt-BR"/>
        </w:rPr>
        <w:t>adastrar”.</w:t>
      </w:r>
    </w:p>
    <w:p w:rsidR="00532603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FB52A3">
        <w:rPr>
          <w:lang w:val="pt-BR"/>
        </w:rPr>
        <w:lastRenderedPageBreak/>
        <w:t>O sistema vai mostrar uma mensagem de “</w:t>
      </w:r>
      <w:r w:rsidR="00402AEE">
        <w:rPr>
          <w:lang w:val="pt-BR"/>
        </w:rPr>
        <w:t>E</w:t>
      </w:r>
      <w:r w:rsidR="00F77765">
        <w:rPr>
          <w:lang w:val="pt-BR"/>
        </w:rPr>
        <w:t>stabelecimento</w:t>
      </w:r>
      <w:r w:rsidR="00174F44">
        <w:rPr>
          <w:lang w:val="pt-BR"/>
        </w:rPr>
        <w:t xml:space="preserve"> cadastrado</w:t>
      </w:r>
      <w:r w:rsidRPr="00FB52A3">
        <w:rPr>
          <w:lang w:val="pt-BR"/>
        </w:rPr>
        <w:t xml:space="preserve"> com sucesso” no centro da tela.</w:t>
      </w:r>
    </w:p>
    <w:p w:rsidR="00FB52A3" w:rsidRPr="00FB52A3" w:rsidRDefault="00815B4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O ator</w:t>
      </w:r>
      <w:r w:rsidR="00FB52A3">
        <w:rPr>
          <w:lang w:val="pt-BR"/>
        </w:rPr>
        <w:t xml:space="preserve"> é redirecionado para a tela de </w:t>
      </w:r>
      <w:r w:rsidR="00174F44">
        <w:rPr>
          <w:lang w:val="pt-BR"/>
        </w:rPr>
        <w:t>“</w:t>
      </w:r>
      <w:r w:rsidR="00FB52A3">
        <w:rPr>
          <w:lang w:val="pt-BR"/>
        </w:rPr>
        <w:t xml:space="preserve">Cadastro de </w:t>
      </w:r>
      <w:r w:rsidR="00F77765">
        <w:rPr>
          <w:lang w:val="pt-BR"/>
        </w:rPr>
        <w:t>Estabelecimento</w:t>
      </w:r>
      <w:r w:rsidR="00174F44">
        <w:rPr>
          <w:lang w:val="pt-BR"/>
        </w:rPr>
        <w:t>”</w:t>
      </w:r>
      <w:r w:rsidR="00FB52A3">
        <w:rPr>
          <w:lang w:val="pt-BR"/>
        </w:rPr>
        <w:t xml:space="preserve"> com todos os campos em branco.</w:t>
      </w:r>
    </w:p>
    <w:p w:rsidR="00532603" w:rsidRPr="00914F09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914F09">
        <w:rPr>
          <w:lang w:val="pt-BR"/>
        </w:rPr>
        <w:t>Caso de uso encerrado.</w:t>
      </w:r>
    </w:p>
    <w:p w:rsidR="00A937F3" w:rsidRPr="00A937F3" w:rsidRDefault="00A937F3" w:rsidP="00532603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532603" w:rsidRPr="005F096C" w:rsidRDefault="00815B4F" w:rsidP="00432B04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O ator</w:t>
      </w:r>
      <w:r w:rsidR="00532603" w:rsidRPr="005F096C">
        <w:rPr>
          <w:lang w:val="pt-BR"/>
        </w:rPr>
        <w:t xml:space="preserve"> deixou em branco um dos campos (</w:t>
      </w:r>
      <w:r w:rsidR="00E262E1">
        <w:rPr>
          <w:lang w:val="pt-BR"/>
        </w:rPr>
        <w:t>nome, CNPJ</w:t>
      </w:r>
      <w:r w:rsidR="005D5970">
        <w:rPr>
          <w:lang w:val="pt-BR"/>
        </w:rPr>
        <w:t>, e-mail, endereço</w:t>
      </w:r>
      <w:r w:rsidR="00532603" w:rsidRPr="005F096C">
        <w:rPr>
          <w:lang w:val="pt-BR"/>
        </w:rPr>
        <w:t xml:space="preserve">). </w:t>
      </w:r>
    </w:p>
    <w:p w:rsidR="00532603" w:rsidRPr="005F096C" w:rsidRDefault="00532603" w:rsidP="00432B04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5F096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CNPJ inválido</w:t>
      </w:r>
    </w:p>
    <w:p w:rsidR="00532603" w:rsidRPr="005F096C" w:rsidRDefault="00532603" w:rsidP="00432B04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5F096C">
        <w:rPr>
          <w:lang w:val="pt-BR"/>
        </w:rPr>
        <w:t xml:space="preserve">O </w:t>
      </w:r>
      <w:r w:rsidR="009707B6">
        <w:rPr>
          <w:lang w:val="pt-BR"/>
        </w:rPr>
        <w:t>ator</w:t>
      </w:r>
      <w:r w:rsidR="005F096C" w:rsidRPr="005F096C">
        <w:rPr>
          <w:lang w:val="pt-BR"/>
        </w:rPr>
        <w:t xml:space="preserve"> </w:t>
      </w:r>
      <w:r w:rsidRPr="005F096C">
        <w:rPr>
          <w:lang w:val="pt-BR"/>
        </w:rPr>
        <w:t>informou um CNPJ inválido.</w:t>
      </w:r>
    </w:p>
    <w:p w:rsidR="00532603" w:rsidRDefault="00532603" w:rsidP="00432B04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5F096C">
        <w:rPr>
          <w:lang w:val="pt-BR"/>
        </w:rPr>
        <w:t>O sistema deve exibir uma mensagem informando que o CNPJ é inválido.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896D82" w:rsidRDefault="00896D82" w:rsidP="00C1290A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ator só pode digitar let</w:t>
      </w:r>
      <w:r w:rsidR="009940A6">
        <w:rPr>
          <w:lang w:val="pt-BR"/>
        </w:rPr>
        <w:t xml:space="preserve">ras e números nos campos nome, </w:t>
      </w:r>
      <w:r>
        <w:rPr>
          <w:lang w:val="pt-BR"/>
        </w:rPr>
        <w:t>CNPJ,</w:t>
      </w:r>
      <w:r w:rsidR="009940A6">
        <w:rPr>
          <w:lang w:val="pt-BR"/>
        </w:rPr>
        <w:t xml:space="preserve"> endereço e e-mail</w:t>
      </w:r>
      <w:r>
        <w:rPr>
          <w:lang w:val="pt-BR"/>
        </w:rPr>
        <w:t xml:space="preserve"> respectivamente, não podendo digitar caracteres especiais (!, @, #, $,%, *, &amp;...)</w:t>
      </w:r>
      <w:r w:rsidR="009940A6">
        <w:rPr>
          <w:lang w:val="pt-BR"/>
        </w:rPr>
        <w:t>, exceto no campo e-mail</w:t>
      </w:r>
      <w:r>
        <w:rPr>
          <w:lang w:val="pt-BR"/>
        </w:rPr>
        <w:t>.</w:t>
      </w:r>
    </w:p>
    <w:p w:rsidR="00392956" w:rsidRDefault="00C8204E" w:rsidP="00F61E8E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Campos como nome, endereço </w:t>
      </w:r>
      <w:r w:rsidR="00532603">
        <w:rPr>
          <w:lang w:val="pt-BR"/>
        </w:rPr>
        <w:t>e e</w:t>
      </w:r>
      <w:r w:rsidR="000E0212">
        <w:rPr>
          <w:lang w:val="pt-BR"/>
        </w:rPr>
        <w:t>-</w:t>
      </w:r>
      <w:r w:rsidR="00532603">
        <w:rPr>
          <w:lang w:val="pt-BR"/>
        </w:rPr>
        <w:t>mail poderão ser preenchidos com no máximo 255 caracteres.</w:t>
      </w:r>
      <w:bookmarkStart w:id="5" w:name="_Toc352962878"/>
    </w:p>
    <w:p w:rsidR="00F61E8E" w:rsidRPr="00F61E8E" w:rsidRDefault="00F61E8E" w:rsidP="00F61E8E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CNPJ só poderá ser preenchido com apenas 14 números.</w:t>
      </w:r>
    </w:p>
    <w:p w:rsidR="00287396" w:rsidRPr="007A4D5A" w:rsidRDefault="005F78E0" w:rsidP="007A4D5A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[CDU006] </w:t>
      </w:r>
      <w:r w:rsidR="00287396"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Editar </w:t>
      </w:r>
      <w:r w:rsidR="0092189C" w:rsidRPr="007A4D5A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5"/>
    </w:p>
    <w:p w:rsidR="00287396" w:rsidRPr="00914F09" w:rsidRDefault="00287396" w:rsidP="00287396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>:</w:t>
      </w:r>
      <w:r w:rsidR="00B27EFA">
        <w:rPr>
          <w:lang w:val="pt-BR"/>
        </w:rPr>
        <w:t xml:space="preserve"> Administrador</w:t>
      </w:r>
    </w:p>
    <w:p w:rsidR="00287396" w:rsidRDefault="00F77765" w:rsidP="00287396">
      <w:pPr>
        <w:rPr>
          <w:lang w:val="pt-BR"/>
        </w:rPr>
      </w:pPr>
      <w:r>
        <w:rPr>
          <w:b/>
          <w:lang w:val="pt-BR"/>
        </w:rPr>
        <w:t>Pré-condições</w:t>
      </w:r>
      <w:r w:rsidR="00287396" w:rsidRPr="00914F09">
        <w:rPr>
          <w:lang w:val="pt-BR"/>
        </w:rPr>
        <w:t xml:space="preserve">: </w:t>
      </w:r>
    </w:p>
    <w:p w:rsidR="005F0CC4" w:rsidRDefault="00455CBD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</w:t>
      </w:r>
      <w:r w:rsidR="000A0D88">
        <w:rPr>
          <w:i/>
          <w:lang w:val="pt-BR"/>
        </w:rPr>
        <w:t xml:space="preserve">stabelecimento </w:t>
      </w:r>
      <w:r w:rsidR="00F77765">
        <w:rPr>
          <w:i/>
          <w:lang w:val="pt-BR"/>
        </w:rPr>
        <w:t xml:space="preserve">cadastrado </w:t>
      </w:r>
      <w:r>
        <w:rPr>
          <w:i/>
          <w:lang w:val="pt-BR"/>
        </w:rPr>
        <w:t>no banco</w:t>
      </w:r>
      <w:r w:rsidR="00A20A48">
        <w:rPr>
          <w:i/>
          <w:lang w:val="pt-BR"/>
        </w:rPr>
        <w:t xml:space="preserve"> de dados e</w:t>
      </w:r>
      <w:r w:rsidR="005F0CC4">
        <w:rPr>
          <w:i/>
          <w:lang w:val="pt-BR"/>
        </w:rPr>
        <w:t xml:space="preserve"> </w:t>
      </w:r>
      <w:r w:rsidR="007C44DB">
        <w:rPr>
          <w:i/>
          <w:lang w:val="pt-BR"/>
        </w:rPr>
        <w:t xml:space="preserve">ator </w:t>
      </w:r>
      <w:r w:rsidR="005F0CC4">
        <w:rPr>
          <w:i/>
          <w:lang w:val="pt-BR"/>
        </w:rPr>
        <w:t>logado</w:t>
      </w:r>
      <w:r w:rsidR="00A20A48">
        <w:rPr>
          <w:i/>
          <w:lang w:val="pt-BR"/>
        </w:rPr>
        <w:t>.</w:t>
      </w:r>
    </w:p>
    <w:p w:rsidR="00CF5FAA" w:rsidRDefault="00CF5FAA" w:rsidP="00CF5FAA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CF5FAA" w:rsidRPr="00CA6ED1" w:rsidRDefault="00CF5FAA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Pr="00CB59A4">
        <w:rPr>
          <w:i/>
          <w:lang w:val="pt-BR"/>
        </w:rPr>
        <w:t xml:space="preserve"> atualizado no sistema.</w:t>
      </w:r>
    </w:p>
    <w:p w:rsidR="00287396" w:rsidRPr="00914F09" w:rsidRDefault="00287396" w:rsidP="00287396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Na tela “Listar </w:t>
      </w:r>
      <w:r w:rsidR="007776FF">
        <w:rPr>
          <w:lang w:val="pt-BR"/>
        </w:rPr>
        <w:t>estabelecimento</w:t>
      </w:r>
      <w:r w:rsidRPr="009D1D89">
        <w:rPr>
          <w:lang w:val="pt-BR"/>
        </w:rPr>
        <w:t xml:space="preserve">”, o ator escolhe através do comboBox o tipo de consulta (nome ou </w:t>
      </w:r>
      <w:r w:rsidR="007776FF">
        <w:rPr>
          <w:lang w:val="pt-BR"/>
        </w:rPr>
        <w:t>CNPJ</w:t>
      </w:r>
      <w:r w:rsidRPr="009D1D89">
        <w:rPr>
          <w:lang w:val="pt-BR"/>
        </w:rPr>
        <w:t>).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 w:rsidR="001D3D32">
        <w:rPr>
          <w:lang w:val="pt-BR"/>
        </w:rPr>
        <w:t xml:space="preserve">estabelecimento </w:t>
      </w:r>
      <w:r w:rsidRPr="009D1D89">
        <w:rPr>
          <w:lang w:val="pt-BR"/>
        </w:rPr>
        <w:t>informado.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 w:rsidR="00AC4959">
        <w:rPr>
          <w:lang w:val="pt-BR"/>
        </w:rPr>
        <w:t>clica no link “Editar estabelecimento” do lado direito da tela de listagem</w:t>
      </w:r>
      <w:r w:rsidRPr="009D1D89">
        <w:rPr>
          <w:lang w:val="pt-BR"/>
        </w:rPr>
        <w:t>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os detalhes do cadastro do </w:t>
      </w:r>
      <w:r w:rsidR="001D3D32">
        <w:rPr>
          <w:lang w:val="pt-BR"/>
        </w:rPr>
        <w:t>estabelecimento</w:t>
      </w:r>
      <w:r w:rsidRPr="009D1D89">
        <w:rPr>
          <w:lang w:val="pt-BR"/>
        </w:rPr>
        <w:t>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edita os camp</w:t>
      </w:r>
      <w:r w:rsidR="00F81C32">
        <w:rPr>
          <w:lang w:val="pt-BR"/>
        </w:rPr>
        <w:t>os que podem ser editados (nome</w:t>
      </w:r>
      <w:r w:rsidR="0004591B">
        <w:rPr>
          <w:lang w:val="pt-BR"/>
        </w:rPr>
        <w:t>,</w:t>
      </w:r>
      <w:r w:rsidR="00D85459">
        <w:rPr>
          <w:lang w:val="pt-BR"/>
        </w:rPr>
        <w:t xml:space="preserve"> e-mail e </w:t>
      </w:r>
      <w:r w:rsidR="0004591B">
        <w:rPr>
          <w:lang w:val="pt-BR"/>
        </w:rPr>
        <w:t>endereço</w:t>
      </w:r>
      <w:r w:rsidR="00623547">
        <w:rPr>
          <w:lang w:val="pt-BR"/>
        </w:rPr>
        <w:t>).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lastRenderedPageBreak/>
        <w:t>O ator clica no botão “Atualizar”.</w:t>
      </w:r>
    </w:p>
    <w:p w:rsidR="009A3804" w:rsidRPr="009D1D89" w:rsidRDefault="00681670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</w:t>
      </w:r>
      <w:r w:rsidR="009A3804" w:rsidRPr="009D1D89">
        <w:rPr>
          <w:lang w:val="pt-BR"/>
        </w:rPr>
        <w:t xml:space="preserve"> informa uma mensagem de sucesso “Dados Atualizados com Sucesso”.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é redirecionado para a tela principal.</w:t>
      </w:r>
    </w:p>
    <w:p w:rsidR="009A3804" w:rsidRPr="00454BC6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287396" w:rsidRPr="00914F09" w:rsidRDefault="00287396" w:rsidP="00287396">
      <w:pPr>
        <w:rPr>
          <w:lang w:val="pt-BR"/>
        </w:rPr>
      </w:pPr>
      <w:r w:rsidRPr="009A3804">
        <w:rPr>
          <w:b/>
          <w:lang w:val="pt-BR"/>
        </w:rPr>
        <w:t>Flux</w:t>
      </w:r>
      <w:r w:rsidRPr="00914F09">
        <w:rPr>
          <w:b/>
          <w:lang w:val="pt-BR"/>
        </w:rPr>
        <w:t>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Cancelar</w:t>
      </w:r>
    </w:p>
    <w:p w:rsidR="00287396" w:rsidRPr="00236BDE" w:rsidRDefault="00287396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O </w:t>
      </w:r>
      <w:r w:rsidR="00067098">
        <w:rPr>
          <w:lang w:val="pt-BR"/>
        </w:rPr>
        <w:t>ator</w:t>
      </w:r>
      <w:r w:rsidRPr="00236BDE">
        <w:rPr>
          <w:lang w:val="pt-BR"/>
        </w:rPr>
        <w:t xml:space="preserve"> clica no botão cancelar.</w:t>
      </w:r>
    </w:p>
    <w:p w:rsidR="00287396" w:rsidRPr="00236BDE" w:rsidRDefault="00287396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Todos os dados alterados nos campos não serão atualizados </w:t>
      </w:r>
      <w:r w:rsidR="00067098">
        <w:rPr>
          <w:lang w:val="pt-BR"/>
        </w:rPr>
        <w:t>no banco</w:t>
      </w:r>
      <w:r w:rsidRPr="00236BDE">
        <w:rPr>
          <w:lang w:val="pt-BR"/>
        </w:rPr>
        <w:t xml:space="preserve"> de dados.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CA6DE9" w:rsidRDefault="00287396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 xml:space="preserve">O </w:t>
      </w:r>
      <w:r w:rsidR="005D505F" w:rsidRPr="00CA6DE9">
        <w:rPr>
          <w:lang w:val="pt-BR"/>
        </w:rPr>
        <w:t xml:space="preserve">ator </w:t>
      </w:r>
      <w:r w:rsidRPr="00CA6DE9">
        <w:rPr>
          <w:lang w:val="pt-BR"/>
        </w:rPr>
        <w:t xml:space="preserve">deixou em branco um dos campos </w:t>
      </w:r>
      <w:r w:rsidR="00CA6DE9" w:rsidRPr="00CA6DE9">
        <w:rPr>
          <w:lang w:val="pt-BR"/>
        </w:rPr>
        <w:t>editáveis</w:t>
      </w:r>
      <w:r w:rsidR="00CA6DE9">
        <w:rPr>
          <w:lang w:val="pt-BR"/>
        </w:rPr>
        <w:t>.</w:t>
      </w:r>
    </w:p>
    <w:p w:rsidR="00287396" w:rsidRPr="00CA6DE9" w:rsidRDefault="00287396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7A4D5A" w:rsidRDefault="00B272DD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7A4D5A">
        <w:rPr>
          <w:lang w:val="pt-BR"/>
        </w:rPr>
        <w:t>Deve seguir a</w:t>
      </w:r>
      <w:r w:rsidR="002862C3" w:rsidRPr="007A4D5A">
        <w:rPr>
          <w:lang w:val="pt-BR"/>
        </w:rPr>
        <w:t xml:space="preserve"> mesma regra de negócio do CDU</w:t>
      </w:r>
      <w:r w:rsidR="008A6A84" w:rsidRPr="007A4D5A">
        <w:rPr>
          <w:lang w:val="pt-BR"/>
        </w:rPr>
        <w:t>00</w:t>
      </w:r>
      <w:r w:rsidR="002862C3" w:rsidRPr="007A4D5A">
        <w:rPr>
          <w:lang w:val="pt-BR"/>
        </w:rPr>
        <w:t>5.</w:t>
      </w:r>
      <w:bookmarkStart w:id="6" w:name="_Toc352962879"/>
    </w:p>
    <w:p w:rsidR="00392956" w:rsidRDefault="00392956" w:rsidP="00392956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A8706B" w:rsidRPr="007A4D5A" w:rsidRDefault="00AB340C" w:rsidP="007A4D5A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[CDU007] </w:t>
      </w:r>
      <w:r w:rsidR="00044E6C" w:rsidRPr="007A4D5A">
        <w:rPr>
          <w:rFonts w:asciiTheme="majorHAnsi" w:hAnsiTheme="majorHAnsi"/>
          <w:b/>
          <w:i/>
          <w:sz w:val="32"/>
          <w:szCs w:val="32"/>
          <w:lang w:val="pt-BR"/>
        </w:rPr>
        <w:t>Inativar</w:t>
      </w:r>
      <w:r w:rsidR="00A8706B"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 </w:t>
      </w:r>
      <w:r w:rsidR="00F13A15" w:rsidRPr="007A4D5A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6"/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8706B" w:rsidRDefault="00F77765" w:rsidP="00A8706B">
      <w:pPr>
        <w:rPr>
          <w:lang w:val="pt-BR"/>
        </w:rPr>
      </w:pPr>
      <w:r>
        <w:rPr>
          <w:b/>
          <w:lang w:val="pt-BR"/>
        </w:rPr>
        <w:t>Pré-condições</w:t>
      </w:r>
      <w:r w:rsidR="00A8706B" w:rsidRPr="00914F09">
        <w:rPr>
          <w:lang w:val="pt-BR"/>
        </w:rPr>
        <w:t xml:space="preserve">: </w:t>
      </w:r>
    </w:p>
    <w:p w:rsidR="00A8706B" w:rsidRDefault="000934EA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="00F812F0">
        <w:rPr>
          <w:i/>
          <w:lang w:val="pt-BR"/>
        </w:rPr>
        <w:t xml:space="preserve"> cadastrado</w:t>
      </w:r>
      <w:r w:rsidR="00A8706B">
        <w:rPr>
          <w:i/>
          <w:lang w:val="pt-BR"/>
        </w:rPr>
        <w:t xml:space="preserve"> </w:t>
      </w:r>
      <w:r>
        <w:rPr>
          <w:i/>
          <w:lang w:val="pt-BR"/>
        </w:rPr>
        <w:t xml:space="preserve">no banco </w:t>
      </w:r>
      <w:r w:rsidR="00A8706B">
        <w:rPr>
          <w:i/>
          <w:lang w:val="pt-BR"/>
        </w:rPr>
        <w:t xml:space="preserve">de dados e </w:t>
      </w:r>
      <w:r w:rsidR="00BF4C55">
        <w:rPr>
          <w:i/>
          <w:lang w:val="pt-BR"/>
        </w:rPr>
        <w:t>ator</w:t>
      </w:r>
      <w:r w:rsidR="005D7BEF">
        <w:rPr>
          <w:i/>
          <w:lang w:val="pt-BR"/>
        </w:rPr>
        <w:t xml:space="preserve"> l</w:t>
      </w:r>
      <w:r w:rsidR="00A8706B">
        <w:rPr>
          <w:i/>
          <w:lang w:val="pt-BR"/>
        </w:rPr>
        <w:t>ogado.</w:t>
      </w:r>
    </w:p>
    <w:p w:rsidR="003C2F9B" w:rsidRDefault="003C2F9B" w:rsidP="003C2F9B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3C2F9B" w:rsidRPr="00CB59A4" w:rsidRDefault="003C2F9B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 inativo no sistema.</w:t>
      </w:r>
    </w:p>
    <w:p w:rsidR="00A8706B" w:rsidRDefault="00A8706B" w:rsidP="00A8706B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Na tela “Listar </w:t>
      </w:r>
      <w:r>
        <w:rPr>
          <w:lang w:val="pt-BR"/>
        </w:rPr>
        <w:t>estabelecimento</w:t>
      </w:r>
      <w:r w:rsidRPr="009D1D89">
        <w:rPr>
          <w:lang w:val="pt-BR"/>
        </w:rPr>
        <w:t xml:space="preserve">”, o ator escolhe através do comboBox o tipo de consulta (nome ou </w:t>
      </w:r>
      <w:r>
        <w:rPr>
          <w:lang w:val="pt-BR"/>
        </w:rPr>
        <w:t>CNPJ</w:t>
      </w:r>
      <w:r w:rsidRPr="009D1D89">
        <w:rPr>
          <w:lang w:val="pt-BR"/>
        </w:rPr>
        <w:t>).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</w:t>
      </w:r>
      <w:r>
        <w:rPr>
          <w:lang w:val="pt-BR"/>
        </w:rPr>
        <w:t xml:space="preserve"> (nome ou CNPJ)</w:t>
      </w:r>
      <w:r w:rsidRPr="009D1D89">
        <w:rPr>
          <w:lang w:val="pt-BR"/>
        </w:rPr>
        <w:t>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>
        <w:rPr>
          <w:lang w:val="pt-BR"/>
        </w:rPr>
        <w:t>estabelecimento</w:t>
      </w:r>
      <w:r w:rsidRPr="009D1D89">
        <w:rPr>
          <w:lang w:val="pt-BR"/>
        </w:rPr>
        <w:t xml:space="preserve"> informado.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 xml:space="preserve">seleciona apenas um </w:t>
      </w:r>
      <w:r w:rsidR="008B2AF2">
        <w:rPr>
          <w:lang w:val="pt-BR"/>
        </w:rPr>
        <w:t>estabelecimento</w:t>
      </w:r>
      <w:r>
        <w:rPr>
          <w:lang w:val="pt-BR"/>
        </w:rPr>
        <w:t xml:space="preserve">, através de uma caixa de seleção do lado esquerdo, e clica </w:t>
      </w:r>
      <w:r w:rsidRPr="009D1D89">
        <w:rPr>
          <w:lang w:val="pt-BR"/>
        </w:rPr>
        <w:t>no botão “</w:t>
      </w:r>
      <w:r w:rsidR="00044E6C">
        <w:rPr>
          <w:lang w:val="pt-BR"/>
        </w:rPr>
        <w:t>Inativar</w:t>
      </w:r>
      <w:r w:rsidRPr="009D1D89">
        <w:rPr>
          <w:lang w:val="pt-BR"/>
        </w:rPr>
        <w:t xml:space="preserve"> </w:t>
      </w:r>
      <w:r w:rsidR="008B2AF2">
        <w:rPr>
          <w:lang w:val="pt-BR"/>
        </w:rPr>
        <w:t>estabelecimento</w:t>
      </w:r>
      <w:r w:rsidRPr="009D1D89">
        <w:rPr>
          <w:lang w:val="pt-BR"/>
        </w:rPr>
        <w:t>”.</w:t>
      </w:r>
    </w:p>
    <w:p w:rsidR="004D66C5" w:rsidRPr="00A66C6D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A66C6D">
        <w:rPr>
          <w:lang w:val="pt-BR"/>
        </w:rPr>
        <w:t xml:space="preserve">O sistema exibe uma mensagem perguntando se o ator tem certeza que deseja </w:t>
      </w:r>
      <w:r w:rsidR="00044E6C">
        <w:rPr>
          <w:lang w:val="pt-BR"/>
        </w:rPr>
        <w:t>inativar</w:t>
      </w:r>
      <w:r w:rsidRPr="00A66C6D">
        <w:rPr>
          <w:lang w:val="pt-BR"/>
        </w:rPr>
        <w:t xml:space="preserve"> </w:t>
      </w:r>
      <w:r w:rsidR="00D90C95">
        <w:rPr>
          <w:lang w:val="pt-BR"/>
        </w:rPr>
        <w:t>o estabelecimento</w:t>
      </w:r>
      <w:r w:rsidRPr="00A66C6D">
        <w:rPr>
          <w:lang w:val="pt-BR"/>
        </w:rPr>
        <w:t>.</w:t>
      </w:r>
    </w:p>
    <w:p w:rsidR="004D66C5" w:rsidRPr="00A66C6D" w:rsidRDefault="004F133F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6070B7">
        <w:rPr>
          <w:lang w:val="pt-BR"/>
        </w:rPr>
        <w:t xml:space="preserve">clica </w:t>
      </w:r>
      <w:r w:rsidR="00460D68">
        <w:rPr>
          <w:lang w:val="pt-BR"/>
        </w:rPr>
        <w:t xml:space="preserve">no botão </w:t>
      </w:r>
      <w:r w:rsidR="006070B7">
        <w:rPr>
          <w:lang w:val="pt-BR"/>
        </w:rPr>
        <w:t>“Sim”</w:t>
      </w:r>
      <w:r w:rsidR="00E50C26">
        <w:rPr>
          <w:lang w:val="pt-BR"/>
        </w:rPr>
        <w:t xml:space="preserve">, na mensagem, </w:t>
      </w:r>
      <w:r w:rsidR="004D66C5" w:rsidRPr="00A66C6D">
        <w:rPr>
          <w:lang w:val="pt-BR"/>
        </w:rPr>
        <w:t xml:space="preserve">e o </w:t>
      </w:r>
      <w:r w:rsidR="00387C40">
        <w:rPr>
          <w:lang w:val="pt-BR"/>
        </w:rPr>
        <w:t xml:space="preserve">estabelecimento </w:t>
      </w:r>
      <w:r w:rsidR="00431244">
        <w:rPr>
          <w:lang w:val="pt-BR"/>
        </w:rPr>
        <w:t>fica</w:t>
      </w:r>
      <w:r w:rsidR="006C1236">
        <w:rPr>
          <w:lang w:val="pt-BR"/>
        </w:rPr>
        <w:t xml:space="preserve"> inativo no sistema</w:t>
      </w:r>
      <w:r w:rsidR="004D66C5" w:rsidRPr="00A66C6D">
        <w:rPr>
          <w:lang w:val="pt-BR"/>
        </w:rPr>
        <w:t>.</w:t>
      </w:r>
    </w:p>
    <w:p w:rsidR="004D66C5" w:rsidRPr="0069035D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A66C6D">
        <w:rPr>
          <w:lang w:val="pt-BR"/>
        </w:rPr>
        <w:t>Caso de uso encerrado.</w:t>
      </w:r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460D68">
        <w:rPr>
          <w:lang w:val="pt-BR"/>
        </w:rPr>
        <w:t>“V</w:t>
      </w:r>
      <w:r>
        <w:rPr>
          <w:lang w:val="pt-BR"/>
        </w:rPr>
        <w:t>oltar</w:t>
      </w:r>
      <w:r w:rsidR="00460D68">
        <w:rPr>
          <w:lang w:val="pt-BR"/>
        </w:rPr>
        <w:t>”</w:t>
      </w:r>
    </w:p>
    <w:p w:rsidR="00A8706B" w:rsidRPr="00427F62" w:rsidRDefault="00A8706B" w:rsidP="00432B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27F62">
        <w:rPr>
          <w:lang w:val="pt-BR"/>
        </w:rPr>
        <w:t xml:space="preserve">O </w:t>
      </w:r>
      <w:r w:rsidR="00CC49F6">
        <w:rPr>
          <w:lang w:val="pt-BR"/>
        </w:rPr>
        <w:t>ator</w:t>
      </w:r>
      <w:r w:rsidRPr="00427F62">
        <w:rPr>
          <w:lang w:val="pt-BR"/>
        </w:rPr>
        <w:t xml:space="preserve"> clica no botão </w:t>
      </w:r>
      <w:r w:rsidR="00460D68">
        <w:rPr>
          <w:lang w:val="pt-BR"/>
        </w:rPr>
        <w:t>“V</w:t>
      </w:r>
      <w:r w:rsidRPr="00427F62">
        <w:rPr>
          <w:lang w:val="pt-BR"/>
        </w:rPr>
        <w:t>oltar</w:t>
      </w:r>
      <w:r w:rsidR="00460D68">
        <w:rPr>
          <w:lang w:val="pt-BR"/>
        </w:rPr>
        <w:t>”</w:t>
      </w:r>
      <w:r w:rsidRPr="00427F62">
        <w:rPr>
          <w:lang w:val="pt-BR"/>
        </w:rPr>
        <w:t>.</w:t>
      </w:r>
    </w:p>
    <w:p w:rsidR="00A8706B" w:rsidRDefault="00A8706B" w:rsidP="00432B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6C5825">
        <w:rPr>
          <w:lang w:val="pt-BR"/>
        </w:rPr>
        <w:lastRenderedPageBreak/>
        <w:t xml:space="preserve">A tela atual </w:t>
      </w:r>
      <w:r w:rsidR="0068371D">
        <w:rPr>
          <w:lang w:val="pt-BR"/>
        </w:rPr>
        <w:t>fecha</w:t>
      </w:r>
      <w:r w:rsidRPr="006C5825">
        <w:rPr>
          <w:lang w:val="pt-BR"/>
        </w:rPr>
        <w:t xml:space="preserve"> voltando para tela inicial.</w:t>
      </w:r>
    </w:p>
    <w:p w:rsidR="00427F62" w:rsidRDefault="00427F62" w:rsidP="00427F62">
      <w:pPr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Botão </w:t>
      </w:r>
      <w:r w:rsidR="00AA43A2">
        <w:rPr>
          <w:lang w:val="pt-BR"/>
        </w:rPr>
        <w:t>“</w:t>
      </w:r>
      <w:r>
        <w:rPr>
          <w:lang w:val="pt-BR"/>
        </w:rPr>
        <w:t>Não</w:t>
      </w:r>
      <w:r w:rsidR="00AA43A2">
        <w:rPr>
          <w:lang w:val="pt-BR"/>
        </w:rPr>
        <w:t>” da caixa de mensagem</w:t>
      </w:r>
    </w:p>
    <w:p w:rsidR="00427F62" w:rsidRDefault="00427F62" w:rsidP="00432B04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A7DB5">
        <w:rPr>
          <w:lang w:val="pt-BR"/>
        </w:rPr>
        <w:t>ator</w:t>
      </w:r>
      <w:r w:rsidR="00AA43A2">
        <w:rPr>
          <w:lang w:val="pt-BR"/>
        </w:rPr>
        <w:t xml:space="preserve"> clica no botão “N</w:t>
      </w:r>
      <w:r>
        <w:rPr>
          <w:lang w:val="pt-BR"/>
        </w:rPr>
        <w:t>ão</w:t>
      </w:r>
      <w:r w:rsidR="00AA43A2">
        <w:rPr>
          <w:lang w:val="pt-BR"/>
        </w:rPr>
        <w:t>”</w:t>
      </w:r>
      <w:r>
        <w:rPr>
          <w:lang w:val="pt-BR"/>
        </w:rPr>
        <w:t xml:space="preserve"> no momento da confirmação d</w:t>
      </w:r>
      <w:r w:rsidR="000E350B">
        <w:rPr>
          <w:lang w:val="pt-BR"/>
        </w:rPr>
        <w:t>a inativação</w:t>
      </w:r>
      <w:r>
        <w:rPr>
          <w:lang w:val="pt-BR"/>
        </w:rPr>
        <w:t xml:space="preserve"> </w:t>
      </w:r>
      <w:r w:rsidR="002A7DB5">
        <w:rPr>
          <w:lang w:val="pt-BR"/>
        </w:rPr>
        <w:t>do estabelecimento</w:t>
      </w:r>
      <w:r>
        <w:rPr>
          <w:lang w:val="pt-BR"/>
        </w:rPr>
        <w:t>.</w:t>
      </w:r>
    </w:p>
    <w:p w:rsidR="00427F62" w:rsidRPr="00427F62" w:rsidRDefault="00427F62" w:rsidP="00432B04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sistema não </w:t>
      </w:r>
      <w:r w:rsidR="000E350B">
        <w:rPr>
          <w:lang w:val="pt-BR"/>
        </w:rPr>
        <w:t>inativa</w:t>
      </w:r>
      <w:r>
        <w:rPr>
          <w:lang w:val="pt-BR"/>
        </w:rPr>
        <w:t xml:space="preserve"> </w:t>
      </w:r>
      <w:r w:rsidR="002A7DB5">
        <w:rPr>
          <w:lang w:val="pt-BR"/>
        </w:rPr>
        <w:t>o estabelecimento</w:t>
      </w:r>
      <w:r w:rsidR="00354B4D">
        <w:rPr>
          <w:lang w:val="pt-BR"/>
        </w:rPr>
        <w:t xml:space="preserve"> e </w:t>
      </w:r>
      <w:r w:rsidR="00181CBE">
        <w:rPr>
          <w:lang w:val="pt-BR"/>
        </w:rPr>
        <w:t>volta</w:t>
      </w:r>
      <w:r>
        <w:rPr>
          <w:lang w:val="pt-BR"/>
        </w:rPr>
        <w:t xml:space="preserve"> ao estado anterior ao click de </w:t>
      </w:r>
      <w:r w:rsidR="00044E6C">
        <w:rPr>
          <w:lang w:val="pt-BR"/>
        </w:rPr>
        <w:t>inativar</w:t>
      </w:r>
      <w:r>
        <w:rPr>
          <w:lang w:val="pt-BR"/>
        </w:rPr>
        <w:t>.</w:t>
      </w:r>
    </w:p>
    <w:p w:rsidR="00A8706B" w:rsidRDefault="00A8706B" w:rsidP="00A8706B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4F09C1">
        <w:rPr>
          <w:lang w:val="pt-BR"/>
        </w:rPr>
        <w:t xml:space="preserve">Nenhum </w:t>
      </w:r>
      <w:r w:rsidR="00657CF7">
        <w:rPr>
          <w:lang w:val="pt-BR"/>
        </w:rPr>
        <w:t>estabelecimento selecionado</w:t>
      </w:r>
      <w:r w:rsidR="004F09C1">
        <w:rPr>
          <w:lang w:val="pt-BR"/>
        </w:rPr>
        <w:t>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D86179">
        <w:rPr>
          <w:lang w:val="pt-BR"/>
        </w:rPr>
        <w:t>ato</w:t>
      </w:r>
      <w:r>
        <w:rPr>
          <w:lang w:val="pt-BR"/>
        </w:rPr>
        <w:t xml:space="preserve">r clica </w:t>
      </w:r>
      <w:r w:rsidR="00D86179">
        <w:rPr>
          <w:lang w:val="pt-BR"/>
        </w:rPr>
        <w:t xml:space="preserve">no botão </w:t>
      </w:r>
      <w:r w:rsidR="000E47AD">
        <w:rPr>
          <w:lang w:val="pt-BR"/>
        </w:rPr>
        <w:t>“</w:t>
      </w:r>
      <w:r w:rsidR="00044E6C">
        <w:rPr>
          <w:lang w:val="pt-BR"/>
        </w:rPr>
        <w:t>Inativar</w:t>
      </w:r>
      <w:r w:rsidR="000E47AD">
        <w:rPr>
          <w:lang w:val="pt-BR"/>
        </w:rPr>
        <w:t xml:space="preserve">” </w:t>
      </w:r>
      <w:r w:rsidR="00D86179">
        <w:rPr>
          <w:lang w:val="pt-BR"/>
        </w:rPr>
        <w:t>sem que nenhum</w:t>
      </w:r>
      <w:r>
        <w:rPr>
          <w:lang w:val="pt-BR"/>
        </w:rPr>
        <w:t xml:space="preserve"> </w:t>
      </w:r>
      <w:r w:rsidR="00D86179">
        <w:rPr>
          <w:lang w:val="pt-BR"/>
        </w:rPr>
        <w:t xml:space="preserve">estabelecimento </w:t>
      </w:r>
      <w:r>
        <w:rPr>
          <w:lang w:val="pt-BR"/>
        </w:rPr>
        <w:t>esteja selecionad</w:t>
      </w:r>
      <w:r w:rsidR="00D86179">
        <w:rPr>
          <w:lang w:val="pt-BR"/>
        </w:rPr>
        <w:t>o</w:t>
      </w:r>
      <w:r>
        <w:rPr>
          <w:lang w:val="pt-BR"/>
        </w:rPr>
        <w:t xml:space="preserve"> para a </w:t>
      </w:r>
      <w:r w:rsidR="000E350B">
        <w:rPr>
          <w:lang w:val="pt-BR"/>
        </w:rPr>
        <w:t>inativação</w:t>
      </w:r>
      <w:r>
        <w:rPr>
          <w:lang w:val="pt-BR"/>
        </w:rPr>
        <w:t>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O sistema mostra uma mensagem “Nenhum</w:t>
      </w:r>
      <w:r w:rsidR="00D86179">
        <w:rPr>
          <w:lang w:val="pt-BR"/>
        </w:rPr>
        <w:t xml:space="preserve"> estabelecimento selecionado</w:t>
      </w:r>
      <w:r>
        <w:rPr>
          <w:lang w:val="pt-BR"/>
        </w:rPr>
        <w:t>” no centro da tela.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O a</w:t>
      </w:r>
      <w:r w:rsidR="00DA045C">
        <w:rPr>
          <w:lang w:val="pt-BR"/>
        </w:rPr>
        <w:t>tor</w:t>
      </w:r>
      <w:r>
        <w:rPr>
          <w:lang w:val="pt-BR"/>
        </w:rPr>
        <w:t xml:space="preserve"> clica no botão </w:t>
      </w:r>
      <w:r w:rsidR="00DA045C">
        <w:rPr>
          <w:lang w:val="pt-BR"/>
        </w:rPr>
        <w:t>“</w:t>
      </w:r>
      <w:r>
        <w:rPr>
          <w:lang w:val="pt-BR"/>
        </w:rPr>
        <w:t>OK</w:t>
      </w:r>
      <w:r w:rsidR="00DA045C">
        <w:rPr>
          <w:lang w:val="pt-BR"/>
        </w:rPr>
        <w:t>”</w:t>
      </w:r>
      <w:r>
        <w:rPr>
          <w:lang w:val="pt-BR"/>
        </w:rPr>
        <w:t xml:space="preserve"> e volta ao estado anterior ao click do botão </w:t>
      </w:r>
      <w:r w:rsidR="00044E6C">
        <w:rPr>
          <w:lang w:val="pt-BR"/>
        </w:rPr>
        <w:t>inativar</w:t>
      </w:r>
      <w:r>
        <w:rPr>
          <w:lang w:val="pt-BR"/>
        </w:rPr>
        <w:t>.</w:t>
      </w:r>
    </w:p>
    <w:p w:rsidR="004A1B08" w:rsidRPr="004A1B08" w:rsidRDefault="004A1B08" w:rsidP="004A1B08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Estabelecimento não cadastrado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O ator busca por um estabelecimento não cadastrado.</w:t>
      </w:r>
    </w:p>
    <w:p w:rsidR="004A1B08" w:rsidRDefault="004353A9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 xml:space="preserve">Sistema mostra uma mensagem: </w:t>
      </w:r>
      <w:r w:rsidR="004A1B08">
        <w:rPr>
          <w:lang w:val="pt-BR"/>
        </w:rPr>
        <w:t>“Estabelecimento não cadastrado”.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Ator clica no botão “OK” da mensagem.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C842A0" w:rsidRPr="00C842A0" w:rsidRDefault="00A55CE0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Sistema</w:t>
      </w:r>
      <w:r w:rsidR="004A1B08">
        <w:rPr>
          <w:lang w:val="pt-BR"/>
        </w:rPr>
        <w:t xml:space="preserve"> volta </w:t>
      </w:r>
      <w:r w:rsidR="00E05053">
        <w:rPr>
          <w:lang w:val="pt-BR"/>
        </w:rPr>
        <w:t>à</w:t>
      </w:r>
      <w:r w:rsidR="004A1B08">
        <w:rPr>
          <w:lang w:val="pt-BR"/>
        </w:rPr>
        <w:t xml:space="preserve"> tela de </w:t>
      </w:r>
      <w:r w:rsidR="00044E6C">
        <w:rPr>
          <w:lang w:val="pt-BR"/>
        </w:rPr>
        <w:t>inativar</w:t>
      </w:r>
      <w:r w:rsidR="004A1B08">
        <w:rPr>
          <w:lang w:val="pt-BR"/>
        </w:rPr>
        <w:t xml:space="preserve"> estabelecimento.</w:t>
      </w:r>
    </w:p>
    <w:p w:rsidR="00A8706B" w:rsidRPr="006C5825" w:rsidRDefault="00A8706B" w:rsidP="00A8706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B809ED" w:rsidRDefault="006635F0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B809ED">
        <w:rPr>
          <w:lang w:val="pt-BR"/>
        </w:rPr>
        <w:t xml:space="preserve">O sistema não deve permitir que o </w:t>
      </w:r>
      <w:r w:rsidR="00F8293E" w:rsidRPr="00B809ED">
        <w:rPr>
          <w:lang w:val="pt-BR"/>
        </w:rPr>
        <w:t xml:space="preserve">ator </w:t>
      </w:r>
      <w:r w:rsidR="00FE6C05">
        <w:rPr>
          <w:lang w:val="pt-BR"/>
        </w:rPr>
        <w:t>selecione mais de um estabelecimento</w:t>
      </w:r>
      <w:r w:rsidRPr="00B809ED">
        <w:rPr>
          <w:lang w:val="pt-BR"/>
        </w:rPr>
        <w:t xml:space="preserve"> ao mesmo tempo na tela de listagem.</w:t>
      </w:r>
    </w:p>
    <w:p w:rsidR="005D0997" w:rsidRDefault="005D0997" w:rsidP="005D0997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A521CF" w:rsidRPr="00B809ED" w:rsidRDefault="001917A2" w:rsidP="00B809ED">
      <w:pPr>
        <w:tabs>
          <w:tab w:val="left" w:pos="1560"/>
        </w:tabs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809ED">
        <w:rPr>
          <w:rFonts w:asciiTheme="majorHAnsi" w:hAnsiTheme="majorHAnsi"/>
          <w:b/>
          <w:i/>
          <w:sz w:val="32"/>
          <w:szCs w:val="32"/>
          <w:lang w:val="pt-BR"/>
        </w:rPr>
        <w:t xml:space="preserve">[CDU008] </w:t>
      </w:r>
      <w:r w:rsidR="00A521CF" w:rsidRPr="00B809ED">
        <w:rPr>
          <w:rFonts w:asciiTheme="majorHAnsi" w:hAnsiTheme="majorHAnsi"/>
          <w:b/>
          <w:i/>
          <w:sz w:val="32"/>
          <w:szCs w:val="32"/>
          <w:lang w:val="pt-BR"/>
        </w:rPr>
        <w:t xml:space="preserve">Listar </w:t>
      </w:r>
      <w:r w:rsidR="00B555A4" w:rsidRPr="00B809ED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521CF" w:rsidRDefault="00F77765" w:rsidP="00A521CF">
      <w:pPr>
        <w:rPr>
          <w:lang w:val="pt-BR"/>
        </w:rPr>
      </w:pPr>
      <w:r>
        <w:rPr>
          <w:b/>
          <w:lang w:val="pt-BR"/>
        </w:rPr>
        <w:t>Pré-condições</w:t>
      </w:r>
      <w:r w:rsidR="00A521CF" w:rsidRPr="00914F09">
        <w:rPr>
          <w:lang w:val="pt-BR"/>
        </w:rPr>
        <w:t xml:space="preserve">: </w:t>
      </w:r>
    </w:p>
    <w:p w:rsidR="00A521CF" w:rsidRDefault="00B555A4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="00A521CF">
        <w:rPr>
          <w:i/>
          <w:lang w:val="pt-BR"/>
        </w:rPr>
        <w:t xml:space="preserve"> cadastrado n</w:t>
      </w:r>
      <w:r w:rsidR="006C154F">
        <w:rPr>
          <w:i/>
          <w:lang w:val="pt-BR"/>
        </w:rPr>
        <w:t>o banco</w:t>
      </w:r>
      <w:r w:rsidR="00A521CF">
        <w:rPr>
          <w:i/>
          <w:lang w:val="pt-BR"/>
        </w:rPr>
        <w:t xml:space="preserve"> de dados e</w:t>
      </w:r>
      <w:r w:rsidR="007E15B7">
        <w:rPr>
          <w:i/>
          <w:lang w:val="pt-BR"/>
        </w:rPr>
        <w:t xml:space="preserve"> </w:t>
      </w:r>
      <w:r>
        <w:rPr>
          <w:i/>
          <w:lang w:val="pt-BR"/>
        </w:rPr>
        <w:t>ator logado</w:t>
      </w:r>
      <w:r w:rsidR="00A521CF">
        <w:rPr>
          <w:i/>
          <w:lang w:val="pt-BR"/>
        </w:rPr>
        <w:t>.</w:t>
      </w:r>
    </w:p>
    <w:p w:rsidR="00B60F8C" w:rsidRDefault="00B60F8C" w:rsidP="00B60F8C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B60F8C" w:rsidRPr="00C50422" w:rsidRDefault="00B60F8C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Lista dos estabelecimentos.</w:t>
      </w:r>
    </w:p>
    <w:p w:rsidR="00B60F8C" w:rsidRPr="00B60F8C" w:rsidRDefault="00B60F8C" w:rsidP="00B60F8C">
      <w:pPr>
        <w:rPr>
          <w:i/>
          <w:lang w:val="pt-BR"/>
        </w:rPr>
      </w:pPr>
    </w:p>
    <w:p w:rsidR="00A521CF" w:rsidRDefault="00A521CF" w:rsidP="00A521C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94663" w:rsidRPr="00F20916" w:rsidRDefault="00994663" w:rsidP="00432B04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O ator, após está logado no sistema, clica no link “Listar </w:t>
      </w:r>
      <w:r w:rsidR="004A412B">
        <w:rPr>
          <w:lang w:val="pt-BR"/>
        </w:rPr>
        <w:t>Estabelecimento</w:t>
      </w:r>
      <w:r>
        <w:rPr>
          <w:lang w:val="pt-BR"/>
        </w:rPr>
        <w:t>” na tela principal do sistema.</w:t>
      </w:r>
    </w:p>
    <w:p w:rsidR="00994663" w:rsidRPr="00F20916" w:rsidRDefault="00994663" w:rsidP="00432B04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O sistema vai mostrar o nome,</w:t>
      </w:r>
      <w:r w:rsidRPr="004B0D72">
        <w:rPr>
          <w:lang w:val="pt-BR"/>
        </w:rPr>
        <w:t xml:space="preserve"> C</w:t>
      </w:r>
      <w:r w:rsidR="004A412B">
        <w:rPr>
          <w:lang w:val="pt-BR"/>
        </w:rPr>
        <w:t xml:space="preserve">NPJ, </w:t>
      </w:r>
      <w:r>
        <w:rPr>
          <w:lang w:val="pt-BR"/>
        </w:rPr>
        <w:t>e-mail</w:t>
      </w:r>
      <w:r w:rsidR="004A412B">
        <w:rPr>
          <w:lang w:val="pt-BR"/>
        </w:rPr>
        <w:t xml:space="preserve"> e endereço</w:t>
      </w:r>
      <w:r w:rsidRPr="004B0D72">
        <w:rPr>
          <w:lang w:val="pt-BR"/>
        </w:rPr>
        <w:t xml:space="preserve"> do</w:t>
      </w:r>
      <w:r w:rsidR="004A412B">
        <w:rPr>
          <w:lang w:val="pt-BR"/>
        </w:rPr>
        <w:t xml:space="preserve">s estabelecimentos </w:t>
      </w:r>
      <w:r>
        <w:rPr>
          <w:lang w:val="pt-BR"/>
        </w:rPr>
        <w:t>cadastrados</w:t>
      </w:r>
      <w:r w:rsidRPr="004B0D72">
        <w:rPr>
          <w:lang w:val="pt-BR"/>
        </w:rPr>
        <w:t>.</w:t>
      </w:r>
    </w:p>
    <w:p w:rsidR="00994663" w:rsidRPr="000A5EBF" w:rsidRDefault="00994663" w:rsidP="00432B04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15 </w:t>
      </w:r>
      <w:r w:rsidR="004A412B">
        <w:rPr>
          <w:lang w:val="pt-BR"/>
        </w:rPr>
        <w:t xml:space="preserve">estabelecimentos </w:t>
      </w:r>
      <w:r>
        <w:rPr>
          <w:lang w:val="pt-BR"/>
        </w:rPr>
        <w:t>é mostrada na ordem de cadastro.</w:t>
      </w:r>
    </w:p>
    <w:p w:rsidR="00AE1BA7" w:rsidRDefault="00AE1BA7" w:rsidP="00432B04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lastRenderedPageBreak/>
        <w:t>Fluxo Alternativo</w:t>
      </w:r>
      <w:r w:rsidRPr="00914F09">
        <w:rPr>
          <w:lang w:val="pt-BR"/>
        </w:rPr>
        <w:t xml:space="preserve">: </w:t>
      </w:r>
      <w:r w:rsidR="007B5DB4">
        <w:rPr>
          <w:lang w:val="pt-BR"/>
        </w:rPr>
        <w:t xml:space="preserve">Botão </w:t>
      </w:r>
      <w:r w:rsidR="000E0121">
        <w:rPr>
          <w:lang w:val="pt-BR"/>
        </w:rPr>
        <w:t>“</w:t>
      </w:r>
      <w:r w:rsidR="007B5DB4">
        <w:rPr>
          <w:lang w:val="pt-BR"/>
        </w:rPr>
        <w:t>V</w:t>
      </w:r>
      <w:r>
        <w:rPr>
          <w:lang w:val="pt-BR"/>
        </w:rPr>
        <w:t>oltar</w:t>
      </w:r>
      <w:r w:rsidR="000E0121">
        <w:rPr>
          <w:lang w:val="pt-BR"/>
        </w:rPr>
        <w:t>”</w:t>
      </w:r>
    </w:p>
    <w:p w:rsidR="00A521CF" w:rsidRPr="006A52D9" w:rsidRDefault="00A521CF" w:rsidP="00432B04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6A52D9">
        <w:rPr>
          <w:lang w:val="pt-BR"/>
        </w:rPr>
        <w:t xml:space="preserve">O </w:t>
      </w:r>
      <w:r w:rsidR="006A52D9">
        <w:rPr>
          <w:lang w:val="pt-BR"/>
        </w:rPr>
        <w:t>a</w:t>
      </w:r>
      <w:r w:rsidR="007B5DB4">
        <w:rPr>
          <w:lang w:val="pt-BR"/>
        </w:rPr>
        <w:t>tor</w:t>
      </w:r>
      <w:r w:rsidRPr="006A52D9">
        <w:rPr>
          <w:lang w:val="pt-BR"/>
        </w:rPr>
        <w:t xml:space="preserve"> clica no botão </w:t>
      </w:r>
      <w:r w:rsidR="007B5DB4">
        <w:rPr>
          <w:lang w:val="pt-BR"/>
        </w:rPr>
        <w:t>“V</w:t>
      </w:r>
      <w:r w:rsidRPr="006A52D9">
        <w:rPr>
          <w:lang w:val="pt-BR"/>
        </w:rPr>
        <w:t>oltar</w:t>
      </w:r>
      <w:r w:rsidR="007B5DB4">
        <w:rPr>
          <w:lang w:val="pt-BR"/>
        </w:rPr>
        <w:t>”</w:t>
      </w:r>
      <w:r w:rsidRPr="006A52D9">
        <w:rPr>
          <w:lang w:val="pt-BR"/>
        </w:rPr>
        <w:t>.</w:t>
      </w:r>
    </w:p>
    <w:p w:rsidR="00A521CF" w:rsidRDefault="00A521CF" w:rsidP="00432B04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A82F1A">
        <w:rPr>
          <w:lang w:val="pt-BR"/>
        </w:rPr>
        <w:t xml:space="preserve">A tela de listar </w:t>
      </w:r>
      <w:r w:rsidR="007B5DB4">
        <w:rPr>
          <w:lang w:val="pt-BR"/>
        </w:rPr>
        <w:t>estabelecimento</w:t>
      </w:r>
      <w:r w:rsidRPr="00A82F1A">
        <w:rPr>
          <w:lang w:val="pt-BR"/>
        </w:rPr>
        <w:t xml:space="preserve"> desaparece voltando para página inicial. </w:t>
      </w:r>
    </w:p>
    <w:p w:rsidR="000543B8" w:rsidRPr="000543B8" w:rsidRDefault="000543B8" w:rsidP="00C710CD">
      <w:pPr>
        <w:rPr>
          <w:lang w:val="pt-BR"/>
        </w:rPr>
      </w:pPr>
      <w:r w:rsidRPr="000543B8">
        <w:rPr>
          <w:b/>
          <w:lang w:val="pt-BR"/>
        </w:rPr>
        <w:t xml:space="preserve">Fluxo </w:t>
      </w:r>
      <w:r>
        <w:rPr>
          <w:b/>
          <w:lang w:val="pt-BR"/>
        </w:rPr>
        <w:t>de Exceção</w:t>
      </w:r>
      <w:r w:rsidRPr="000543B8">
        <w:rPr>
          <w:lang w:val="pt-BR"/>
        </w:rPr>
        <w:t>:</w:t>
      </w:r>
      <w:r>
        <w:rPr>
          <w:lang w:val="pt-BR"/>
        </w:rPr>
        <w:t xml:space="preserve"> N/A</w:t>
      </w:r>
    </w:p>
    <w:p w:rsidR="00B6206A" w:rsidRDefault="00A521CF" w:rsidP="006A5CAE">
      <w:pPr>
        <w:rPr>
          <w:lang w:val="pt-BR"/>
        </w:rPr>
      </w:pPr>
      <w:r>
        <w:rPr>
          <w:b/>
          <w:lang w:val="pt-BR"/>
        </w:rPr>
        <w:t>Regra de negócio</w:t>
      </w:r>
      <w:bookmarkStart w:id="7" w:name="_Toc352962880"/>
      <w:r w:rsidR="006A5CAE">
        <w:rPr>
          <w:lang w:val="pt-BR"/>
        </w:rPr>
        <w:t xml:space="preserve">: </w:t>
      </w:r>
      <w:r w:rsidR="00F5026E">
        <w:rPr>
          <w:lang w:val="pt-BR"/>
        </w:rPr>
        <w:t>Limite de listagem</w:t>
      </w:r>
    </w:p>
    <w:p w:rsidR="00F5026E" w:rsidRDefault="00F5026E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O sistema não permite que mais de 15 estabelecimentos sejam listados na tela de listagem.</w:t>
      </w:r>
    </w:p>
    <w:p w:rsidR="0003100D" w:rsidRPr="0003100D" w:rsidRDefault="0003100D" w:rsidP="0003100D">
      <w:pPr>
        <w:pStyle w:val="PargrafodaLista"/>
        <w:ind w:left="1080" w:firstLine="0"/>
        <w:jc w:val="both"/>
        <w:rPr>
          <w:lang w:val="pt-BR"/>
        </w:rPr>
      </w:pPr>
    </w:p>
    <w:p w:rsidR="00A82F1A" w:rsidRPr="00EE29A9" w:rsidRDefault="000D3A95" w:rsidP="00EE29A9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EE29A9">
        <w:rPr>
          <w:rFonts w:asciiTheme="majorHAnsi" w:hAnsiTheme="majorHAnsi"/>
          <w:b/>
          <w:i/>
          <w:sz w:val="32"/>
          <w:szCs w:val="32"/>
          <w:lang w:val="pt-BR"/>
        </w:rPr>
        <w:t xml:space="preserve">[CDU009] </w:t>
      </w:r>
      <w:r w:rsidR="003C7367" w:rsidRPr="00EE29A9">
        <w:rPr>
          <w:rFonts w:asciiTheme="majorHAnsi" w:hAnsiTheme="majorHAnsi"/>
          <w:b/>
          <w:i/>
          <w:sz w:val="32"/>
          <w:szCs w:val="32"/>
          <w:lang w:val="pt-BR"/>
        </w:rPr>
        <w:t>L</w:t>
      </w:r>
      <w:r w:rsidR="00A82F1A" w:rsidRPr="00EE29A9">
        <w:rPr>
          <w:rFonts w:asciiTheme="majorHAnsi" w:hAnsiTheme="majorHAnsi"/>
          <w:b/>
          <w:i/>
          <w:sz w:val="32"/>
          <w:szCs w:val="32"/>
          <w:lang w:val="pt-BR"/>
        </w:rPr>
        <w:t>ogar no sistema</w:t>
      </w:r>
      <w:bookmarkEnd w:id="7"/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8B5FE1">
        <w:rPr>
          <w:lang w:val="pt-BR"/>
        </w:rPr>
        <w:t xml:space="preserve"> cliente</w:t>
      </w:r>
      <w:r w:rsidR="0098277D">
        <w:rPr>
          <w:lang w:val="pt-BR"/>
        </w:rPr>
        <w:t xml:space="preserve">, </w:t>
      </w:r>
      <w:r w:rsidR="00484D51">
        <w:rPr>
          <w:lang w:val="pt-BR"/>
        </w:rPr>
        <w:t>Funcionário</w:t>
      </w:r>
      <w:r w:rsidR="0098277D">
        <w:rPr>
          <w:lang w:val="pt-BR"/>
        </w:rPr>
        <w:t>, Administrador</w:t>
      </w:r>
    </w:p>
    <w:p w:rsidR="00A82F1A" w:rsidRDefault="00F77765" w:rsidP="00A82F1A">
      <w:pPr>
        <w:rPr>
          <w:lang w:val="pt-BR"/>
        </w:rPr>
      </w:pPr>
      <w:r>
        <w:rPr>
          <w:b/>
          <w:lang w:val="pt-BR"/>
        </w:rPr>
        <w:t>Pré-condições</w:t>
      </w:r>
      <w:r w:rsidR="00A82F1A" w:rsidRPr="00914F09">
        <w:rPr>
          <w:lang w:val="pt-BR"/>
        </w:rPr>
        <w:t xml:space="preserve">: </w:t>
      </w:r>
    </w:p>
    <w:p w:rsidR="001F7185" w:rsidRDefault="00F209D2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6640AD">
        <w:rPr>
          <w:i/>
          <w:lang w:val="pt-BR"/>
        </w:rPr>
        <w:t>es</w:t>
      </w:r>
      <w:r>
        <w:rPr>
          <w:i/>
          <w:lang w:val="pt-BR"/>
        </w:rPr>
        <w:t xml:space="preserve"> </w:t>
      </w:r>
      <w:r w:rsidR="0098277D">
        <w:rPr>
          <w:i/>
          <w:lang w:val="pt-BR"/>
        </w:rPr>
        <w:t>cadastrado</w:t>
      </w:r>
      <w:r w:rsidR="006640AD">
        <w:rPr>
          <w:i/>
          <w:lang w:val="pt-BR"/>
        </w:rPr>
        <w:t>s</w:t>
      </w:r>
      <w:r w:rsidR="0098277D">
        <w:rPr>
          <w:i/>
          <w:lang w:val="pt-BR"/>
        </w:rPr>
        <w:t xml:space="preserve"> no banco </w:t>
      </w:r>
      <w:r w:rsidR="001F7185">
        <w:rPr>
          <w:i/>
          <w:lang w:val="pt-BR"/>
        </w:rPr>
        <w:t>de dados.</w:t>
      </w:r>
    </w:p>
    <w:p w:rsidR="00D627DE" w:rsidRDefault="00D627DE" w:rsidP="00D627DE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D627DE" w:rsidRPr="00CB59A4" w:rsidRDefault="00D627DE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 w:rsidRPr="00CB59A4">
        <w:rPr>
          <w:i/>
          <w:lang w:val="pt-BR"/>
        </w:rPr>
        <w:t xml:space="preserve">Ator </w:t>
      </w:r>
      <w:r>
        <w:rPr>
          <w:i/>
          <w:lang w:val="pt-BR"/>
        </w:rPr>
        <w:t>logado</w:t>
      </w:r>
      <w:r w:rsidRPr="00CB59A4">
        <w:rPr>
          <w:i/>
          <w:lang w:val="pt-BR"/>
        </w:rPr>
        <w:t xml:space="preserve"> no sistema.</w:t>
      </w:r>
    </w:p>
    <w:p w:rsidR="00A82F1A" w:rsidRPr="00914F09" w:rsidRDefault="00A82F1A" w:rsidP="00A82F1A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2F1A" w:rsidRPr="00A82F1A" w:rsidRDefault="00A82F1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A82F1A">
        <w:rPr>
          <w:lang w:val="pt-BR"/>
        </w:rPr>
        <w:t xml:space="preserve">O </w:t>
      </w:r>
      <w:r w:rsidR="0098277D">
        <w:rPr>
          <w:lang w:val="pt-BR"/>
        </w:rPr>
        <w:t>ator</w:t>
      </w:r>
      <w:r w:rsidR="00DE00DA">
        <w:rPr>
          <w:lang w:val="pt-BR"/>
        </w:rPr>
        <w:t xml:space="preserve"> preenche os campos de </w:t>
      </w:r>
      <w:r>
        <w:rPr>
          <w:lang w:val="pt-BR"/>
        </w:rPr>
        <w:t>login e a senha.</w:t>
      </w:r>
    </w:p>
    <w:p w:rsidR="00A82F1A" w:rsidRPr="00A82F1A" w:rsidRDefault="00A82F1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8277D">
        <w:rPr>
          <w:lang w:val="pt-BR"/>
        </w:rPr>
        <w:t>ator clica no botão “Logar”</w:t>
      </w:r>
      <w:r>
        <w:rPr>
          <w:lang w:val="pt-BR"/>
        </w:rPr>
        <w:t>.</w:t>
      </w:r>
    </w:p>
    <w:p w:rsidR="00A82F1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O sistema verifica se aquele login existe.</w:t>
      </w:r>
    </w:p>
    <w:p w:rsidR="00DE00D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O sistema verifica se a senha corresponde àquele login.</w:t>
      </w:r>
    </w:p>
    <w:p w:rsidR="00DE00D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8277D">
        <w:rPr>
          <w:lang w:val="pt-BR"/>
        </w:rPr>
        <w:t xml:space="preserve">ator </w:t>
      </w:r>
      <w:r>
        <w:rPr>
          <w:lang w:val="pt-BR"/>
        </w:rPr>
        <w:t>é redirecionado para a tela principal</w:t>
      </w:r>
      <w:r w:rsidR="00D5642A">
        <w:rPr>
          <w:lang w:val="pt-BR"/>
        </w:rPr>
        <w:t xml:space="preserve"> e está logado.</w:t>
      </w:r>
    </w:p>
    <w:p w:rsidR="003C7367" w:rsidRPr="00A82F1A" w:rsidRDefault="003C7367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D5642A">
        <w:rPr>
          <w:lang w:val="pt-BR"/>
        </w:rPr>
        <w:t>Esqueci a senha</w:t>
      </w:r>
    </w:p>
    <w:p w:rsidR="00A82F1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52241">
        <w:rPr>
          <w:lang w:val="pt-BR"/>
        </w:rPr>
        <w:t>ator</w:t>
      </w:r>
      <w:r>
        <w:rPr>
          <w:lang w:val="pt-BR"/>
        </w:rPr>
        <w:t xml:space="preserve"> clica </w:t>
      </w:r>
      <w:r w:rsidR="00952241">
        <w:rPr>
          <w:lang w:val="pt-BR"/>
        </w:rPr>
        <w:t xml:space="preserve">no link </w:t>
      </w:r>
      <w:r>
        <w:rPr>
          <w:lang w:val="pt-BR"/>
        </w:rPr>
        <w:t>“Esqueci a senha”.</w:t>
      </w:r>
    </w:p>
    <w:p w:rsidR="00CC49FA" w:rsidRDefault="00CC49F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solicita que o usuário do sistema informe seu e-mail cadastrado para que seja enviada uma nova senha.</w:t>
      </w:r>
    </w:p>
    <w:p w:rsidR="00D5642A" w:rsidRPr="00D5642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envia a senha para o e-mail</w:t>
      </w:r>
      <w:r w:rsidR="00143FAF">
        <w:rPr>
          <w:lang w:val="pt-BR"/>
        </w:rPr>
        <w:t xml:space="preserve"> cadastrado</w:t>
      </w:r>
      <w:r>
        <w:rPr>
          <w:lang w:val="pt-BR"/>
        </w:rPr>
        <w:t xml:space="preserve"> do usuário.</w:t>
      </w:r>
    </w:p>
    <w:p w:rsidR="00D5642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mostra uma mensagem</w:t>
      </w:r>
      <w:r w:rsidR="00C80106">
        <w:rPr>
          <w:lang w:val="pt-BR"/>
        </w:rPr>
        <w:t xml:space="preserve">: </w:t>
      </w:r>
      <w:r>
        <w:rPr>
          <w:lang w:val="pt-BR"/>
        </w:rPr>
        <w:t>“Sua senha foi enviada para seu e-mail”.</w:t>
      </w:r>
    </w:p>
    <w:p w:rsidR="00D5642A" w:rsidRDefault="00D5642A" w:rsidP="00D5642A">
      <w:pPr>
        <w:rPr>
          <w:lang w:val="pt-BR"/>
        </w:rPr>
      </w:pPr>
      <w:r>
        <w:rPr>
          <w:b/>
          <w:lang w:val="pt-BR"/>
        </w:rPr>
        <w:t>Fluxo Alternativo:</w:t>
      </w:r>
      <w:r w:rsidR="00CC027C">
        <w:rPr>
          <w:lang w:val="pt-BR"/>
        </w:rPr>
        <w:t xml:space="preserve"> O ator </w:t>
      </w:r>
      <w:r w:rsidR="00C14241">
        <w:rPr>
          <w:lang w:val="pt-BR"/>
        </w:rPr>
        <w:t>clica no link</w:t>
      </w:r>
      <w:r w:rsidR="000E0571">
        <w:rPr>
          <w:lang w:val="pt-BR"/>
        </w:rPr>
        <w:t xml:space="preserve"> </w:t>
      </w:r>
      <w:r>
        <w:rPr>
          <w:lang w:val="pt-BR"/>
        </w:rPr>
        <w:t>“Quero me cadastrar”</w:t>
      </w:r>
    </w:p>
    <w:p w:rsidR="00D5642A" w:rsidRDefault="00D5642A" w:rsidP="00432B04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C027C">
        <w:rPr>
          <w:lang w:val="pt-BR"/>
        </w:rPr>
        <w:t>ator</w:t>
      </w:r>
      <w:r>
        <w:rPr>
          <w:lang w:val="pt-BR"/>
        </w:rPr>
        <w:t xml:space="preserve"> é redirecionado para o cadastro de usuários</w:t>
      </w:r>
      <w:r w:rsidR="00CC027C">
        <w:rPr>
          <w:lang w:val="pt-BR"/>
        </w:rPr>
        <w:t xml:space="preserve"> cliente</w:t>
      </w:r>
      <w:r>
        <w:rPr>
          <w:lang w:val="pt-BR"/>
        </w:rPr>
        <w:t xml:space="preserve"> definido no CDU</w:t>
      </w:r>
      <w:r w:rsidR="00960591">
        <w:rPr>
          <w:lang w:val="pt-BR"/>
        </w:rPr>
        <w:t>00</w:t>
      </w:r>
      <w:r>
        <w:rPr>
          <w:lang w:val="pt-BR"/>
        </w:rPr>
        <w:t>1.</w:t>
      </w:r>
    </w:p>
    <w:p w:rsidR="00356148" w:rsidRDefault="00356148" w:rsidP="00356148">
      <w:pPr>
        <w:rPr>
          <w:lang w:val="pt-BR"/>
        </w:rPr>
      </w:pPr>
      <w:r w:rsidRPr="00356148">
        <w:rPr>
          <w:b/>
          <w:lang w:val="pt-BR"/>
        </w:rPr>
        <w:t>Fluxo de Exceção</w:t>
      </w:r>
      <w:r w:rsidRPr="00356148">
        <w:rPr>
          <w:lang w:val="pt-BR"/>
        </w:rPr>
        <w:t xml:space="preserve">: O ator </w:t>
      </w:r>
      <w:r>
        <w:rPr>
          <w:lang w:val="pt-BR"/>
        </w:rPr>
        <w:t xml:space="preserve">clica em “Esqueci a senha” e </w:t>
      </w:r>
      <w:r w:rsidR="002C78C8">
        <w:rPr>
          <w:lang w:val="pt-BR"/>
        </w:rPr>
        <w:t xml:space="preserve">seu e-mail </w:t>
      </w:r>
      <w:r>
        <w:rPr>
          <w:lang w:val="pt-BR"/>
        </w:rPr>
        <w:t>não está cadastrado.</w:t>
      </w:r>
    </w:p>
    <w:p w:rsidR="00356148" w:rsidRPr="00356148" w:rsidRDefault="00356148" w:rsidP="00432B04">
      <w:pPr>
        <w:pStyle w:val="PargrafodaLista"/>
        <w:numPr>
          <w:ilvl w:val="0"/>
          <w:numId w:val="39"/>
        </w:numPr>
        <w:rPr>
          <w:lang w:val="pt-BR"/>
        </w:rPr>
      </w:pPr>
      <w:r w:rsidRPr="00356148">
        <w:rPr>
          <w:lang w:val="pt-BR"/>
        </w:rPr>
        <w:t>O sistema mostra a mensagem “</w:t>
      </w:r>
      <w:r w:rsidR="002C78C8">
        <w:rPr>
          <w:lang w:val="pt-BR"/>
        </w:rPr>
        <w:t xml:space="preserve">Este e-mail </w:t>
      </w:r>
      <w:r w:rsidRPr="00356148">
        <w:rPr>
          <w:lang w:val="pt-BR"/>
        </w:rPr>
        <w:t>não está cadastrado</w:t>
      </w:r>
      <w:r w:rsidR="002C78C8">
        <w:rPr>
          <w:lang w:val="pt-BR"/>
        </w:rPr>
        <w:t xml:space="preserve"> no nosso sistema</w:t>
      </w:r>
      <w:r w:rsidRPr="00356148">
        <w:rPr>
          <w:lang w:val="pt-BR"/>
        </w:rPr>
        <w:t>”.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lastRenderedPageBreak/>
        <w:t>Fluxo de Exceção</w:t>
      </w:r>
      <w:r>
        <w:rPr>
          <w:lang w:val="pt-BR"/>
        </w:rPr>
        <w:t xml:space="preserve">: O </w:t>
      </w:r>
      <w:r w:rsidR="009E6216">
        <w:rPr>
          <w:lang w:val="pt-BR"/>
        </w:rPr>
        <w:t>ator</w:t>
      </w:r>
      <w:r>
        <w:rPr>
          <w:lang w:val="pt-BR"/>
        </w:rPr>
        <w:t xml:space="preserve"> informa </w:t>
      </w:r>
      <w:r w:rsidR="00583E88">
        <w:rPr>
          <w:lang w:val="pt-BR"/>
        </w:rPr>
        <w:t xml:space="preserve">login e/ou senha </w:t>
      </w:r>
      <w:r>
        <w:rPr>
          <w:lang w:val="pt-BR"/>
        </w:rPr>
        <w:t>inexistente</w:t>
      </w:r>
      <w:r w:rsidR="00583E88">
        <w:rPr>
          <w:lang w:val="pt-BR"/>
        </w:rPr>
        <w:t xml:space="preserve"> (s)</w:t>
      </w:r>
      <w:r>
        <w:rPr>
          <w:lang w:val="pt-BR"/>
        </w:rPr>
        <w:t>.</w:t>
      </w:r>
    </w:p>
    <w:p w:rsidR="00A82F1A" w:rsidRPr="00D5642A" w:rsidRDefault="00A82F1A" w:rsidP="00432B04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 w:rsidRPr="00D5642A">
        <w:rPr>
          <w:lang w:val="pt-BR"/>
        </w:rPr>
        <w:t>O sistema deve exibir uma mensagem informando que o login</w:t>
      </w:r>
      <w:r w:rsidR="00E16206">
        <w:rPr>
          <w:lang w:val="pt-BR"/>
        </w:rPr>
        <w:t xml:space="preserve"> e/ou senha</w:t>
      </w:r>
      <w:r w:rsidRPr="00D5642A">
        <w:rPr>
          <w:lang w:val="pt-BR"/>
        </w:rPr>
        <w:t xml:space="preserve"> não existe</w:t>
      </w:r>
      <w:r w:rsidR="00E16206">
        <w:rPr>
          <w:lang w:val="pt-BR"/>
        </w:rPr>
        <w:t>m</w:t>
      </w:r>
      <w:r w:rsidRPr="00D5642A">
        <w:rPr>
          <w:lang w:val="pt-BR"/>
        </w:rPr>
        <w:t>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B6206A" w:rsidRDefault="00D5642A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Os campos de login e senha devem seguir o mesmo padrão dos campos login e senha definidos no CDU</w:t>
      </w:r>
      <w:r w:rsidR="003B15AD">
        <w:rPr>
          <w:lang w:val="pt-BR"/>
        </w:rPr>
        <w:t>00</w:t>
      </w:r>
      <w:r>
        <w:rPr>
          <w:lang w:val="pt-BR"/>
        </w:rPr>
        <w:t>1.</w:t>
      </w:r>
      <w:bookmarkStart w:id="8" w:name="_Toc352962881"/>
    </w:p>
    <w:p w:rsidR="003C7367" w:rsidRPr="00B6206A" w:rsidRDefault="0018334A" w:rsidP="00B6206A">
      <w:pPr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6206A">
        <w:rPr>
          <w:rFonts w:asciiTheme="majorHAnsi" w:hAnsiTheme="majorHAnsi"/>
          <w:b/>
          <w:i/>
          <w:sz w:val="32"/>
          <w:szCs w:val="32"/>
          <w:lang w:val="pt-BR"/>
        </w:rPr>
        <w:t xml:space="preserve">[CDU010] </w:t>
      </w:r>
      <w:r w:rsidR="003C7367" w:rsidRPr="00B6206A">
        <w:rPr>
          <w:rFonts w:asciiTheme="majorHAnsi" w:hAnsiTheme="majorHAnsi"/>
          <w:b/>
          <w:i/>
          <w:sz w:val="32"/>
          <w:szCs w:val="32"/>
          <w:lang w:val="pt-BR"/>
        </w:rPr>
        <w:t>Solicitar senha de atendimento</w:t>
      </w:r>
      <w:bookmarkEnd w:id="8"/>
    </w:p>
    <w:p w:rsidR="003C7367" w:rsidRPr="00914F09" w:rsidRDefault="003C7367" w:rsidP="003C7367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F13F75">
        <w:rPr>
          <w:lang w:val="pt-BR"/>
        </w:rPr>
        <w:t xml:space="preserve"> cliente</w:t>
      </w:r>
    </w:p>
    <w:p w:rsidR="003C7367" w:rsidRDefault="00F77765" w:rsidP="003C7367">
      <w:pPr>
        <w:rPr>
          <w:lang w:val="pt-BR"/>
        </w:rPr>
      </w:pPr>
      <w:r>
        <w:rPr>
          <w:b/>
          <w:lang w:val="pt-BR"/>
        </w:rPr>
        <w:t>Pré-condições</w:t>
      </w:r>
      <w:r w:rsidR="003C7367" w:rsidRPr="00914F09">
        <w:rPr>
          <w:lang w:val="pt-BR"/>
        </w:rPr>
        <w:t xml:space="preserve">: </w:t>
      </w:r>
    </w:p>
    <w:p w:rsidR="003C7367" w:rsidRDefault="00290D9B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3C7367">
        <w:rPr>
          <w:i/>
          <w:lang w:val="pt-BR"/>
        </w:rPr>
        <w:t xml:space="preserve"> n</w:t>
      </w:r>
      <w:r w:rsidR="00B7068C">
        <w:rPr>
          <w:i/>
          <w:lang w:val="pt-BR"/>
        </w:rPr>
        <w:t>o banco</w:t>
      </w:r>
      <w:r w:rsidR="003C7367">
        <w:rPr>
          <w:i/>
          <w:lang w:val="pt-BR"/>
        </w:rPr>
        <w:t xml:space="preserve"> de dados e </w:t>
      </w:r>
      <w:r w:rsidR="004A4418">
        <w:rPr>
          <w:i/>
          <w:lang w:val="pt-BR"/>
        </w:rPr>
        <w:t>ator</w:t>
      </w:r>
      <w:r w:rsidR="00124A29">
        <w:rPr>
          <w:i/>
          <w:lang w:val="pt-BR"/>
        </w:rPr>
        <w:t xml:space="preserve"> </w:t>
      </w:r>
      <w:r w:rsidR="00B6206A">
        <w:rPr>
          <w:i/>
          <w:lang w:val="pt-BR"/>
        </w:rPr>
        <w:t>logado</w:t>
      </w:r>
      <w:r w:rsidR="003C7367">
        <w:rPr>
          <w:i/>
          <w:lang w:val="pt-BR"/>
        </w:rPr>
        <w:t>.</w:t>
      </w:r>
    </w:p>
    <w:p w:rsidR="000B5BC1" w:rsidRPr="000B5BC1" w:rsidRDefault="000B5BC1" w:rsidP="000B5BC1">
      <w:pPr>
        <w:rPr>
          <w:i/>
          <w:lang w:val="pt-BR"/>
        </w:rPr>
      </w:pPr>
      <w:r>
        <w:rPr>
          <w:b/>
          <w:lang w:val="pt-BR"/>
        </w:rPr>
        <w:t>Pós</w:t>
      </w:r>
      <w:r w:rsidRPr="000B5BC1">
        <w:rPr>
          <w:b/>
          <w:lang w:val="pt-BR"/>
        </w:rPr>
        <w:t>-condições</w:t>
      </w:r>
      <w:r w:rsidRPr="000B5BC1">
        <w:rPr>
          <w:lang w:val="pt-BR"/>
        </w:rPr>
        <w:t xml:space="preserve">: </w:t>
      </w:r>
      <w:r>
        <w:rPr>
          <w:lang w:val="pt-BR"/>
        </w:rPr>
        <w:t>N/A</w:t>
      </w:r>
    </w:p>
    <w:p w:rsidR="003C7367" w:rsidRDefault="003C7367" w:rsidP="003C7367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2B5F23" w:rsidRPr="002B5F23" w:rsidRDefault="002B5F23" w:rsidP="00432B04">
      <w:pPr>
        <w:pStyle w:val="PargrafodaLista"/>
        <w:numPr>
          <w:ilvl w:val="0"/>
          <w:numId w:val="17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B7068C">
        <w:rPr>
          <w:lang w:val="pt-BR"/>
        </w:rPr>
        <w:t>ator</w:t>
      </w:r>
      <w:r>
        <w:rPr>
          <w:lang w:val="pt-BR"/>
        </w:rPr>
        <w:t xml:space="preserve"> escolhe a opção “Solicitar Senha de Atendimento”</w:t>
      </w:r>
      <w:r w:rsidR="009F09C8">
        <w:rPr>
          <w:lang w:val="pt-BR"/>
        </w:rPr>
        <w:t xml:space="preserve"> na página inicial</w:t>
      </w:r>
      <w:r>
        <w:rPr>
          <w:lang w:val="pt-BR"/>
        </w:rPr>
        <w:t>.</w:t>
      </w:r>
    </w:p>
    <w:p w:rsidR="009F09C8" w:rsidRDefault="009F09C8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O sistema exibe uma tela com alguns comboBox para que sejam informados alguns dados do estabelecimento (Estado (UF), Nome do estabelecimento, Cidade).</w:t>
      </w:r>
    </w:p>
    <w:p w:rsidR="003C7367" w:rsidRDefault="003C7367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sistema exibe uma tela </w:t>
      </w:r>
      <w:r w:rsidR="009F09C8">
        <w:rPr>
          <w:lang w:val="pt-BR"/>
        </w:rPr>
        <w:t>com os dados da empresa e</w:t>
      </w:r>
      <w:r w:rsidR="002B5F23">
        <w:rPr>
          <w:lang w:val="pt-BR"/>
        </w:rPr>
        <w:t xml:space="preserve"> um comboBox com os tipos de senhas que podem ser solic</w:t>
      </w:r>
      <w:r w:rsidR="00C5716A">
        <w:rPr>
          <w:lang w:val="pt-BR"/>
        </w:rPr>
        <w:t>itadas(Preferencial ou Normal</w:t>
      </w:r>
      <w:r w:rsidR="002B5F23">
        <w:rPr>
          <w:lang w:val="pt-BR"/>
        </w:rPr>
        <w:t>) e um botão “Solicitar Senha”.</w:t>
      </w:r>
    </w:p>
    <w:p w:rsidR="003C7367" w:rsidRDefault="002B5F23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7068C">
        <w:rPr>
          <w:lang w:val="pt-BR"/>
        </w:rPr>
        <w:t xml:space="preserve">ator </w:t>
      </w:r>
      <w:r>
        <w:rPr>
          <w:lang w:val="pt-BR"/>
        </w:rPr>
        <w:t>escolhe o tipo de senha que deseja solicitar e clica no botão “Solicitar Senha”.</w:t>
      </w:r>
    </w:p>
    <w:p w:rsidR="002B5F23" w:rsidRDefault="002B5F23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sistema gera uma senha para aquele tipo escolhido e informa ao </w:t>
      </w:r>
      <w:r w:rsidR="00B7068C">
        <w:rPr>
          <w:lang w:val="pt-BR"/>
        </w:rPr>
        <w:t>ator</w:t>
      </w:r>
      <w:r w:rsidR="00072960">
        <w:rPr>
          <w:lang w:val="pt-BR"/>
        </w:rPr>
        <w:t xml:space="preserve"> o número e o tipo da senha</w:t>
      </w:r>
      <w:r>
        <w:rPr>
          <w:lang w:val="pt-BR"/>
        </w:rPr>
        <w:t>.</w:t>
      </w:r>
    </w:p>
    <w:p w:rsidR="003C7367" w:rsidRDefault="003C7367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5E52FB" w:rsidRDefault="005E52FB" w:rsidP="005E52FB">
      <w:pPr>
        <w:rPr>
          <w:lang w:val="pt-BR"/>
        </w:rPr>
      </w:pPr>
      <w:r w:rsidRPr="005E52FB">
        <w:rPr>
          <w:b/>
          <w:lang w:val="pt-BR"/>
        </w:rPr>
        <w:t>Fluxo Alternativo</w:t>
      </w:r>
      <w:r>
        <w:rPr>
          <w:lang w:val="pt-BR"/>
        </w:rPr>
        <w:t>: N/A</w:t>
      </w:r>
    </w:p>
    <w:p w:rsidR="005E52FB" w:rsidRPr="005E52FB" w:rsidRDefault="005E52FB" w:rsidP="005E52FB">
      <w:pPr>
        <w:rPr>
          <w:lang w:val="pt-BR"/>
        </w:rPr>
      </w:pPr>
      <w:r w:rsidRPr="00914F09">
        <w:rPr>
          <w:b/>
          <w:lang w:val="pt-BR"/>
        </w:rPr>
        <w:t xml:space="preserve">Fluxo </w:t>
      </w:r>
      <w:r>
        <w:rPr>
          <w:b/>
          <w:lang w:val="pt-BR"/>
        </w:rPr>
        <w:t>de Exceção</w:t>
      </w:r>
      <w:r w:rsidRPr="00914F09">
        <w:rPr>
          <w:lang w:val="pt-BR"/>
        </w:rPr>
        <w:t xml:space="preserve">: </w:t>
      </w:r>
      <w:r>
        <w:rPr>
          <w:lang w:val="pt-BR"/>
        </w:rPr>
        <w:t>N/A</w:t>
      </w:r>
    </w:p>
    <w:p w:rsidR="003C7367" w:rsidRDefault="003C7367" w:rsidP="003C736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A27195" w:rsidRDefault="00C5716A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bookmarkStart w:id="9" w:name="_Toc352962882"/>
      <w:r>
        <w:rPr>
          <w:lang w:val="pt-BR"/>
        </w:rPr>
        <w:t xml:space="preserve">O usuário cliente só poderá </w:t>
      </w:r>
      <w:r w:rsidR="00652247">
        <w:rPr>
          <w:lang w:val="pt-BR"/>
        </w:rPr>
        <w:t>solicitar</w:t>
      </w:r>
      <w:r>
        <w:rPr>
          <w:lang w:val="pt-BR"/>
        </w:rPr>
        <w:t xml:space="preserve"> uma nova ficha, caso o número da sua</w:t>
      </w:r>
      <w:r w:rsidR="00652247">
        <w:rPr>
          <w:lang w:val="pt-BR"/>
        </w:rPr>
        <w:t xml:space="preserve"> ficha</w:t>
      </w:r>
      <w:r>
        <w:rPr>
          <w:lang w:val="pt-BR"/>
        </w:rPr>
        <w:t xml:space="preserve"> já tenha sido atendid</w:t>
      </w:r>
      <w:r w:rsidR="00652247">
        <w:rPr>
          <w:lang w:val="pt-BR"/>
        </w:rPr>
        <w:t>a</w:t>
      </w:r>
      <w:r>
        <w:rPr>
          <w:lang w:val="pt-BR"/>
        </w:rPr>
        <w:t xml:space="preserve"> ou que já tenha passado.</w:t>
      </w:r>
    </w:p>
    <w:p w:rsidR="00EB1512" w:rsidRPr="00795271" w:rsidRDefault="00EB1512" w:rsidP="00EB1512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930AA8" w:rsidRPr="00F51C77" w:rsidRDefault="009B2659" w:rsidP="00F51C77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F51C77">
        <w:rPr>
          <w:rFonts w:asciiTheme="majorHAnsi" w:hAnsiTheme="majorHAnsi"/>
          <w:b/>
          <w:i/>
          <w:sz w:val="32"/>
          <w:szCs w:val="32"/>
          <w:lang w:val="pt-BR"/>
        </w:rPr>
        <w:t xml:space="preserve">[CDU011] </w:t>
      </w:r>
      <w:r w:rsidR="00605541">
        <w:rPr>
          <w:rFonts w:asciiTheme="majorHAnsi" w:hAnsiTheme="majorHAnsi"/>
          <w:b/>
          <w:i/>
          <w:sz w:val="32"/>
          <w:szCs w:val="32"/>
          <w:lang w:val="pt-BR"/>
        </w:rPr>
        <w:t>Consultar ficha</w:t>
      </w:r>
      <w:r w:rsidR="00930AA8" w:rsidRPr="00F51C77">
        <w:rPr>
          <w:rFonts w:asciiTheme="majorHAnsi" w:hAnsiTheme="majorHAnsi"/>
          <w:b/>
          <w:i/>
          <w:sz w:val="32"/>
          <w:szCs w:val="32"/>
          <w:lang w:val="pt-BR"/>
        </w:rPr>
        <w:t xml:space="preserve"> de atendimento</w:t>
      </w:r>
      <w:bookmarkEnd w:id="9"/>
    </w:p>
    <w:p w:rsidR="00930AA8" w:rsidRPr="00914F09" w:rsidRDefault="00930AA8" w:rsidP="00930AA8">
      <w:pPr>
        <w:rPr>
          <w:lang w:val="pt-BR"/>
        </w:rPr>
      </w:pPr>
      <w:r w:rsidRPr="00914F09">
        <w:rPr>
          <w:b/>
          <w:lang w:val="pt-BR"/>
        </w:rPr>
        <w:t>Ator</w:t>
      </w:r>
      <w:r w:rsidR="00844F66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F13F75">
        <w:rPr>
          <w:lang w:val="pt-BR"/>
        </w:rPr>
        <w:t xml:space="preserve"> cliente</w:t>
      </w:r>
    </w:p>
    <w:p w:rsidR="00930AA8" w:rsidRDefault="00F77765" w:rsidP="00930AA8">
      <w:pPr>
        <w:rPr>
          <w:lang w:val="pt-BR"/>
        </w:rPr>
      </w:pPr>
      <w:r>
        <w:rPr>
          <w:b/>
          <w:lang w:val="pt-BR"/>
        </w:rPr>
        <w:t>Pré-condições</w:t>
      </w:r>
      <w:r w:rsidR="00930AA8" w:rsidRPr="00914F09">
        <w:rPr>
          <w:lang w:val="pt-BR"/>
        </w:rPr>
        <w:t xml:space="preserve">: </w:t>
      </w:r>
    </w:p>
    <w:p w:rsidR="00930AA8" w:rsidRDefault="00844F66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930AA8">
        <w:rPr>
          <w:i/>
          <w:lang w:val="pt-BR"/>
        </w:rPr>
        <w:t>n</w:t>
      </w:r>
      <w:r>
        <w:rPr>
          <w:i/>
          <w:lang w:val="pt-BR"/>
        </w:rPr>
        <w:t xml:space="preserve">o banco </w:t>
      </w:r>
      <w:r w:rsidR="00930AA8">
        <w:rPr>
          <w:i/>
          <w:lang w:val="pt-BR"/>
        </w:rPr>
        <w:t xml:space="preserve">de dados e </w:t>
      </w:r>
      <w:r w:rsidR="002079A1">
        <w:rPr>
          <w:i/>
          <w:lang w:val="pt-BR"/>
        </w:rPr>
        <w:t xml:space="preserve">ator </w:t>
      </w:r>
      <w:r w:rsidR="0033328C">
        <w:rPr>
          <w:i/>
          <w:lang w:val="pt-BR"/>
        </w:rPr>
        <w:t>logado.</w:t>
      </w:r>
    </w:p>
    <w:p w:rsidR="0033328C" w:rsidRPr="0033328C" w:rsidRDefault="0033328C" w:rsidP="0033328C">
      <w:pPr>
        <w:rPr>
          <w:lang w:val="pt-BR"/>
        </w:rPr>
      </w:pPr>
      <w:r w:rsidRPr="0033328C">
        <w:rPr>
          <w:b/>
          <w:lang w:val="pt-BR"/>
        </w:rPr>
        <w:lastRenderedPageBreak/>
        <w:t>P</w:t>
      </w:r>
      <w:r>
        <w:rPr>
          <w:b/>
          <w:lang w:val="pt-BR"/>
        </w:rPr>
        <w:t>ós</w:t>
      </w:r>
      <w:r w:rsidRPr="0033328C">
        <w:rPr>
          <w:b/>
          <w:lang w:val="pt-BR"/>
        </w:rPr>
        <w:t>-condições</w:t>
      </w:r>
      <w:r w:rsidRPr="0033328C">
        <w:rPr>
          <w:lang w:val="pt-BR"/>
        </w:rPr>
        <w:t xml:space="preserve">: </w:t>
      </w:r>
      <w:r>
        <w:rPr>
          <w:lang w:val="pt-BR"/>
        </w:rPr>
        <w:t>N/A</w:t>
      </w:r>
    </w:p>
    <w:p w:rsidR="00930AA8" w:rsidRPr="00914F09" w:rsidRDefault="00930AA8" w:rsidP="00930AA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36FA0" w:rsidRDefault="00930AA8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636FA0">
        <w:rPr>
          <w:lang w:val="pt-BR"/>
        </w:rPr>
        <w:t>O</w:t>
      </w:r>
      <w:r w:rsidR="00636FA0">
        <w:rPr>
          <w:lang w:val="pt-BR"/>
        </w:rPr>
        <w:t xml:space="preserve"> </w:t>
      </w:r>
      <w:r w:rsidR="0060402B">
        <w:rPr>
          <w:lang w:val="pt-BR"/>
        </w:rPr>
        <w:t>ator clica no botão “C</w:t>
      </w:r>
      <w:r w:rsidR="00605541">
        <w:rPr>
          <w:lang w:val="pt-BR"/>
        </w:rPr>
        <w:t>onsultar ficha</w:t>
      </w:r>
      <w:r w:rsidR="0060402B">
        <w:rPr>
          <w:lang w:val="pt-BR"/>
        </w:rPr>
        <w:t>”</w:t>
      </w:r>
      <w:r w:rsidR="00465504">
        <w:rPr>
          <w:lang w:val="pt-BR"/>
        </w:rPr>
        <w:t xml:space="preserve"> na tela principal</w:t>
      </w:r>
      <w:r w:rsidR="00636FA0"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O sistema abre uma tela que po</w:t>
      </w:r>
      <w:r w:rsidR="00605541">
        <w:rPr>
          <w:lang w:val="pt-BR"/>
        </w:rPr>
        <w:t>ssui um comboBox com o tipo de ficha</w:t>
      </w:r>
      <w:r>
        <w:rPr>
          <w:lang w:val="pt-BR"/>
        </w:rPr>
        <w:t xml:space="preserve"> e um campo para que o </w:t>
      </w:r>
      <w:r w:rsidR="0060402B">
        <w:rPr>
          <w:lang w:val="pt-BR"/>
        </w:rPr>
        <w:t xml:space="preserve">ator </w:t>
      </w:r>
      <w:r>
        <w:rPr>
          <w:lang w:val="pt-BR"/>
        </w:rPr>
        <w:t xml:space="preserve">informe o número da sua </w:t>
      </w:r>
      <w:r w:rsidR="00605541">
        <w:rPr>
          <w:lang w:val="pt-BR"/>
        </w:rPr>
        <w:t>ficha</w:t>
      </w:r>
      <w:r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4605E">
        <w:rPr>
          <w:lang w:val="pt-BR"/>
        </w:rPr>
        <w:t>ator</w:t>
      </w:r>
      <w:r>
        <w:rPr>
          <w:lang w:val="pt-BR"/>
        </w:rPr>
        <w:t xml:space="preserve"> escolhe o tipo de </w:t>
      </w:r>
      <w:r w:rsidR="00605541">
        <w:rPr>
          <w:lang w:val="pt-BR"/>
        </w:rPr>
        <w:t>ficha</w:t>
      </w:r>
      <w:r>
        <w:rPr>
          <w:lang w:val="pt-BR"/>
        </w:rPr>
        <w:t xml:space="preserve">, preenche o campo com </w:t>
      </w:r>
      <w:r w:rsidR="00605541">
        <w:rPr>
          <w:lang w:val="pt-BR"/>
        </w:rPr>
        <w:t>o número de sua ficha</w:t>
      </w:r>
      <w:r>
        <w:rPr>
          <w:lang w:val="pt-BR"/>
        </w:rPr>
        <w:t xml:space="preserve"> e pressiona o botão </w:t>
      </w:r>
      <w:r w:rsidR="0044605E">
        <w:rPr>
          <w:lang w:val="pt-BR"/>
        </w:rPr>
        <w:t>“</w:t>
      </w:r>
      <w:r>
        <w:rPr>
          <w:lang w:val="pt-BR"/>
        </w:rPr>
        <w:t>OK</w:t>
      </w:r>
      <w:r w:rsidR="0044605E">
        <w:rPr>
          <w:lang w:val="pt-BR"/>
        </w:rPr>
        <w:t>”</w:t>
      </w:r>
      <w:r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O sistema informa quantas pessoas restam </w:t>
      </w:r>
      <w:r w:rsidR="00A874E1">
        <w:rPr>
          <w:lang w:val="pt-BR"/>
        </w:rPr>
        <w:t xml:space="preserve">em média </w:t>
      </w:r>
      <w:r w:rsidR="00C579C1">
        <w:rPr>
          <w:lang w:val="pt-BR"/>
        </w:rPr>
        <w:t xml:space="preserve">e </w:t>
      </w:r>
      <w:r>
        <w:rPr>
          <w:lang w:val="pt-BR"/>
        </w:rPr>
        <w:t>o tempo estimado para seu atendimento.</w:t>
      </w:r>
    </w:p>
    <w:p w:rsidR="0060402B" w:rsidRDefault="006B098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F05F6D" w:rsidRPr="00F05F6D" w:rsidRDefault="00F05F6D" w:rsidP="00F05F6D">
      <w:pPr>
        <w:rPr>
          <w:lang w:val="pt-BR"/>
        </w:rPr>
      </w:pPr>
      <w:r w:rsidRPr="00F05F6D">
        <w:rPr>
          <w:b/>
          <w:lang w:val="pt-BR"/>
        </w:rPr>
        <w:t>Fluxo Alternativo</w:t>
      </w:r>
      <w:r w:rsidRPr="00F05F6D">
        <w:rPr>
          <w:lang w:val="pt-BR"/>
        </w:rPr>
        <w:t xml:space="preserve">: </w:t>
      </w:r>
      <w:r>
        <w:rPr>
          <w:lang w:val="pt-BR"/>
        </w:rPr>
        <w:t>N/A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BD1BAE">
        <w:rPr>
          <w:lang w:val="pt-BR"/>
        </w:rPr>
        <w:t xml:space="preserve">Ficha </w:t>
      </w:r>
      <w:r w:rsidR="005629B2">
        <w:rPr>
          <w:lang w:val="pt-BR"/>
        </w:rPr>
        <w:t>de</w:t>
      </w:r>
      <w:r w:rsidR="00AA6A9E">
        <w:rPr>
          <w:lang w:val="pt-BR"/>
        </w:rPr>
        <w:t xml:space="preserve"> </w:t>
      </w:r>
      <w:r w:rsidR="005629B2">
        <w:rPr>
          <w:lang w:val="pt-BR"/>
        </w:rPr>
        <w:t>atendimento</w:t>
      </w:r>
      <w:r w:rsidR="00636FA0">
        <w:rPr>
          <w:lang w:val="pt-BR"/>
        </w:rPr>
        <w:t xml:space="preserve"> inexistente.</w:t>
      </w:r>
    </w:p>
    <w:p w:rsidR="00636FA0" w:rsidRDefault="00636FA0" w:rsidP="00432B0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A6A9E">
        <w:rPr>
          <w:lang w:val="pt-BR"/>
        </w:rPr>
        <w:t>ator</w:t>
      </w:r>
      <w:r>
        <w:rPr>
          <w:lang w:val="pt-BR"/>
        </w:rPr>
        <w:t xml:space="preserve"> informa </w:t>
      </w:r>
      <w:r w:rsidR="00BD1BAE">
        <w:rPr>
          <w:lang w:val="pt-BR"/>
        </w:rPr>
        <w:t>um número de ficha</w:t>
      </w:r>
      <w:r>
        <w:rPr>
          <w:lang w:val="pt-BR"/>
        </w:rPr>
        <w:t xml:space="preserve"> que ainda não foi solicitada.</w:t>
      </w:r>
    </w:p>
    <w:p w:rsidR="00636FA0" w:rsidRDefault="00636FA0" w:rsidP="00432B0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sistema exibe a mensagem “Esta </w:t>
      </w:r>
      <w:r w:rsidR="00BD1BAE">
        <w:rPr>
          <w:lang w:val="pt-BR"/>
        </w:rPr>
        <w:t>ficha</w:t>
      </w:r>
      <w:r>
        <w:rPr>
          <w:lang w:val="pt-BR"/>
        </w:rPr>
        <w:t xml:space="preserve"> não existe”.</w:t>
      </w:r>
    </w:p>
    <w:p w:rsidR="00605541" w:rsidRDefault="00605541" w:rsidP="00605541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Número de ficha já solicitado.</w:t>
      </w:r>
    </w:p>
    <w:p w:rsidR="00605541" w:rsidRDefault="00605541" w:rsidP="00432B04">
      <w:pPr>
        <w:pStyle w:val="PargrafodaLista"/>
        <w:numPr>
          <w:ilvl w:val="0"/>
          <w:numId w:val="45"/>
        </w:numPr>
        <w:jc w:val="both"/>
        <w:rPr>
          <w:lang w:val="pt-BR"/>
        </w:rPr>
      </w:pPr>
      <w:r>
        <w:rPr>
          <w:lang w:val="pt-BR"/>
        </w:rPr>
        <w:t>O ator informa o número da sua ficha que já foi atendida.</w:t>
      </w:r>
    </w:p>
    <w:p w:rsidR="00605541" w:rsidRPr="00CD5A5B" w:rsidRDefault="00605541" w:rsidP="00432B04">
      <w:pPr>
        <w:pStyle w:val="PargrafodaLista"/>
        <w:numPr>
          <w:ilvl w:val="0"/>
          <w:numId w:val="45"/>
        </w:numPr>
        <w:jc w:val="both"/>
        <w:rPr>
          <w:lang w:val="pt-BR"/>
        </w:rPr>
      </w:pPr>
      <w:r>
        <w:rPr>
          <w:lang w:val="pt-BR"/>
        </w:rPr>
        <w:t>O sistema informa que aquela ficha já foi atendida.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930AA8" w:rsidRDefault="00636FA0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 campo </w:t>
      </w:r>
      <w:r w:rsidR="00F80D3B">
        <w:rPr>
          <w:lang w:val="pt-BR"/>
        </w:rPr>
        <w:t xml:space="preserve">para informar o número da </w:t>
      </w:r>
      <w:r w:rsidR="00CD5A5B">
        <w:rPr>
          <w:lang w:val="pt-BR"/>
        </w:rPr>
        <w:t xml:space="preserve">ficha </w:t>
      </w:r>
      <w:r>
        <w:rPr>
          <w:lang w:val="pt-BR"/>
        </w:rPr>
        <w:t>não permite caracteres especiais</w:t>
      </w:r>
      <w:r w:rsidR="00F80D3B">
        <w:rPr>
          <w:lang w:val="pt-BR"/>
        </w:rPr>
        <w:t xml:space="preserve"> (!, @, #, $, %...)</w:t>
      </w:r>
      <w:r>
        <w:rPr>
          <w:lang w:val="pt-BR"/>
        </w:rPr>
        <w:t>.</w:t>
      </w:r>
    </w:p>
    <w:p w:rsidR="0016485B" w:rsidRDefault="00636FA0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16485B">
        <w:rPr>
          <w:lang w:val="pt-BR"/>
        </w:rPr>
        <w:t xml:space="preserve">O campo </w:t>
      </w:r>
      <w:r w:rsidR="002A5491" w:rsidRPr="0016485B">
        <w:rPr>
          <w:lang w:val="pt-BR"/>
        </w:rPr>
        <w:t xml:space="preserve">para informar o número da </w:t>
      </w:r>
      <w:r w:rsidR="00CD5A5B">
        <w:rPr>
          <w:lang w:val="pt-BR"/>
        </w:rPr>
        <w:t>ficha</w:t>
      </w:r>
      <w:r w:rsidRPr="0016485B">
        <w:rPr>
          <w:lang w:val="pt-BR"/>
        </w:rPr>
        <w:t xml:space="preserve"> deve limitar a quantidade de caracteres</w:t>
      </w:r>
      <w:r w:rsidR="002A5491" w:rsidRPr="0016485B">
        <w:rPr>
          <w:lang w:val="pt-BR"/>
        </w:rPr>
        <w:t xml:space="preserve"> em </w:t>
      </w:r>
      <w:r w:rsidR="007D12DB">
        <w:rPr>
          <w:lang w:val="pt-BR"/>
        </w:rPr>
        <w:t>seis</w:t>
      </w:r>
      <w:r w:rsidRPr="0016485B">
        <w:rPr>
          <w:lang w:val="pt-BR"/>
        </w:rPr>
        <w:t>.</w:t>
      </w:r>
      <w:bookmarkStart w:id="10" w:name="_Toc352962883"/>
    </w:p>
    <w:p w:rsidR="005D0997" w:rsidRDefault="005D0997" w:rsidP="005D0997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54280F" w:rsidRPr="0016485B" w:rsidRDefault="00384606" w:rsidP="0016485B">
      <w:pPr>
        <w:tabs>
          <w:tab w:val="left" w:pos="1560"/>
        </w:tabs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 xml:space="preserve">[CDU012] </w:t>
      </w:r>
      <w:r w:rsidR="0054280F" w:rsidRPr="0016485B">
        <w:rPr>
          <w:rFonts w:asciiTheme="majorHAnsi" w:hAnsiTheme="majorHAnsi"/>
          <w:b/>
          <w:i/>
          <w:sz w:val="32"/>
          <w:szCs w:val="32"/>
          <w:lang w:val="pt-BR"/>
        </w:rPr>
        <w:t>Chamar Próximo</w:t>
      </w:r>
      <w:bookmarkEnd w:id="10"/>
    </w:p>
    <w:p w:rsidR="0054280F" w:rsidRPr="00914F09" w:rsidRDefault="0054280F" w:rsidP="0054280F">
      <w:pPr>
        <w:rPr>
          <w:lang w:val="pt-BR"/>
        </w:rPr>
      </w:pPr>
      <w:r w:rsidRPr="00914F09">
        <w:rPr>
          <w:b/>
          <w:lang w:val="pt-BR"/>
        </w:rPr>
        <w:t>Ator</w:t>
      </w:r>
      <w:r w:rsidR="00AC3BA1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 w:rsidR="00580CE5">
        <w:rPr>
          <w:lang w:val="pt-BR"/>
        </w:rPr>
        <w:t>Funcionário</w:t>
      </w:r>
    </w:p>
    <w:p w:rsidR="0054280F" w:rsidRDefault="00F77765" w:rsidP="0054280F">
      <w:pPr>
        <w:rPr>
          <w:lang w:val="pt-BR"/>
        </w:rPr>
      </w:pPr>
      <w:r>
        <w:rPr>
          <w:b/>
          <w:lang w:val="pt-BR"/>
        </w:rPr>
        <w:t>Pré-condições</w:t>
      </w:r>
      <w:r w:rsidR="0054280F" w:rsidRPr="00914F09">
        <w:rPr>
          <w:lang w:val="pt-BR"/>
        </w:rPr>
        <w:t xml:space="preserve">: </w:t>
      </w:r>
    </w:p>
    <w:p w:rsidR="0054280F" w:rsidRDefault="00580CE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cadastrado e ator logado</w:t>
      </w:r>
      <w:r w:rsidR="00FA0808">
        <w:rPr>
          <w:i/>
          <w:lang w:val="pt-BR"/>
        </w:rPr>
        <w:t>.</w:t>
      </w:r>
    </w:p>
    <w:p w:rsidR="00FA0808" w:rsidRPr="00C50422" w:rsidRDefault="00FA0808" w:rsidP="00FA0808">
      <w:pPr>
        <w:rPr>
          <w:i/>
          <w:lang w:val="pt-BR"/>
        </w:rPr>
      </w:pPr>
      <w:r>
        <w:rPr>
          <w:b/>
          <w:lang w:val="pt-BR"/>
        </w:rPr>
        <w:t>Pós</w:t>
      </w:r>
      <w:r w:rsidRPr="00FA0808">
        <w:rPr>
          <w:b/>
          <w:lang w:val="pt-BR"/>
        </w:rPr>
        <w:t>-condições</w:t>
      </w:r>
      <w:r w:rsidRPr="00FA0808">
        <w:rPr>
          <w:lang w:val="pt-BR"/>
        </w:rPr>
        <w:t xml:space="preserve">: </w:t>
      </w:r>
      <w:r>
        <w:rPr>
          <w:lang w:val="pt-BR"/>
        </w:rPr>
        <w:t>N/A</w:t>
      </w:r>
    </w:p>
    <w:p w:rsidR="0054280F" w:rsidRDefault="0054280F" w:rsidP="0054280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54280F" w:rsidRPr="0054280F" w:rsidRDefault="000C57BB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 xml:space="preserve">Ator </w:t>
      </w:r>
      <w:r w:rsidR="0054280F">
        <w:rPr>
          <w:lang w:val="pt-BR"/>
        </w:rPr>
        <w:t xml:space="preserve">pressiona </w:t>
      </w:r>
      <w:r w:rsidR="00E517E5">
        <w:rPr>
          <w:lang w:val="pt-BR"/>
        </w:rPr>
        <w:t xml:space="preserve">botão “Chamar próximo”, no sistema, </w:t>
      </w:r>
      <w:r w:rsidR="0054280F">
        <w:rPr>
          <w:lang w:val="pt-BR"/>
        </w:rPr>
        <w:t>que chama o próximo da fila</w:t>
      </w:r>
      <w:r w:rsidR="008033FB">
        <w:rPr>
          <w:lang w:val="pt-BR"/>
        </w:rPr>
        <w:t xml:space="preserve"> e remove automaticamente </w:t>
      </w:r>
      <w:r w:rsidR="00E517E5">
        <w:rPr>
          <w:lang w:val="pt-BR"/>
        </w:rPr>
        <w:t>o número da ficha</w:t>
      </w:r>
      <w:r w:rsidR="008033FB">
        <w:rPr>
          <w:lang w:val="pt-BR"/>
        </w:rPr>
        <w:t xml:space="preserve"> anterior do sistema</w:t>
      </w:r>
      <w:r w:rsidR="0054280F">
        <w:rPr>
          <w:lang w:val="pt-BR"/>
        </w:rPr>
        <w:t>.</w:t>
      </w:r>
    </w:p>
    <w:p w:rsidR="008033FB" w:rsidRPr="008033FB" w:rsidRDefault="0054280F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 xml:space="preserve">O sistema </w:t>
      </w:r>
      <w:r w:rsidR="008D50EA">
        <w:rPr>
          <w:lang w:val="pt-BR"/>
        </w:rPr>
        <w:t xml:space="preserve">mostra na tela o número da </w:t>
      </w:r>
      <w:r w:rsidR="00631BE3">
        <w:rPr>
          <w:lang w:val="pt-BR"/>
        </w:rPr>
        <w:t>ficha</w:t>
      </w:r>
      <w:r w:rsidR="00766559">
        <w:rPr>
          <w:lang w:val="pt-BR"/>
        </w:rPr>
        <w:t xml:space="preserve"> que será atendida e o número do guichê que realizou a chamada</w:t>
      </w:r>
      <w:r>
        <w:rPr>
          <w:lang w:val="pt-BR"/>
        </w:rPr>
        <w:t>.</w:t>
      </w:r>
    </w:p>
    <w:p w:rsidR="0054280F" w:rsidRPr="00B048A4" w:rsidRDefault="0054280F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>Caso de uso encerrado.</w:t>
      </w:r>
    </w:p>
    <w:p w:rsidR="0041149D" w:rsidRPr="007D2E0C" w:rsidRDefault="00B048A4" w:rsidP="005571DF">
      <w:pPr>
        <w:rPr>
          <w:b/>
          <w:lang w:val="pt-BR"/>
        </w:rPr>
      </w:pPr>
      <w:r>
        <w:rPr>
          <w:b/>
          <w:lang w:val="pt-BR"/>
        </w:rPr>
        <w:lastRenderedPageBreak/>
        <w:t>Fluxo Alternativo:</w:t>
      </w:r>
      <w:r w:rsidR="001929C5">
        <w:rPr>
          <w:b/>
          <w:lang w:val="pt-BR"/>
        </w:rPr>
        <w:t xml:space="preserve"> </w:t>
      </w:r>
      <w:r w:rsidR="005571DF">
        <w:rPr>
          <w:lang w:val="pt-BR"/>
        </w:rPr>
        <w:t>N/A</w:t>
      </w:r>
    </w:p>
    <w:p w:rsidR="00B048A4" w:rsidRPr="00B048A4" w:rsidRDefault="0054280F" w:rsidP="005571DF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5571DF">
        <w:rPr>
          <w:lang w:val="pt-BR"/>
        </w:rPr>
        <w:t>N/A</w:t>
      </w:r>
    </w:p>
    <w:p w:rsidR="0016485B" w:rsidRDefault="0054280F" w:rsidP="0016485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8289C">
        <w:rPr>
          <w:lang w:val="pt-BR"/>
        </w:rPr>
        <w:t>N/A</w:t>
      </w:r>
      <w:bookmarkStart w:id="11" w:name="_Toc352962884"/>
    </w:p>
    <w:p w:rsidR="00183212" w:rsidRDefault="00183212" w:rsidP="0016485B">
      <w:pPr>
        <w:rPr>
          <w:lang w:val="pt-BR"/>
        </w:rPr>
      </w:pPr>
    </w:p>
    <w:p w:rsidR="008C3CFD" w:rsidRPr="0016485B" w:rsidRDefault="008C3CFD" w:rsidP="0016485B">
      <w:pPr>
        <w:ind w:firstLine="0"/>
        <w:rPr>
          <w:rFonts w:asciiTheme="majorHAnsi" w:hAnsiTheme="majorHAnsi"/>
          <w:b/>
          <w:i/>
          <w:sz w:val="32"/>
          <w:szCs w:val="32"/>
          <w:lang w:val="pt-BR"/>
        </w:rPr>
      </w:pP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>[CDU013] Re</w:t>
      </w:r>
      <w:r w:rsidR="006245B3" w:rsidRPr="0016485B">
        <w:rPr>
          <w:rFonts w:asciiTheme="majorHAnsi" w:hAnsiTheme="majorHAnsi"/>
          <w:b/>
          <w:i/>
          <w:sz w:val="32"/>
          <w:szCs w:val="32"/>
          <w:lang w:val="pt-BR"/>
        </w:rPr>
        <w:t>petir</w:t>
      </w: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 xml:space="preserve"> Chamada</w:t>
      </w:r>
      <w:bookmarkEnd w:id="11"/>
    </w:p>
    <w:p w:rsidR="008C3CFD" w:rsidRPr="00914F09" w:rsidRDefault="008C3CFD" w:rsidP="008C3CFD">
      <w:pPr>
        <w:rPr>
          <w:lang w:val="pt-BR"/>
        </w:rPr>
      </w:pPr>
      <w:r w:rsidRPr="00914F09">
        <w:rPr>
          <w:b/>
          <w:lang w:val="pt-BR"/>
        </w:rPr>
        <w:t>Ator</w:t>
      </w:r>
      <w:r w:rsidR="00F724EA">
        <w:rPr>
          <w:b/>
          <w:lang w:val="pt-BR"/>
        </w:rPr>
        <w:t xml:space="preserve"> </w:t>
      </w:r>
      <w:r>
        <w:rPr>
          <w:b/>
          <w:lang w:val="pt-BR"/>
        </w:rPr>
        <w:t>(es)</w:t>
      </w:r>
      <w:r w:rsidRPr="00914F09">
        <w:rPr>
          <w:lang w:val="pt-BR"/>
        </w:rPr>
        <w:t xml:space="preserve">: </w:t>
      </w:r>
      <w:r w:rsidR="009D5135">
        <w:rPr>
          <w:lang w:val="pt-BR"/>
        </w:rPr>
        <w:t>Funcionário</w:t>
      </w:r>
    </w:p>
    <w:p w:rsidR="008C3CFD" w:rsidRDefault="00F77765" w:rsidP="008C3CFD">
      <w:pPr>
        <w:rPr>
          <w:lang w:val="pt-BR"/>
        </w:rPr>
      </w:pPr>
      <w:r>
        <w:rPr>
          <w:b/>
          <w:lang w:val="pt-BR"/>
        </w:rPr>
        <w:t>Pré-condições</w:t>
      </w:r>
      <w:r w:rsidR="008C3CFD" w:rsidRPr="00914F09">
        <w:rPr>
          <w:lang w:val="pt-BR"/>
        </w:rPr>
        <w:t xml:space="preserve">: </w:t>
      </w:r>
    </w:p>
    <w:p w:rsidR="009D5135" w:rsidRDefault="009D513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cadastrado e ator logado.</w:t>
      </w:r>
    </w:p>
    <w:p w:rsidR="008C3CFD" w:rsidRDefault="008C3CFD" w:rsidP="008C3CFD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610F2" w:rsidRPr="0054280F" w:rsidRDefault="007610F2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>Ator pressiona botão “Chamar próximo”, no sistema, que chama novamente o próximo da fila.</w:t>
      </w:r>
    </w:p>
    <w:p w:rsidR="008C3CFD" w:rsidRPr="0054280F" w:rsidRDefault="008C3CFD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745D11">
        <w:rPr>
          <w:lang w:val="pt-BR"/>
        </w:rPr>
        <w:t xml:space="preserve">sistema repete na tela o número da última </w:t>
      </w:r>
      <w:r w:rsidR="007610F2">
        <w:rPr>
          <w:lang w:val="pt-BR"/>
        </w:rPr>
        <w:t>ficha</w:t>
      </w:r>
      <w:r w:rsidR="00745D11">
        <w:rPr>
          <w:lang w:val="pt-BR"/>
        </w:rPr>
        <w:t xml:space="preserve"> e número do guichê de atendimento que realizou a chamada</w:t>
      </w:r>
      <w:r>
        <w:rPr>
          <w:lang w:val="pt-BR"/>
        </w:rPr>
        <w:t>.</w:t>
      </w:r>
    </w:p>
    <w:p w:rsidR="008C3CFD" w:rsidRPr="00B048A4" w:rsidRDefault="008C3CFD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>Caso de uso encerrado.</w:t>
      </w:r>
    </w:p>
    <w:p w:rsidR="008C3CFD" w:rsidRPr="007D2E0C" w:rsidRDefault="008C3CFD" w:rsidP="008C3CFD">
      <w:pPr>
        <w:rPr>
          <w:b/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8C3CFD" w:rsidRPr="00B048A4" w:rsidRDefault="008C3CFD" w:rsidP="008C3CFD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N/A</w:t>
      </w:r>
    </w:p>
    <w:p w:rsidR="008F6FF8" w:rsidRDefault="008C3CFD" w:rsidP="004F02DC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  <w:bookmarkStart w:id="12" w:name="_Toc352962885"/>
    </w:p>
    <w:p w:rsidR="00FF7DB0" w:rsidRDefault="00FF7DB0" w:rsidP="004F02DC">
      <w:pPr>
        <w:rPr>
          <w:lang w:val="pt-BR"/>
        </w:rPr>
      </w:pPr>
    </w:p>
    <w:p w:rsidR="002E1FA5" w:rsidRPr="004F02DC" w:rsidRDefault="002E1FA5" w:rsidP="004F02DC">
      <w:pPr>
        <w:rPr>
          <w:rFonts w:asciiTheme="majorHAnsi" w:hAnsiTheme="majorHAnsi"/>
          <w:b/>
          <w:i/>
          <w:sz w:val="32"/>
          <w:szCs w:val="32"/>
          <w:lang w:val="pt-BR"/>
        </w:rPr>
      </w:pPr>
      <w:r w:rsidRPr="004F02DC">
        <w:rPr>
          <w:rFonts w:asciiTheme="majorHAnsi" w:hAnsiTheme="majorHAnsi"/>
          <w:b/>
          <w:i/>
          <w:sz w:val="32"/>
          <w:szCs w:val="32"/>
          <w:lang w:val="pt-BR"/>
        </w:rPr>
        <w:t xml:space="preserve">[CDU014] Imprimir </w:t>
      </w:r>
      <w:r w:rsidR="00C65D45">
        <w:rPr>
          <w:rFonts w:asciiTheme="majorHAnsi" w:hAnsiTheme="majorHAnsi"/>
          <w:b/>
          <w:i/>
          <w:sz w:val="32"/>
          <w:szCs w:val="32"/>
          <w:lang w:val="pt-BR"/>
        </w:rPr>
        <w:t>ficha</w:t>
      </w:r>
      <w:r w:rsidRPr="004F02DC">
        <w:rPr>
          <w:rFonts w:asciiTheme="majorHAnsi" w:hAnsiTheme="majorHAnsi"/>
          <w:b/>
          <w:i/>
          <w:sz w:val="32"/>
          <w:szCs w:val="32"/>
          <w:lang w:val="pt-BR"/>
        </w:rPr>
        <w:t xml:space="preserve"> do usuário cliente web</w:t>
      </w:r>
      <w:bookmarkEnd w:id="12"/>
    </w:p>
    <w:p w:rsidR="002E1FA5" w:rsidRPr="00914F09" w:rsidRDefault="002E1FA5" w:rsidP="002E1FA5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(es)</w:t>
      </w:r>
      <w:r w:rsidRPr="00914F09">
        <w:rPr>
          <w:lang w:val="pt-BR"/>
        </w:rPr>
        <w:t xml:space="preserve">: </w:t>
      </w:r>
      <w:r w:rsidR="007B4648">
        <w:rPr>
          <w:lang w:val="pt-BR"/>
        </w:rPr>
        <w:t>Usuário cliente</w:t>
      </w:r>
    </w:p>
    <w:p w:rsidR="002E1FA5" w:rsidRDefault="00F77765" w:rsidP="002E1FA5">
      <w:pPr>
        <w:rPr>
          <w:lang w:val="pt-BR"/>
        </w:rPr>
      </w:pPr>
      <w:r>
        <w:rPr>
          <w:b/>
          <w:lang w:val="pt-BR"/>
        </w:rPr>
        <w:t>Pré-condições</w:t>
      </w:r>
      <w:r w:rsidR="002E1FA5" w:rsidRPr="00914F09">
        <w:rPr>
          <w:lang w:val="pt-BR"/>
        </w:rPr>
        <w:t xml:space="preserve">: </w:t>
      </w:r>
    </w:p>
    <w:p w:rsidR="000838F9" w:rsidRDefault="00C65D4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cadastrado, logado, e s</w:t>
      </w:r>
      <w:r w:rsidR="000838F9">
        <w:rPr>
          <w:i/>
          <w:lang w:val="pt-BR"/>
        </w:rPr>
        <w:t xml:space="preserve">olicitar </w:t>
      </w:r>
      <w:r>
        <w:rPr>
          <w:i/>
          <w:lang w:val="pt-BR"/>
        </w:rPr>
        <w:t>ficha</w:t>
      </w:r>
      <w:r w:rsidR="000838F9">
        <w:rPr>
          <w:i/>
          <w:lang w:val="pt-BR"/>
        </w:rPr>
        <w:t xml:space="preserve"> de atendimento</w:t>
      </w:r>
      <w:r w:rsidR="00771DC0">
        <w:rPr>
          <w:i/>
          <w:lang w:val="pt-BR"/>
        </w:rPr>
        <w:t xml:space="preserve"> </w:t>
      </w:r>
      <w:r w:rsidR="00B10049">
        <w:rPr>
          <w:i/>
          <w:lang w:val="pt-BR"/>
        </w:rPr>
        <w:t>via web em um computador</w:t>
      </w:r>
      <w:r w:rsidR="00771DC0">
        <w:rPr>
          <w:i/>
          <w:lang w:val="pt-BR"/>
        </w:rPr>
        <w:t>.</w:t>
      </w:r>
    </w:p>
    <w:p w:rsidR="00BA52AA" w:rsidRDefault="00BA52AA" w:rsidP="00BA52AA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BA52AA" w:rsidRPr="00BA52AA" w:rsidRDefault="00BA52AA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Ficha impressa.</w:t>
      </w:r>
    </w:p>
    <w:p w:rsidR="002E1FA5" w:rsidRDefault="002E1FA5" w:rsidP="002E1FA5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F5187" w:rsidRPr="00AF5187" w:rsidRDefault="00771DC0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 w:rsidRPr="00AF5187">
        <w:rPr>
          <w:lang w:val="pt-BR"/>
        </w:rPr>
        <w:t xml:space="preserve">O ator após solicitar a </w:t>
      </w:r>
      <w:r w:rsidR="00AE535E">
        <w:rPr>
          <w:lang w:val="pt-BR"/>
        </w:rPr>
        <w:t>ficha</w:t>
      </w:r>
      <w:r w:rsidRPr="00AF5187">
        <w:rPr>
          <w:lang w:val="pt-BR"/>
        </w:rPr>
        <w:t xml:space="preserve"> de atendimento na web</w:t>
      </w:r>
      <w:r w:rsidR="00AE535E">
        <w:rPr>
          <w:lang w:val="pt-BR"/>
        </w:rPr>
        <w:t>,</w:t>
      </w:r>
      <w:r w:rsidR="00AF5187" w:rsidRPr="00AF5187">
        <w:rPr>
          <w:lang w:val="pt-BR"/>
        </w:rPr>
        <w:t xml:space="preserve"> clica no botão imprimir </w:t>
      </w:r>
      <w:r w:rsidR="00AE535E">
        <w:rPr>
          <w:lang w:val="pt-BR"/>
        </w:rPr>
        <w:t>ficha</w:t>
      </w:r>
      <w:r w:rsidR="00AF5187">
        <w:rPr>
          <w:lang w:val="pt-BR"/>
        </w:rPr>
        <w:t>.</w:t>
      </w:r>
    </w:p>
    <w:p w:rsidR="002E1FA5" w:rsidRPr="00AF5187" w:rsidRDefault="002E1FA5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 w:rsidRPr="00AF5187">
        <w:rPr>
          <w:lang w:val="pt-BR"/>
        </w:rPr>
        <w:t xml:space="preserve">O sistema </w:t>
      </w:r>
      <w:r w:rsidR="00771DC0" w:rsidRPr="00AF5187">
        <w:rPr>
          <w:lang w:val="pt-BR"/>
        </w:rPr>
        <w:t xml:space="preserve">imprime a </w:t>
      </w:r>
      <w:r w:rsidR="00AE535E">
        <w:rPr>
          <w:lang w:val="pt-BR"/>
        </w:rPr>
        <w:t>ficha</w:t>
      </w:r>
      <w:r w:rsidR="00CE1B3C">
        <w:rPr>
          <w:lang w:val="pt-BR"/>
        </w:rPr>
        <w:t xml:space="preserve"> solicitada</w:t>
      </w:r>
      <w:r w:rsidR="00771DC0" w:rsidRPr="00AF5187">
        <w:rPr>
          <w:lang w:val="pt-BR"/>
        </w:rPr>
        <w:t>.</w:t>
      </w:r>
    </w:p>
    <w:p w:rsidR="00C3537D" w:rsidRPr="0054280F" w:rsidRDefault="00C3537D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>
        <w:rPr>
          <w:lang w:val="pt-BR"/>
        </w:rPr>
        <w:t>Após a impressão</w:t>
      </w:r>
      <w:r w:rsidR="00AE535E">
        <w:rPr>
          <w:lang w:val="pt-BR"/>
        </w:rPr>
        <w:t>,</w:t>
      </w:r>
      <w:r>
        <w:rPr>
          <w:lang w:val="pt-BR"/>
        </w:rPr>
        <w:t xml:space="preserve"> o sistema volta para a tela de solicitação de </w:t>
      </w:r>
      <w:r w:rsidR="00AE535E">
        <w:rPr>
          <w:lang w:val="pt-BR"/>
        </w:rPr>
        <w:t>ficha</w:t>
      </w:r>
      <w:r>
        <w:rPr>
          <w:lang w:val="pt-BR"/>
        </w:rPr>
        <w:t>.</w:t>
      </w:r>
    </w:p>
    <w:p w:rsidR="002E1FA5" w:rsidRPr="00B048A4" w:rsidRDefault="002E1FA5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>
        <w:rPr>
          <w:lang w:val="pt-BR"/>
        </w:rPr>
        <w:lastRenderedPageBreak/>
        <w:t>Caso de uso encerrado.</w:t>
      </w:r>
    </w:p>
    <w:p w:rsidR="002E1FA5" w:rsidRPr="007D2E0C" w:rsidRDefault="002E1FA5" w:rsidP="002E1FA5">
      <w:pPr>
        <w:rPr>
          <w:b/>
          <w:lang w:val="pt-BR"/>
        </w:rPr>
      </w:pPr>
      <w:r>
        <w:rPr>
          <w:b/>
          <w:lang w:val="pt-BR"/>
        </w:rPr>
        <w:t xml:space="preserve">Fluxo Alternativo: </w:t>
      </w:r>
      <w:r w:rsidR="002A71E8">
        <w:rPr>
          <w:lang w:val="pt-BR"/>
        </w:rPr>
        <w:t>N/A</w:t>
      </w:r>
    </w:p>
    <w:p w:rsidR="002E1FA5" w:rsidRPr="00B048A4" w:rsidRDefault="002E1FA5" w:rsidP="002E1FA5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N/A</w:t>
      </w:r>
    </w:p>
    <w:p w:rsidR="002E1FA5" w:rsidRDefault="002E1FA5" w:rsidP="002E1FA5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</w:p>
    <w:p w:rsidR="000E50D8" w:rsidRPr="00914F09" w:rsidRDefault="000E50D8" w:rsidP="000E50D8">
      <w:pPr>
        <w:pStyle w:val="Ttulo1"/>
        <w:tabs>
          <w:tab w:val="left" w:pos="1560"/>
        </w:tabs>
        <w:rPr>
          <w:lang w:val="pt-BR"/>
        </w:rPr>
      </w:pPr>
      <w:r>
        <w:rPr>
          <w:lang w:val="pt-BR"/>
        </w:rPr>
        <w:lastRenderedPageBreak/>
        <w:t>[CDU015</w:t>
      </w:r>
      <w:r w:rsidRPr="00461D19">
        <w:rPr>
          <w:lang w:val="pt-BR"/>
        </w:rPr>
        <w:t>]</w:t>
      </w:r>
      <w:r>
        <w:rPr>
          <w:lang w:val="pt-BR"/>
        </w:rPr>
        <w:t xml:space="preserve"> Cadastrar 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 ou Funcionário já cadastrado, com perfil de gerente.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FF1E81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logado</w:t>
      </w:r>
      <w:r w:rsidR="000E50D8">
        <w:rPr>
          <w:i/>
          <w:lang w:val="pt-BR"/>
        </w:rPr>
        <w:t>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E50D8" w:rsidRPr="0059531D" w:rsidRDefault="00FF1E81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>
        <w:rPr>
          <w:i/>
          <w:lang w:val="pt-BR"/>
        </w:rPr>
        <w:t>cadastrado no sistema</w:t>
      </w:r>
    </w:p>
    <w:p w:rsidR="000E50D8" w:rsidRPr="00914F09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E50D8" w:rsidRPr="002D2EF6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2D2EF6">
        <w:rPr>
          <w:lang w:val="pt-BR"/>
        </w:rPr>
        <w:t>O ator clica no link “Cadastrar</w:t>
      </w:r>
      <w:r w:rsidR="006015C9" w:rsidRPr="002D2EF6">
        <w:rPr>
          <w:lang w:val="pt-BR"/>
        </w:rPr>
        <w:t xml:space="preserve"> funcionário</w:t>
      </w:r>
      <w:r w:rsidRPr="002D2EF6">
        <w:rPr>
          <w:lang w:val="pt-BR"/>
        </w:rPr>
        <w:t>”.</w:t>
      </w:r>
    </w:p>
    <w:p w:rsidR="000E50D8" w:rsidRPr="002D2EF6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2D2EF6">
        <w:rPr>
          <w:lang w:val="pt-BR"/>
        </w:rPr>
        <w:t>O sistema abre uma nova tela com um formulário contendo os campos obrigatórios a serem preenchidos.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>
        <w:rPr>
          <w:lang w:val="pt-BR"/>
        </w:rPr>
        <w:t>O ator preenche todos os campos obrigatórios (nome,</w:t>
      </w:r>
      <w:r w:rsidR="006015C9">
        <w:rPr>
          <w:lang w:val="pt-BR"/>
        </w:rPr>
        <w:t xml:space="preserve"> perfil,</w:t>
      </w:r>
      <w:r>
        <w:rPr>
          <w:lang w:val="pt-BR"/>
        </w:rPr>
        <w:t xml:space="preserve"> CPF, e-mail, endereço, login, senha e confirmação de senha) na tela de cadastro e clica no botão “Cadastrar”.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>O sistema vai mostrar uma mensagem de “</w:t>
      </w:r>
      <w:r w:rsidR="00204004">
        <w:rPr>
          <w:lang w:val="pt-BR"/>
        </w:rPr>
        <w:t>Funcionário</w:t>
      </w:r>
      <w:r w:rsidRPr="00995D92">
        <w:rPr>
          <w:lang w:val="pt-BR"/>
        </w:rPr>
        <w:t xml:space="preserve"> cadastrado com sucesso” no centro da tela.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 xml:space="preserve">O </w:t>
      </w:r>
      <w:r w:rsidR="00204004">
        <w:rPr>
          <w:lang w:val="pt-BR"/>
        </w:rPr>
        <w:t>ator</w:t>
      </w:r>
      <w:r w:rsidRPr="00995D92">
        <w:rPr>
          <w:lang w:val="pt-BR"/>
        </w:rPr>
        <w:t xml:space="preserve"> é redirecionado para tela </w:t>
      </w:r>
      <w:r>
        <w:rPr>
          <w:lang w:val="pt-BR"/>
        </w:rPr>
        <w:t>inicial do sistema</w:t>
      </w:r>
      <w:r w:rsidRPr="00995D92">
        <w:rPr>
          <w:lang w:val="pt-BR"/>
        </w:rPr>
        <w:t>.</w:t>
      </w:r>
    </w:p>
    <w:p w:rsidR="000E50D8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>Caso de uso encerrado.</w:t>
      </w:r>
    </w:p>
    <w:p w:rsidR="000E50D8" w:rsidRPr="00776617" w:rsidRDefault="000E50D8" w:rsidP="000E50D8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2D2EF6" w:rsidRPr="002D2EF6" w:rsidRDefault="000E50D8" w:rsidP="00432B04">
      <w:pPr>
        <w:pStyle w:val="PargrafodaLista"/>
        <w:numPr>
          <w:ilvl w:val="0"/>
          <w:numId w:val="47"/>
        </w:numPr>
        <w:jc w:val="both"/>
        <w:rPr>
          <w:lang w:val="pt-BR"/>
        </w:rPr>
      </w:pPr>
      <w:r w:rsidRPr="002D2EF6">
        <w:rPr>
          <w:lang w:val="pt-BR"/>
        </w:rPr>
        <w:t xml:space="preserve">O </w:t>
      </w:r>
      <w:r w:rsidR="002D2EF6" w:rsidRPr="002D2EF6">
        <w:rPr>
          <w:lang w:val="pt-BR"/>
        </w:rPr>
        <w:t>ator</w:t>
      </w:r>
      <w:r w:rsidRPr="002D2EF6">
        <w:rPr>
          <w:lang w:val="pt-BR"/>
        </w:rPr>
        <w:t xml:space="preserve"> deixou em branco um dos campos obrigatórios </w:t>
      </w:r>
      <w:r w:rsidR="002D2EF6" w:rsidRPr="002D2EF6">
        <w:rPr>
          <w:lang w:val="pt-BR"/>
        </w:rPr>
        <w:t>(nome, perfil, CPF, e-mail, endereço, login, senha e confirmação de senha).</w:t>
      </w:r>
    </w:p>
    <w:p w:rsidR="000E50D8" w:rsidRPr="002D2EF6" w:rsidRDefault="000E50D8" w:rsidP="00432B04">
      <w:pPr>
        <w:pStyle w:val="PargrafodaLista"/>
        <w:numPr>
          <w:ilvl w:val="0"/>
          <w:numId w:val="47"/>
        </w:numPr>
        <w:jc w:val="both"/>
        <w:rPr>
          <w:lang w:val="pt-BR"/>
        </w:rPr>
      </w:pPr>
      <w:r w:rsidRPr="002D2EF6">
        <w:rPr>
          <w:lang w:val="pt-BR"/>
        </w:rPr>
        <w:t>O sistema deve exibir uma mensagem informando que os campos obrigatórios não foram preenchidos e marcar especificamente os campos na cor vermelha.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0E50D8" w:rsidRPr="000E2D92" w:rsidRDefault="000E50D8" w:rsidP="00432B04">
      <w:pPr>
        <w:pStyle w:val="PargrafodaLista"/>
        <w:numPr>
          <w:ilvl w:val="0"/>
          <w:numId w:val="48"/>
        </w:numPr>
        <w:jc w:val="both"/>
        <w:rPr>
          <w:lang w:val="pt-BR"/>
        </w:rPr>
      </w:pPr>
      <w:r w:rsidRPr="000E2D92">
        <w:rPr>
          <w:lang w:val="pt-BR"/>
        </w:rPr>
        <w:t xml:space="preserve">O </w:t>
      </w:r>
      <w:r w:rsidR="00A31D69">
        <w:rPr>
          <w:lang w:val="pt-BR"/>
        </w:rPr>
        <w:t>ator</w:t>
      </w:r>
      <w:r w:rsidRPr="000E2D92">
        <w:rPr>
          <w:lang w:val="pt-BR"/>
        </w:rPr>
        <w:t xml:space="preserve"> informou um CPF inválido.</w:t>
      </w:r>
    </w:p>
    <w:p w:rsidR="000E50D8" w:rsidRPr="000E2D92" w:rsidRDefault="000E50D8" w:rsidP="00432B04">
      <w:pPr>
        <w:pStyle w:val="PargrafodaLista"/>
        <w:numPr>
          <w:ilvl w:val="0"/>
          <w:numId w:val="48"/>
        </w:numPr>
        <w:jc w:val="both"/>
        <w:rPr>
          <w:lang w:val="pt-BR"/>
        </w:rPr>
      </w:pPr>
      <w:r w:rsidRPr="000E2D92">
        <w:rPr>
          <w:lang w:val="pt-BR"/>
        </w:rPr>
        <w:t>O sistema deve exibir uma mensagem informando que o CPF é inválido.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senha e confirmação de senha diferentes</w:t>
      </w:r>
    </w:p>
    <w:p w:rsidR="000E50D8" w:rsidRPr="000E2D92" w:rsidRDefault="000E50D8" w:rsidP="00432B04">
      <w:pPr>
        <w:pStyle w:val="PargrafodaLista"/>
        <w:numPr>
          <w:ilvl w:val="0"/>
          <w:numId w:val="49"/>
        </w:numPr>
        <w:jc w:val="both"/>
        <w:rPr>
          <w:lang w:val="pt-BR"/>
        </w:rPr>
      </w:pPr>
      <w:r w:rsidRPr="000E2D92">
        <w:rPr>
          <w:lang w:val="pt-BR"/>
        </w:rPr>
        <w:t xml:space="preserve">O </w:t>
      </w:r>
      <w:r w:rsidR="0071693B">
        <w:rPr>
          <w:lang w:val="pt-BR"/>
        </w:rPr>
        <w:t>ator</w:t>
      </w:r>
      <w:r w:rsidRPr="000E2D92">
        <w:rPr>
          <w:lang w:val="pt-BR"/>
        </w:rPr>
        <w:t xml:space="preserve"> informou o campo de senha não correspondente ao campo de confirmação de senha.</w:t>
      </w:r>
    </w:p>
    <w:p w:rsidR="000E50D8" w:rsidRPr="000E2D92" w:rsidRDefault="000E50D8" w:rsidP="00432B04">
      <w:pPr>
        <w:pStyle w:val="PargrafodaLista"/>
        <w:numPr>
          <w:ilvl w:val="0"/>
          <w:numId w:val="49"/>
        </w:numPr>
        <w:jc w:val="both"/>
        <w:rPr>
          <w:lang w:val="pt-BR"/>
        </w:rPr>
      </w:pPr>
      <w:r w:rsidRPr="000E2D92">
        <w:rPr>
          <w:lang w:val="pt-BR"/>
        </w:rPr>
        <w:t>O sistema deve exibir uma mensagem informando que a senha está diferente da confirmação de senha.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Nos campos nome e CPF, o usuário cliente só poderá digitar letras e números respectivamente, não permitindo caracteres especiais (!, @, #, $,%, *, &amp;...).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lastRenderedPageBreak/>
        <w:t>Campos nome e e-mail poderão ser preenchidos com no máximo 255 caracteres.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CPF só poderá ser preenchido apenas com 11 números.</w:t>
      </w:r>
    </w:p>
    <w:p w:rsidR="000E50D8" w:rsidRDefault="000E50D8" w:rsidP="000E50D8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r w:rsidRPr="00794958">
        <w:rPr>
          <w:lang w:val="pt-BR"/>
        </w:rPr>
        <w:t>O campo senha e confirmação de senha só poderão ser preenchidos com apenas 15 caracteres, entre números e letras.</w:t>
      </w:r>
    </w:p>
    <w:p w:rsidR="000E50D8" w:rsidRPr="00DA3478" w:rsidRDefault="000E50D8" w:rsidP="000E50D8">
      <w:pPr>
        <w:tabs>
          <w:tab w:val="left" w:pos="1560"/>
        </w:tabs>
        <w:jc w:val="both"/>
        <w:rPr>
          <w:lang w:val="pt-BR"/>
        </w:rPr>
      </w:pPr>
    </w:p>
    <w:p w:rsidR="007A1307" w:rsidRPr="00794958" w:rsidRDefault="000E50D8" w:rsidP="007A1307">
      <w:pPr>
        <w:tabs>
          <w:tab w:val="left" w:pos="1560"/>
        </w:tabs>
        <w:ind w:left="360"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94958">
        <w:rPr>
          <w:lang w:val="pt-BR"/>
        </w:rPr>
        <w:t xml:space="preserve"> </w:t>
      </w:r>
      <w:r w:rsidR="00D5256B">
        <w:rPr>
          <w:rFonts w:asciiTheme="majorHAnsi" w:hAnsiTheme="majorHAnsi"/>
          <w:b/>
          <w:i/>
          <w:sz w:val="32"/>
          <w:szCs w:val="32"/>
          <w:lang w:val="pt-BR"/>
        </w:rPr>
        <w:t>[CDU016</w:t>
      </w:r>
      <w:r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] Editar </w:t>
      </w:r>
      <w:r w:rsidR="00D5256B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(es)</w:t>
      </w:r>
      <w:r w:rsidRPr="00914F09">
        <w:rPr>
          <w:lang w:val="pt-BR"/>
        </w:rPr>
        <w:t xml:space="preserve">: </w:t>
      </w:r>
      <w:r w:rsidR="00DB1677">
        <w:rPr>
          <w:lang w:val="pt-BR"/>
        </w:rPr>
        <w:t xml:space="preserve">Administrador, </w:t>
      </w:r>
      <w:r w:rsidR="00D5256B">
        <w:rPr>
          <w:lang w:val="pt-BR"/>
        </w:rPr>
        <w:t>Funcionário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 no banco de dados e ator logado.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7A1307" w:rsidRDefault="00D5256B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 w:rsidRPr="00CB59A4">
        <w:rPr>
          <w:i/>
          <w:lang w:val="pt-BR"/>
        </w:rPr>
        <w:t>atualizado no sistema.</w:t>
      </w:r>
    </w:p>
    <w:p w:rsidR="007A1307" w:rsidRPr="007A1307" w:rsidRDefault="007A1307" w:rsidP="007A1307">
      <w:pPr>
        <w:ind w:left="360" w:firstLine="0"/>
        <w:rPr>
          <w:b/>
          <w:lang w:val="pt-BR"/>
        </w:rPr>
      </w:pPr>
      <w:r>
        <w:rPr>
          <w:b/>
          <w:lang w:val="pt-BR"/>
        </w:rPr>
        <w:t>Fluxo Principal: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Na tela “Listar </w:t>
      </w:r>
      <w:r>
        <w:rPr>
          <w:lang w:val="pt-BR"/>
        </w:rPr>
        <w:t>funcionário</w:t>
      </w:r>
      <w:r w:rsidRPr="009D1D89">
        <w:rPr>
          <w:lang w:val="pt-BR"/>
        </w:rPr>
        <w:t xml:space="preserve">”, o ator escolhe através do comboBox o tipo de consulta (nome ou </w:t>
      </w:r>
      <w:r>
        <w:rPr>
          <w:lang w:val="pt-BR"/>
        </w:rPr>
        <w:t>CPF</w:t>
      </w:r>
      <w:r w:rsidRPr="009D1D89">
        <w:rPr>
          <w:lang w:val="pt-BR"/>
        </w:rPr>
        <w:t>).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>
        <w:rPr>
          <w:lang w:val="pt-BR"/>
        </w:rPr>
        <w:t xml:space="preserve">funcionário </w:t>
      </w:r>
      <w:r w:rsidRPr="009D1D89">
        <w:rPr>
          <w:lang w:val="pt-BR"/>
        </w:rPr>
        <w:t>informado.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>clica no link “Editar funcionário” do lado direito da tela de listagem</w:t>
      </w:r>
      <w:r w:rsidRPr="009D1D89">
        <w:rPr>
          <w:lang w:val="pt-BR"/>
        </w:rPr>
        <w:t>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os detalhes do cadastro do </w:t>
      </w:r>
      <w:r>
        <w:rPr>
          <w:lang w:val="pt-BR"/>
        </w:rPr>
        <w:t>funcionário</w:t>
      </w:r>
      <w:r w:rsidRPr="009D1D89">
        <w:rPr>
          <w:lang w:val="pt-BR"/>
        </w:rPr>
        <w:t>.</w:t>
      </w:r>
    </w:p>
    <w:p w:rsidR="007423DA" w:rsidRPr="002D2EF6" w:rsidRDefault="007A1307" w:rsidP="00432B04">
      <w:pPr>
        <w:pStyle w:val="PargrafodaLista"/>
        <w:numPr>
          <w:ilvl w:val="0"/>
          <w:numId w:val="47"/>
        </w:numPr>
        <w:jc w:val="both"/>
        <w:rPr>
          <w:lang w:val="pt-BR"/>
        </w:rPr>
      </w:pPr>
      <w:r w:rsidRPr="007423DA">
        <w:rPr>
          <w:lang w:val="pt-BR"/>
        </w:rPr>
        <w:t xml:space="preserve">O ator edita os campos que podem ser editados </w:t>
      </w:r>
      <w:r w:rsidR="007423DA" w:rsidRPr="002D2EF6">
        <w:rPr>
          <w:lang w:val="pt-BR"/>
        </w:rPr>
        <w:t>(nome, perfil, CPF, e-mail, endereço, login, senha e confirmação de senha).</w:t>
      </w:r>
    </w:p>
    <w:p w:rsidR="007A1307" w:rsidRPr="007423DA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7423DA">
        <w:rPr>
          <w:lang w:val="pt-BR"/>
        </w:rPr>
        <w:t>O ator clica no botão “Atualizar”.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</w:t>
      </w:r>
      <w:r w:rsidRPr="009D1D89">
        <w:rPr>
          <w:lang w:val="pt-BR"/>
        </w:rPr>
        <w:t xml:space="preserve"> informa uma mensagem de sucesso “Dados Atualizados com Sucesso”.</w:t>
      </w:r>
    </w:p>
    <w:p w:rsidR="007A1307" w:rsidRPr="009D1D89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é redirecionado para a tela principal.</w:t>
      </w:r>
    </w:p>
    <w:p w:rsidR="007A1307" w:rsidRPr="00454BC6" w:rsidRDefault="007A1307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7A1307" w:rsidRPr="00914F09" w:rsidRDefault="007A1307" w:rsidP="007A1307">
      <w:pPr>
        <w:rPr>
          <w:lang w:val="pt-BR"/>
        </w:rPr>
      </w:pPr>
      <w:r w:rsidRPr="009A3804">
        <w:rPr>
          <w:b/>
          <w:lang w:val="pt-BR"/>
        </w:rPr>
        <w:t>Flux</w:t>
      </w:r>
      <w:r w:rsidRPr="00914F09">
        <w:rPr>
          <w:b/>
          <w:lang w:val="pt-BR"/>
        </w:rPr>
        <w:t>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Cancelar</w:t>
      </w:r>
    </w:p>
    <w:p w:rsidR="007A1307" w:rsidRPr="00236BDE" w:rsidRDefault="007A1307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O </w:t>
      </w:r>
      <w:r>
        <w:rPr>
          <w:lang w:val="pt-BR"/>
        </w:rPr>
        <w:t>ator</w:t>
      </w:r>
      <w:r w:rsidRPr="00236BDE">
        <w:rPr>
          <w:lang w:val="pt-BR"/>
        </w:rPr>
        <w:t xml:space="preserve"> clica no botão cancelar.</w:t>
      </w:r>
    </w:p>
    <w:p w:rsidR="007A1307" w:rsidRPr="00236BDE" w:rsidRDefault="007A1307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Todos os dados alterados nos campos não serão atualizados </w:t>
      </w:r>
      <w:r>
        <w:rPr>
          <w:lang w:val="pt-BR"/>
        </w:rPr>
        <w:t>no banco</w:t>
      </w:r>
      <w:r w:rsidRPr="00236BDE">
        <w:rPr>
          <w:lang w:val="pt-BR"/>
        </w:rPr>
        <w:t xml:space="preserve"> de dados.</w:t>
      </w:r>
    </w:p>
    <w:p w:rsidR="007A1307" w:rsidRDefault="007A1307" w:rsidP="007A1307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7A1307" w:rsidRDefault="007A1307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>O ator deixou em branco um dos campos editáveis</w:t>
      </w:r>
      <w:r>
        <w:rPr>
          <w:lang w:val="pt-BR"/>
        </w:rPr>
        <w:t>.</w:t>
      </w:r>
    </w:p>
    <w:p w:rsidR="007A1307" w:rsidRPr="00CA6DE9" w:rsidRDefault="007A1307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A1307" w:rsidRDefault="007A1307" w:rsidP="007A130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7A1307" w:rsidRDefault="007A1307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7A4D5A">
        <w:rPr>
          <w:lang w:val="pt-BR"/>
        </w:rPr>
        <w:t>Deve seguir a mesma regra de negócio do CDU005.</w:t>
      </w:r>
    </w:p>
    <w:p w:rsidR="000E50D8" w:rsidRDefault="000E50D8" w:rsidP="000E50D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0E50D8" w:rsidRDefault="000E50D8" w:rsidP="000E50D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0E50D8" w:rsidRPr="002415E8" w:rsidRDefault="00DB1677" w:rsidP="000E50D8">
      <w:pPr>
        <w:pStyle w:val="PargrafodaLista"/>
        <w:tabs>
          <w:tab w:val="left" w:pos="1560"/>
        </w:tabs>
        <w:ind w:left="142" w:firstLine="0"/>
        <w:rPr>
          <w:rFonts w:asciiTheme="majorHAnsi" w:hAnsiTheme="majorHAnsi"/>
          <w:b/>
          <w:i/>
          <w:sz w:val="32"/>
          <w:lang w:val="pt-BR"/>
        </w:rPr>
      </w:pPr>
      <w:r>
        <w:rPr>
          <w:rFonts w:asciiTheme="majorHAnsi" w:hAnsiTheme="majorHAnsi"/>
          <w:b/>
          <w:i/>
          <w:sz w:val="32"/>
          <w:lang w:val="pt-BR"/>
        </w:rPr>
        <w:t>[CDU017</w:t>
      </w:r>
      <w:r w:rsidR="000E50D8" w:rsidRPr="002415E8">
        <w:rPr>
          <w:rFonts w:asciiTheme="majorHAnsi" w:hAnsiTheme="majorHAnsi"/>
          <w:b/>
          <w:i/>
          <w:sz w:val="32"/>
          <w:lang w:val="pt-BR"/>
        </w:rPr>
        <w:t xml:space="preserve">] Inativar </w:t>
      </w:r>
      <w:r>
        <w:rPr>
          <w:rFonts w:asciiTheme="majorHAnsi" w:hAnsiTheme="majorHAnsi"/>
          <w:b/>
          <w:i/>
          <w:sz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</w:t>
      </w:r>
      <w:r w:rsidR="00DB1677">
        <w:rPr>
          <w:lang w:val="pt-BR"/>
        </w:rPr>
        <w:t xml:space="preserve">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 no banco de dados e ator logado.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E50D8" w:rsidRPr="00CB59A4" w:rsidRDefault="00DB1677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>
        <w:rPr>
          <w:i/>
          <w:lang w:val="pt-BR"/>
        </w:rPr>
        <w:t xml:space="preserve">inativo </w:t>
      </w:r>
      <w:r w:rsidR="000E50D8" w:rsidRPr="00CB59A4">
        <w:rPr>
          <w:i/>
          <w:lang w:val="pt-BR"/>
        </w:rPr>
        <w:t>no sistema.</w:t>
      </w:r>
    </w:p>
    <w:p w:rsidR="000E50D8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E50D8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O ator clica no link “Inativa</w:t>
      </w:r>
      <w:r w:rsidR="008D6DEB">
        <w:rPr>
          <w:lang w:val="pt-BR"/>
        </w:rPr>
        <w:t>r</w:t>
      </w:r>
      <w:r>
        <w:rPr>
          <w:lang w:val="pt-BR"/>
        </w:rPr>
        <w:t xml:space="preserve"> </w:t>
      </w:r>
      <w:r w:rsidR="008D6DEB">
        <w:rPr>
          <w:lang w:val="pt-BR"/>
        </w:rPr>
        <w:t>funcionário</w:t>
      </w:r>
      <w:r>
        <w:rPr>
          <w:lang w:val="pt-BR"/>
        </w:rPr>
        <w:t>” na tela principal do sistema.</w:t>
      </w:r>
    </w:p>
    <w:p w:rsidR="000E50D8" w:rsidRPr="009D1D89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Pr="009D1D89">
        <w:rPr>
          <w:lang w:val="pt-BR"/>
        </w:rPr>
        <w:t>ator escolhe através do comboBox o tipo de consulta (nome ou CPF).</w:t>
      </w:r>
    </w:p>
    <w:p w:rsidR="000E50D8" w:rsidRPr="009D1D89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consulta.</w:t>
      </w:r>
    </w:p>
    <w:p w:rsidR="000E50D8" w:rsidRPr="009D1D89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 w:rsidR="00C5065D">
        <w:rPr>
          <w:lang w:val="pt-BR"/>
        </w:rPr>
        <w:t xml:space="preserve">funcionário </w:t>
      </w:r>
      <w:r w:rsidRPr="009D1D89">
        <w:rPr>
          <w:lang w:val="pt-BR"/>
        </w:rPr>
        <w:t>informado.</w:t>
      </w:r>
    </w:p>
    <w:p w:rsidR="000E50D8" w:rsidRPr="009D1D89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 xml:space="preserve">seleciona apenas um </w:t>
      </w:r>
      <w:r w:rsidR="00C5065D">
        <w:rPr>
          <w:lang w:val="pt-BR"/>
        </w:rPr>
        <w:t>funcionário</w:t>
      </w:r>
      <w:r>
        <w:rPr>
          <w:lang w:val="pt-BR"/>
        </w:rPr>
        <w:t xml:space="preserve">, através de uma caixa de seleção do lado esquerdo, e clica </w:t>
      </w:r>
      <w:r w:rsidRPr="009D1D89">
        <w:rPr>
          <w:lang w:val="pt-BR"/>
        </w:rPr>
        <w:t>no botão “</w:t>
      </w:r>
      <w:r>
        <w:rPr>
          <w:lang w:val="pt-BR"/>
        </w:rPr>
        <w:t>Inativar</w:t>
      </w:r>
      <w:r w:rsidRPr="009D1D89">
        <w:rPr>
          <w:lang w:val="pt-BR"/>
        </w:rPr>
        <w:t xml:space="preserve"> </w:t>
      </w:r>
      <w:r w:rsidR="00C5065D">
        <w:rPr>
          <w:lang w:val="pt-BR"/>
        </w:rPr>
        <w:t>funcionário</w:t>
      </w:r>
      <w:r w:rsidRPr="009D1D89">
        <w:rPr>
          <w:lang w:val="pt-BR"/>
        </w:rPr>
        <w:t>”.</w:t>
      </w:r>
    </w:p>
    <w:p w:rsidR="000E50D8" w:rsidRPr="00A66C6D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 xml:space="preserve">O sistema exibe uma mensagem perguntando se o ator tem certeza que deseja </w:t>
      </w:r>
      <w:r>
        <w:rPr>
          <w:lang w:val="pt-BR"/>
        </w:rPr>
        <w:t>inativar</w:t>
      </w:r>
      <w:r w:rsidRPr="00A66C6D">
        <w:rPr>
          <w:lang w:val="pt-BR"/>
        </w:rPr>
        <w:t xml:space="preserve"> </w:t>
      </w:r>
      <w:r>
        <w:rPr>
          <w:lang w:val="pt-BR"/>
        </w:rPr>
        <w:t xml:space="preserve">o </w:t>
      </w:r>
      <w:r w:rsidR="00C5065D">
        <w:rPr>
          <w:lang w:val="pt-BR"/>
        </w:rPr>
        <w:t>funcionário</w:t>
      </w:r>
      <w:r>
        <w:rPr>
          <w:lang w:val="pt-BR"/>
        </w:rPr>
        <w:t xml:space="preserve"> selecionado</w:t>
      </w:r>
      <w:r w:rsidRPr="00A66C6D">
        <w:rPr>
          <w:lang w:val="pt-BR"/>
        </w:rPr>
        <w:t>.</w:t>
      </w:r>
    </w:p>
    <w:p w:rsidR="000E50D8" w:rsidRPr="00A66C6D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>O ator</w:t>
      </w:r>
      <w:r>
        <w:rPr>
          <w:lang w:val="pt-BR"/>
        </w:rPr>
        <w:t xml:space="preserve"> clica no botão “OK”</w:t>
      </w:r>
      <w:r w:rsidRPr="00A66C6D">
        <w:rPr>
          <w:lang w:val="pt-BR"/>
        </w:rPr>
        <w:t xml:space="preserve"> e o </w:t>
      </w:r>
      <w:r w:rsidR="00C5065D">
        <w:rPr>
          <w:lang w:val="pt-BR"/>
        </w:rPr>
        <w:t xml:space="preserve">funcionário </w:t>
      </w:r>
      <w:r>
        <w:rPr>
          <w:lang w:val="pt-BR"/>
        </w:rPr>
        <w:t>é inativo no sistema</w:t>
      </w:r>
      <w:r w:rsidRPr="00A66C6D">
        <w:rPr>
          <w:lang w:val="pt-BR"/>
        </w:rPr>
        <w:t>.</w:t>
      </w:r>
    </w:p>
    <w:p w:rsidR="000E50D8" w:rsidRPr="003C4D9F" w:rsidRDefault="000E50D8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>Caso de uso encerrado.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“Voltar”</w:t>
      </w:r>
    </w:p>
    <w:p w:rsidR="000E50D8" w:rsidRPr="00306D81" w:rsidRDefault="000E50D8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06D81">
        <w:rPr>
          <w:lang w:val="pt-BR"/>
        </w:rPr>
        <w:t xml:space="preserve">O </w:t>
      </w:r>
      <w:r>
        <w:rPr>
          <w:lang w:val="pt-BR"/>
        </w:rPr>
        <w:t>ator</w:t>
      </w:r>
      <w:r w:rsidRPr="00306D81">
        <w:rPr>
          <w:lang w:val="pt-BR"/>
        </w:rPr>
        <w:t xml:space="preserve"> clica no botão </w:t>
      </w:r>
      <w:r>
        <w:rPr>
          <w:lang w:val="pt-BR"/>
        </w:rPr>
        <w:t>“V</w:t>
      </w:r>
      <w:r w:rsidRPr="00306D81">
        <w:rPr>
          <w:lang w:val="pt-BR"/>
        </w:rPr>
        <w:t>oltar</w:t>
      </w:r>
      <w:r>
        <w:rPr>
          <w:lang w:val="pt-BR"/>
        </w:rPr>
        <w:t>”</w:t>
      </w:r>
      <w:r w:rsidRPr="00306D81">
        <w:rPr>
          <w:lang w:val="pt-BR"/>
        </w:rPr>
        <w:t>.</w:t>
      </w:r>
    </w:p>
    <w:p w:rsidR="000E50D8" w:rsidRDefault="000E50D8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A tela atual fecha e o sistema volta à</w:t>
      </w:r>
      <w:r w:rsidRPr="006C5825">
        <w:rPr>
          <w:lang w:val="pt-BR"/>
        </w:rPr>
        <w:t xml:space="preserve"> tela inicial.</w:t>
      </w:r>
    </w:p>
    <w:p w:rsidR="000E50D8" w:rsidRDefault="000E50D8" w:rsidP="000E50D8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>Botão “Cancelar” da caixa de mensagem.</w:t>
      </w:r>
    </w:p>
    <w:p w:rsidR="000E50D8" w:rsidRDefault="000E50D8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O ator clica no botão “Cancelar” na mensagem de confirmação da inativação.</w:t>
      </w:r>
    </w:p>
    <w:p w:rsidR="000E50D8" w:rsidRDefault="000E50D8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0E50D8" w:rsidRDefault="000E50D8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sistema permanece na página de inativar </w:t>
      </w:r>
      <w:r w:rsidR="00C52C33">
        <w:rPr>
          <w:lang w:val="pt-BR"/>
        </w:rPr>
        <w:t>funcionário</w:t>
      </w:r>
      <w:r>
        <w:rPr>
          <w:lang w:val="pt-BR"/>
        </w:rPr>
        <w:t>.</w:t>
      </w:r>
    </w:p>
    <w:p w:rsidR="000E50D8" w:rsidRPr="003B0684" w:rsidRDefault="000E50D8" w:rsidP="000E50D8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0E50D8" w:rsidRDefault="000E50D8" w:rsidP="000E50D8">
      <w:pPr>
        <w:rPr>
          <w:b/>
          <w:lang w:val="pt-BR"/>
        </w:rPr>
      </w:pPr>
      <w:r>
        <w:rPr>
          <w:b/>
          <w:lang w:val="pt-BR"/>
        </w:rPr>
        <w:t>Regra de negócio:</w:t>
      </w:r>
    </w:p>
    <w:p w:rsidR="000E50D8" w:rsidRDefault="000E50D8" w:rsidP="00432B04">
      <w:pPr>
        <w:pStyle w:val="PargrafodaLista"/>
        <w:numPr>
          <w:ilvl w:val="0"/>
          <w:numId w:val="31"/>
        </w:numPr>
        <w:tabs>
          <w:tab w:val="left" w:pos="1560"/>
        </w:tabs>
        <w:ind w:firstLine="0"/>
        <w:jc w:val="both"/>
        <w:rPr>
          <w:lang w:val="pt-BR"/>
        </w:rPr>
      </w:pPr>
      <w:r w:rsidRPr="009D2A6E">
        <w:rPr>
          <w:lang w:val="pt-BR"/>
        </w:rPr>
        <w:t xml:space="preserve">O sistema não permite que mais de um </w:t>
      </w:r>
      <w:r w:rsidR="0034133E" w:rsidRPr="009D2A6E">
        <w:rPr>
          <w:lang w:val="pt-BR"/>
        </w:rPr>
        <w:t xml:space="preserve">funcionário </w:t>
      </w:r>
      <w:r w:rsidRPr="009D2A6E">
        <w:rPr>
          <w:lang w:val="pt-BR"/>
        </w:rPr>
        <w:t>seja selecionado ao mesmo tempo na tela de listagem.</w:t>
      </w:r>
    </w:p>
    <w:p w:rsidR="009D2A6E" w:rsidRPr="009D2A6E" w:rsidRDefault="009D2A6E" w:rsidP="009D2A6E">
      <w:pPr>
        <w:tabs>
          <w:tab w:val="left" w:pos="1560"/>
        </w:tabs>
        <w:ind w:left="1080" w:firstLine="0"/>
        <w:jc w:val="both"/>
        <w:rPr>
          <w:lang w:val="pt-BR"/>
        </w:rPr>
      </w:pPr>
    </w:p>
    <w:p w:rsidR="000E50D8" w:rsidRPr="00B92F4D" w:rsidRDefault="000E50D8" w:rsidP="000E50D8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[CDU004] Listar </w:t>
      </w:r>
      <w:r w:rsidR="009D2A6E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</w:t>
      </w:r>
      <w:r w:rsidR="009D2A6E">
        <w:rPr>
          <w:lang w:val="pt-BR"/>
        </w:rPr>
        <w:t xml:space="preserve">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lastRenderedPageBreak/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no banco de dados e ator logado.</w:t>
      </w:r>
    </w:p>
    <w:p w:rsidR="000E50D8" w:rsidRPr="003056CB" w:rsidRDefault="000E50D8" w:rsidP="000E50D8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  <w:r>
        <w:rPr>
          <w:lang w:val="pt-BR"/>
        </w:rPr>
        <w:t>N/A</w:t>
      </w:r>
    </w:p>
    <w:p w:rsidR="000E50D8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E50D8" w:rsidRPr="00F20916" w:rsidRDefault="000E50D8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O ator, após está logado no sistema, clica no link “Listar </w:t>
      </w:r>
      <w:r w:rsidR="00F77AFC">
        <w:rPr>
          <w:lang w:val="pt-BR"/>
        </w:rPr>
        <w:t>funcionários</w:t>
      </w:r>
      <w:r>
        <w:rPr>
          <w:lang w:val="pt-BR"/>
        </w:rPr>
        <w:t>” na tela principal do sistema.</w:t>
      </w:r>
    </w:p>
    <w:p w:rsidR="000E50D8" w:rsidRPr="00F20916" w:rsidRDefault="000E50D8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sistema vai mostrar o nome,</w:t>
      </w:r>
      <w:r w:rsidRPr="004B0D72">
        <w:rPr>
          <w:lang w:val="pt-BR"/>
        </w:rPr>
        <w:t xml:space="preserve"> CPF</w:t>
      </w:r>
      <w:r w:rsidR="00F77AFC">
        <w:rPr>
          <w:lang w:val="pt-BR"/>
        </w:rPr>
        <w:t xml:space="preserve">, </w:t>
      </w:r>
      <w:r>
        <w:rPr>
          <w:lang w:val="pt-BR"/>
        </w:rPr>
        <w:t>e-mail</w:t>
      </w:r>
      <w:r w:rsidR="00F77AFC">
        <w:rPr>
          <w:lang w:val="pt-BR"/>
        </w:rPr>
        <w:t>, e perfil</w:t>
      </w:r>
      <w:r w:rsidRPr="004B0D72">
        <w:rPr>
          <w:lang w:val="pt-BR"/>
        </w:rPr>
        <w:t xml:space="preserve"> do</w:t>
      </w:r>
      <w:r>
        <w:rPr>
          <w:lang w:val="pt-BR"/>
        </w:rPr>
        <w:t>s</w:t>
      </w:r>
      <w:r w:rsidRPr="004B0D72">
        <w:rPr>
          <w:lang w:val="pt-BR"/>
        </w:rPr>
        <w:t xml:space="preserve"> </w:t>
      </w:r>
      <w:r w:rsidR="00F77AFC">
        <w:rPr>
          <w:lang w:val="pt-BR"/>
        </w:rPr>
        <w:t xml:space="preserve">funcionários </w:t>
      </w:r>
      <w:r>
        <w:rPr>
          <w:lang w:val="pt-BR"/>
        </w:rPr>
        <w:t>cadastrados</w:t>
      </w:r>
      <w:r w:rsidRPr="004B0D72">
        <w:rPr>
          <w:lang w:val="pt-BR"/>
        </w:rPr>
        <w:t>.</w:t>
      </w:r>
    </w:p>
    <w:p w:rsidR="000E50D8" w:rsidRPr="000A5EBF" w:rsidRDefault="000E50D8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15 </w:t>
      </w:r>
      <w:r w:rsidR="00F77AFC">
        <w:rPr>
          <w:lang w:val="pt-BR"/>
        </w:rPr>
        <w:t xml:space="preserve">funcionários </w:t>
      </w:r>
      <w:r>
        <w:rPr>
          <w:lang w:val="pt-BR"/>
        </w:rPr>
        <w:t>é mostrada na ordem de cadastro.</w:t>
      </w:r>
    </w:p>
    <w:p w:rsidR="000E50D8" w:rsidRDefault="000E50D8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“Voltar”</w:t>
      </w:r>
    </w:p>
    <w:p w:rsidR="000E50D8" w:rsidRPr="00B83BAB" w:rsidRDefault="000E50D8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O </w:t>
      </w:r>
      <w:r>
        <w:rPr>
          <w:lang w:val="pt-BR"/>
        </w:rPr>
        <w:t xml:space="preserve">ator </w:t>
      </w:r>
      <w:r w:rsidRPr="00B83BAB">
        <w:rPr>
          <w:lang w:val="pt-BR"/>
        </w:rPr>
        <w:t xml:space="preserve">clica no botão </w:t>
      </w:r>
      <w:r>
        <w:rPr>
          <w:lang w:val="pt-BR"/>
        </w:rPr>
        <w:t>“V</w:t>
      </w:r>
      <w:r w:rsidRPr="00B83BAB">
        <w:rPr>
          <w:lang w:val="pt-BR"/>
        </w:rPr>
        <w:t>oltar</w:t>
      </w:r>
      <w:r>
        <w:rPr>
          <w:lang w:val="pt-BR"/>
        </w:rPr>
        <w:t>”</w:t>
      </w:r>
      <w:r w:rsidRPr="00B83BAB">
        <w:rPr>
          <w:lang w:val="pt-BR"/>
        </w:rPr>
        <w:t>.</w:t>
      </w:r>
    </w:p>
    <w:p w:rsidR="000E50D8" w:rsidRPr="00B83BAB" w:rsidRDefault="000E50D8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A tela de listar </w:t>
      </w:r>
      <w:r w:rsidR="00254293">
        <w:rPr>
          <w:lang w:val="pt-BR"/>
        </w:rPr>
        <w:t xml:space="preserve">funcionário </w:t>
      </w:r>
      <w:r w:rsidRPr="00B83BAB">
        <w:rPr>
          <w:lang w:val="pt-BR"/>
        </w:rPr>
        <w:t xml:space="preserve">desaparece voltando para página inicial. </w:t>
      </w:r>
    </w:p>
    <w:p w:rsidR="000E50D8" w:rsidRPr="00403A73" w:rsidRDefault="000E50D8" w:rsidP="000E50D8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Limite de listagem</w:t>
      </w:r>
    </w:p>
    <w:p w:rsidR="000E50D8" w:rsidRDefault="000E50D8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 sistema não permite que mais de 15 </w:t>
      </w:r>
      <w:r w:rsidR="003A636D">
        <w:rPr>
          <w:lang w:val="pt-BR"/>
        </w:rPr>
        <w:t xml:space="preserve">funcionários </w:t>
      </w:r>
      <w:r>
        <w:rPr>
          <w:lang w:val="pt-BR"/>
        </w:rPr>
        <w:t>sejam listados na tela de listagem.</w:t>
      </w:r>
    </w:p>
    <w:p w:rsidR="002E1FA5" w:rsidRPr="007E0CC3" w:rsidRDefault="002E1FA5" w:rsidP="000E50D8">
      <w:pPr>
        <w:rPr>
          <w:lang w:val="pt-BR"/>
        </w:rPr>
      </w:pPr>
    </w:p>
    <w:sectPr w:rsidR="002E1FA5" w:rsidRPr="007E0CC3" w:rsidSect="00645B8C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B04" w:rsidRDefault="00432B04" w:rsidP="00645B8C">
      <w:pPr>
        <w:spacing w:after="0"/>
      </w:pPr>
      <w:r>
        <w:separator/>
      </w:r>
    </w:p>
  </w:endnote>
  <w:endnote w:type="continuationSeparator" w:id="1">
    <w:p w:rsidR="00432B04" w:rsidRDefault="00432B04" w:rsidP="00645B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1969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B3C" w:rsidRDefault="00C52B3C">
        <w:pPr>
          <w:pStyle w:val="Rodap"/>
          <w:jc w:val="right"/>
        </w:pPr>
        <w:r>
          <w:t xml:space="preserve">Página </w:t>
        </w:r>
        <w:fldSimple w:instr=" PAGE   \* MERGEFORMAT ">
          <w:r w:rsidR="00F31DE9">
            <w:rPr>
              <w:noProof/>
            </w:rPr>
            <w:t>2</w:t>
          </w:r>
        </w:fldSimple>
        <w:r w:rsidR="008F6FF8">
          <w:rPr>
            <w:noProof/>
          </w:rPr>
          <w:t xml:space="preserve"> de 22</w:t>
        </w:r>
      </w:p>
    </w:sdtContent>
  </w:sdt>
  <w:p w:rsidR="00C52B3C" w:rsidRDefault="00C52B3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B04" w:rsidRDefault="00432B04" w:rsidP="00645B8C">
      <w:pPr>
        <w:spacing w:after="0"/>
      </w:pPr>
      <w:r>
        <w:separator/>
      </w:r>
    </w:p>
  </w:footnote>
  <w:footnote w:type="continuationSeparator" w:id="1">
    <w:p w:rsidR="00432B04" w:rsidRDefault="00432B04" w:rsidP="00645B8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487"/>
      <w:gridCol w:w="3089"/>
    </w:tblGrid>
    <w:tr w:rsidR="00C52B3C" w:rsidRPr="00C50422" w:rsidTr="00C50422">
      <w:tc>
        <w:tcPr>
          <w:tcW w:w="6487" w:type="dxa"/>
        </w:tcPr>
        <w:p w:rsidR="00C52B3C" w:rsidRPr="00C50422" w:rsidRDefault="003D4F1B" w:rsidP="00C50422">
          <w:pPr>
            <w:pStyle w:val="Cabealho"/>
            <w:rPr>
              <w:color w:val="BFBFBF" w:themeColor="background1" w:themeShade="BF"/>
              <w:lang w:val="pt-BR"/>
            </w:rPr>
          </w:pPr>
          <w:sdt>
            <w:sdtPr>
              <w:rPr>
                <w:color w:val="BFBFBF" w:themeColor="background1" w:themeShade="BF"/>
              </w:rPr>
              <w:alias w:val="Empresa"/>
              <w:tag w:val=""/>
              <w:id w:val="7363296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C52B3C">
                <w:rPr>
                  <w:color w:val="BFBFBF" w:themeColor="background1" w:themeShade="BF"/>
                  <w:lang w:val="pt-BR"/>
                </w:rPr>
                <w:t>LeafSoftware</w:t>
              </w:r>
            </w:sdtContent>
          </w:sdt>
          <w:r w:rsidR="00C52B3C" w:rsidRPr="00C50422">
            <w:rPr>
              <w:color w:val="BFBFBF" w:themeColor="background1" w:themeShade="BF"/>
              <w:lang w:val="pt-BR"/>
            </w:rPr>
            <w:t xml:space="preserve"> - </w:t>
          </w:r>
          <w:r w:rsidR="00C52B3C" w:rsidRPr="00C50422">
            <w:rPr>
              <w:i/>
              <w:color w:val="BFBFBF" w:themeColor="background1" w:themeShade="BF"/>
              <w:lang w:val="pt-BR"/>
            </w:rPr>
            <w:t xml:space="preserve">Documento de Casos de Uso </w:t>
          </w:r>
        </w:p>
      </w:tc>
      <w:sdt>
        <w:sdtPr>
          <w:rPr>
            <w:color w:val="BFBFBF" w:themeColor="background1" w:themeShade="BF"/>
          </w:rPr>
          <w:alias w:val="Data de Publicação"/>
          <w:tag w:val=""/>
          <w:id w:val="231818059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Content>
          <w:tc>
            <w:tcPr>
              <w:tcW w:w="3089" w:type="dxa"/>
            </w:tcPr>
            <w:p w:rsidR="00C52B3C" w:rsidRPr="00C50422" w:rsidRDefault="00F31DE9" w:rsidP="00C50422">
              <w:pPr>
                <w:pStyle w:val="Cabealho"/>
                <w:jc w:val="right"/>
                <w:rPr>
                  <w:color w:val="BFBFBF" w:themeColor="background1" w:themeShade="BF"/>
                </w:rPr>
              </w:pPr>
              <w:r>
                <w:rPr>
                  <w:color w:val="BFBFBF" w:themeColor="background1" w:themeShade="BF"/>
                  <w:lang w:val="pt-BR"/>
                </w:rPr>
                <w:t>1.5</w:t>
              </w:r>
            </w:p>
          </w:tc>
        </w:sdtContent>
      </w:sdt>
    </w:tr>
  </w:tbl>
  <w:p w:rsidR="00C52B3C" w:rsidRDefault="00C52B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3E78"/>
    <w:multiLevelType w:val="hybridMultilevel"/>
    <w:tmpl w:val="892E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17333"/>
    <w:multiLevelType w:val="hybridMultilevel"/>
    <w:tmpl w:val="019C3A0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32F6A"/>
    <w:multiLevelType w:val="hybridMultilevel"/>
    <w:tmpl w:val="1BFC0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D4F5A"/>
    <w:multiLevelType w:val="hybridMultilevel"/>
    <w:tmpl w:val="CBDEC128"/>
    <w:lvl w:ilvl="0" w:tplc="31446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8337CE"/>
    <w:multiLevelType w:val="hybridMultilevel"/>
    <w:tmpl w:val="351E4E00"/>
    <w:lvl w:ilvl="0" w:tplc="26CA8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A3627"/>
    <w:multiLevelType w:val="hybridMultilevel"/>
    <w:tmpl w:val="81564896"/>
    <w:lvl w:ilvl="0" w:tplc="4E769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B59AD"/>
    <w:multiLevelType w:val="hybridMultilevel"/>
    <w:tmpl w:val="F1E2F9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1D4932"/>
    <w:multiLevelType w:val="hybridMultilevel"/>
    <w:tmpl w:val="950C50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9668E0"/>
    <w:multiLevelType w:val="hybridMultilevel"/>
    <w:tmpl w:val="C64857C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544057"/>
    <w:multiLevelType w:val="hybridMultilevel"/>
    <w:tmpl w:val="5DC4891A"/>
    <w:lvl w:ilvl="0" w:tplc="672A2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2F7A09"/>
    <w:multiLevelType w:val="hybridMultilevel"/>
    <w:tmpl w:val="B18A8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49546D"/>
    <w:multiLevelType w:val="hybridMultilevel"/>
    <w:tmpl w:val="524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36CA4"/>
    <w:multiLevelType w:val="hybridMultilevel"/>
    <w:tmpl w:val="062E88F2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706524"/>
    <w:multiLevelType w:val="hybridMultilevel"/>
    <w:tmpl w:val="5C7ED720"/>
    <w:lvl w:ilvl="0" w:tplc="973A329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597A8E"/>
    <w:multiLevelType w:val="hybridMultilevel"/>
    <w:tmpl w:val="6988F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31A71"/>
    <w:multiLevelType w:val="hybridMultilevel"/>
    <w:tmpl w:val="D294F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C723D"/>
    <w:multiLevelType w:val="hybridMultilevel"/>
    <w:tmpl w:val="67A6B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D80353"/>
    <w:multiLevelType w:val="hybridMultilevel"/>
    <w:tmpl w:val="944A5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1A53B9"/>
    <w:multiLevelType w:val="hybridMultilevel"/>
    <w:tmpl w:val="CD7CA8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A15CC1"/>
    <w:multiLevelType w:val="hybridMultilevel"/>
    <w:tmpl w:val="39D2C0C4"/>
    <w:lvl w:ilvl="0" w:tplc="B366D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>
    <w:nsid w:val="27EF3B38"/>
    <w:multiLevelType w:val="hybridMultilevel"/>
    <w:tmpl w:val="4B24F4A4"/>
    <w:lvl w:ilvl="0" w:tplc="14B6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>
    <w:nsid w:val="2CD76EE0"/>
    <w:multiLevelType w:val="hybridMultilevel"/>
    <w:tmpl w:val="C89C9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174106"/>
    <w:multiLevelType w:val="hybridMultilevel"/>
    <w:tmpl w:val="A7AC0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1B0E26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4F28A1"/>
    <w:multiLevelType w:val="hybridMultilevel"/>
    <w:tmpl w:val="FC9CA5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B764D35"/>
    <w:multiLevelType w:val="hybridMultilevel"/>
    <w:tmpl w:val="2604C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2D5ABC"/>
    <w:multiLevelType w:val="hybridMultilevel"/>
    <w:tmpl w:val="7550DF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2F52E2"/>
    <w:multiLevelType w:val="hybridMultilevel"/>
    <w:tmpl w:val="F5742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312414B"/>
    <w:multiLevelType w:val="hybridMultilevel"/>
    <w:tmpl w:val="44F60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31B2D9F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3351347"/>
    <w:multiLevelType w:val="hybridMultilevel"/>
    <w:tmpl w:val="A8FC4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654B26"/>
    <w:multiLevelType w:val="hybridMultilevel"/>
    <w:tmpl w:val="EE001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980B14"/>
    <w:multiLevelType w:val="hybridMultilevel"/>
    <w:tmpl w:val="11600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820E68"/>
    <w:multiLevelType w:val="hybridMultilevel"/>
    <w:tmpl w:val="A8509134"/>
    <w:lvl w:ilvl="0" w:tplc="F7AAD0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A85397"/>
    <w:multiLevelType w:val="hybridMultilevel"/>
    <w:tmpl w:val="2A402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B511EC"/>
    <w:multiLevelType w:val="hybridMultilevel"/>
    <w:tmpl w:val="86EA3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685081"/>
    <w:multiLevelType w:val="hybridMultilevel"/>
    <w:tmpl w:val="8D8810C6"/>
    <w:lvl w:ilvl="0" w:tplc="479452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339015D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3484434"/>
    <w:multiLevelType w:val="hybridMultilevel"/>
    <w:tmpl w:val="EC9482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0E5CB1"/>
    <w:multiLevelType w:val="hybridMultilevel"/>
    <w:tmpl w:val="E7924DD6"/>
    <w:lvl w:ilvl="0" w:tplc="5008B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85743C3"/>
    <w:multiLevelType w:val="hybridMultilevel"/>
    <w:tmpl w:val="42B22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4F1AFA"/>
    <w:multiLevelType w:val="hybridMultilevel"/>
    <w:tmpl w:val="7EA863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196A06"/>
    <w:multiLevelType w:val="hybridMultilevel"/>
    <w:tmpl w:val="A18264F6"/>
    <w:lvl w:ilvl="0" w:tplc="988A68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7BF53B9"/>
    <w:multiLevelType w:val="hybridMultilevel"/>
    <w:tmpl w:val="BDE23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D84031"/>
    <w:multiLevelType w:val="hybridMultilevel"/>
    <w:tmpl w:val="C64857C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DF34B0D"/>
    <w:multiLevelType w:val="hybridMultilevel"/>
    <w:tmpl w:val="9A460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9661B8"/>
    <w:multiLevelType w:val="hybridMultilevel"/>
    <w:tmpl w:val="DADA6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C27C32"/>
    <w:multiLevelType w:val="hybridMultilevel"/>
    <w:tmpl w:val="0F1E37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0F5908"/>
    <w:multiLevelType w:val="hybridMultilevel"/>
    <w:tmpl w:val="E5966062"/>
    <w:lvl w:ilvl="0" w:tplc="B14093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5"/>
  </w:num>
  <w:num w:numId="3">
    <w:abstractNumId w:val="11"/>
  </w:num>
  <w:num w:numId="4">
    <w:abstractNumId w:val="23"/>
  </w:num>
  <w:num w:numId="5">
    <w:abstractNumId w:val="0"/>
  </w:num>
  <w:num w:numId="6">
    <w:abstractNumId w:val="28"/>
  </w:num>
  <w:num w:numId="7">
    <w:abstractNumId w:val="27"/>
  </w:num>
  <w:num w:numId="8">
    <w:abstractNumId w:val="43"/>
  </w:num>
  <w:num w:numId="9">
    <w:abstractNumId w:val="40"/>
  </w:num>
  <w:num w:numId="10">
    <w:abstractNumId w:val="15"/>
  </w:num>
  <w:num w:numId="11">
    <w:abstractNumId w:val="30"/>
  </w:num>
  <w:num w:numId="12">
    <w:abstractNumId w:val="45"/>
  </w:num>
  <w:num w:numId="13">
    <w:abstractNumId w:val="29"/>
  </w:num>
  <w:num w:numId="14">
    <w:abstractNumId w:val="24"/>
  </w:num>
  <w:num w:numId="15">
    <w:abstractNumId w:val="33"/>
  </w:num>
  <w:num w:numId="16">
    <w:abstractNumId w:val="4"/>
  </w:num>
  <w:num w:numId="17">
    <w:abstractNumId w:val="19"/>
  </w:num>
  <w:num w:numId="18">
    <w:abstractNumId w:val="20"/>
  </w:num>
  <w:num w:numId="19">
    <w:abstractNumId w:val="46"/>
  </w:num>
  <w:num w:numId="20">
    <w:abstractNumId w:val="21"/>
  </w:num>
  <w:num w:numId="21">
    <w:abstractNumId w:val="12"/>
  </w:num>
  <w:num w:numId="22">
    <w:abstractNumId w:val="14"/>
  </w:num>
  <w:num w:numId="23">
    <w:abstractNumId w:val="16"/>
  </w:num>
  <w:num w:numId="24">
    <w:abstractNumId w:val="32"/>
  </w:num>
  <w:num w:numId="25">
    <w:abstractNumId w:val="22"/>
  </w:num>
  <w:num w:numId="26">
    <w:abstractNumId w:val="2"/>
  </w:num>
  <w:num w:numId="27">
    <w:abstractNumId w:val="38"/>
  </w:num>
  <w:num w:numId="28">
    <w:abstractNumId w:val="17"/>
  </w:num>
  <w:num w:numId="29">
    <w:abstractNumId w:val="41"/>
  </w:num>
  <w:num w:numId="30">
    <w:abstractNumId w:val="31"/>
  </w:num>
  <w:num w:numId="31">
    <w:abstractNumId w:val="26"/>
  </w:num>
  <w:num w:numId="32">
    <w:abstractNumId w:val="5"/>
  </w:num>
  <w:num w:numId="33">
    <w:abstractNumId w:val="3"/>
  </w:num>
  <w:num w:numId="34">
    <w:abstractNumId w:val="1"/>
  </w:num>
  <w:num w:numId="35">
    <w:abstractNumId w:val="9"/>
  </w:num>
  <w:num w:numId="36">
    <w:abstractNumId w:val="44"/>
  </w:num>
  <w:num w:numId="37">
    <w:abstractNumId w:val="42"/>
  </w:num>
  <w:num w:numId="38">
    <w:abstractNumId w:val="7"/>
  </w:num>
  <w:num w:numId="39">
    <w:abstractNumId w:val="39"/>
  </w:num>
  <w:num w:numId="40">
    <w:abstractNumId w:val="36"/>
  </w:num>
  <w:num w:numId="41">
    <w:abstractNumId w:val="48"/>
  </w:num>
  <w:num w:numId="42">
    <w:abstractNumId w:val="10"/>
  </w:num>
  <w:num w:numId="43">
    <w:abstractNumId w:val="13"/>
  </w:num>
  <w:num w:numId="44">
    <w:abstractNumId w:val="34"/>
  </w:num>
  <w:num w:numId="45">
    <w:abstractNumId w:val="8"/>
  </w:num>
  <w:num w:numId="46">
    <w:abstractNumId w:val="18"/>
  </w:num>
  <w:num w:numId="47">
    <w:abstractNumId w:val="6"/>
  </w:num>
  <w:num w:numId="48">
    <w:abstractNumId w:val="47"/>
  </w:num>
  <w:num w:numId="49">
    <w:abstractNumId w:val="25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4E36"/>
    <w:rsid w:val="00014935"/>
    <w:rsid w:val="00016772"/>
    <w:rsid w:val="0001715E"/>
    <w:rsid w:val="000223EB"/>
    <w:rsid w:val="0003100D"/>
    <w:rsid w:val="00035B5D"/>
    <w:rsid w:val="000442BB"/>
    <w:rsid w:val="00044E6C"/>
    <w:rsid w:val="0004591B"/>
    <w:rsid w:val="00046D8F"/>
    <w:rsid w:val="00047834"/>
    <w:rsid w:val="00052F88"/>
    <w:rsid w:val="00053EEF"/>
    <w:rsid w:val="000543B8"/>
    <w:rsid w:val="00065527"/>
    <w:rsid w:val="00067098"/>
    <w:rsid w:val="00072960"/>
    <w:rsid w:val="00072D41"/>
    <w:rsid w:val="000838F9"/>
    <w:rsid w:val="00086E94"/>
    <w:rsid w:val="00087A99"/>
    <w:rsid w:val="00091988"/>
    <w:rsid w:val="000934EA"/>
    <w:rsid w:val="0009707A"/>
    <w:rsid w:val="000A0D88"/>
    <w:rsid w:val="000A49BC"/>
    <w:rsid w:val="000A5EBF"/>
    <w:rsid w:val="000A61F1"/>
    <w:rsid w:val="000A7C1D"/>
    <w:rsid w:val="000B1831"/>
    <w:rsid w:val="000B5BC1"/>
    <w:rsid w:val="000B5D07"/>
    <w:rsid w:val="000C18CE"/>
    <w:rsid w:val="000C1B1B"/>
    <w:rsid w:val="000C57BB"/>
    <w:rsid w:val="000D0F3C"/>
    <w:rsid w:val="000D3A95"/>
    <w:rsid w:val="000D64F0"/>
    <w:rsid w:val="000E0121"/>
    <w:rsid w:val="000E0212"/>
    <w:rsid w:val="000E0571"/>
    <w:rsid w:val="000E2D92"/>
    <w:rsid w:val="000E350B"/>
    <w:rsid w:val="000E47AD"/>
    <w:rsid w:val="000E50D8"/>
    <w:rsid w:val="000F1C55"/>
    <w:rsid w:val="000F2191"/>
    <w:rsid w:val="001073A8"/>
    <w:rsid w:val="00114E02"/>
    <w:rsid w:val="001175E8"/>
    <w:rsid w:val="00124A29"/>
    <w:rsid w:val="00142648"/>
    <w:rsid w:val="00143FAF"/>
    <w:rsid w:val="00144434"/>
    <w:rsid w:val="00145851"/>
    <w:rsid w:val="00146816"/>
    <w:rsid w:val="0016485B"/>
    <w:rsid w:val="00174F44"/>
    <w:rsid w:val="001818F4"/>
    <w:rsid w:val="00181CBE"/>
    <w:rsid w:val="00183212"/>
    <w:rsid w:val="0018334A"/>
    <w:rsid w:val="00184057"/>
    <w:rsid w:val="001917A2"/>
    <w:rsid w:val="001929C5"/>
    <w:rsid w:val="001A459B"/>
    <w:rsid w:val="001A589B"/>
    <w:rsid w:val="001A75F7"/>
    <w:rsid w:val="001B0220"/>
    <w:rsid w:val="001B29B1"/>
    <w:rsid w:val="001B7542"/>
    <w:rsid w:val="001C1F70"/>
    <w:rsid w:val="001C5A23"/>
    <w:rsid w:val="001D27C8"/>
    <w:rsid w:val="001D3D32"/>
    <w:rsid w:val="001E1AF8"/>
    <w:rsid w:val="001E52D9"/>
    <w:rsid w:val="001F6385"/>
    <w:rsid w:val="001F7185"/>
    <w:rsid w:val="00204004"/>
    <w:rsid w:val="00204CD8"/>
    <w:rsid w:val="00204D7F"/>
    <w:rsid w:val="00205908"/>
    <w:rsid w:val="002079A1"/>
    <w:rsid w:val="002234FC"/>
    <w:rsid w:val="00226964"/>
    <w:rsid w:val="00234C23"/>
    <w:rsid w:val="002357B8"/>
    <w:rsid w:val="00236BDE"/>
    <w:rsid w:val="0024024C"/>
    <w:rsid w:val="002415E8"/>
    <w:rsid w:val="00246743"/>
    <w:rsid w:val="00253370"/>
    <w:rsid w:val="00253D9C"/>
    <w:rsid w:val="00254293"/>
    <w:rsid w:val="00260CE6"/>
    <w:rsid w:val="002673B2"/>
    <w:rsid w:val="00281371"/>
    <w:rsid w:val="002862C3"/>
    <w:rsid w:val="0028679D"/>
    <w:rsid w:val="00287396"/>
    <w:rsid w:val="00290D9B"/>
    <w:rsid w:val="002A5491"/>
    <w:rsid w:val="002A634F"/>
    <w:rsid w:val="002A71E8"/>
    <w:rsid w:val="002A7DB5"/>
    <w:rsid w:val="002B5F23"/>
    <w:rsid w:val="002B6D34"/>
    <w:rsid w:val="002C3F7C"/>
    <w:rsid w:val="002C78C8"/>
    <w:rsid w:val="002D2EF6"/>
    <w:rsid w:val="002E1FA5"/>
    <w:rsid w:val="002E41E3"/>
    <w:rsid w:val="002E6DE8"/>
    <w:rsid w:val="00301D08"/>
    <w:rsid w:val="00305082"/>
    <w:rsid w:val="003056CB"/>
    <w:rsid w:val="00306D81"/>
    <w:rsid w:val="00331C97"/>
    <w:rsid w:val="0033328C"/>
    <w:rsid w:val="0034133E"/>
    <w:rsid w:val="00344284"/>
    <w:rsid w:val="0034444D"/>
    <w:rsid w:val="00354B4D"/>
    <w:rsid w:val="00356148"/>
    <w:rsid w:val="00361475"/>
    <w:rsid w:val="0036680F"/>
    <w:rsid w:val="0037689E"/>
    <w:rsid w:val="0037710C"/>
    <w:rsid w:val="003812E7"/>
    <w:rsid w:val="003828B2"/>
    <w:rsid w:val="00382EF4"/>
    <w:rsid w:val="00384606"/>
    <w:rsid w:val="00387C40"/>
    <w:rsid w:val="00392956"/>
    <w:rsid w:val="003971E7"/>
    <w:rsid w:val="003A2193"/>
    <w:rsid w:val="003A2B20"/>
    <w:rsid w:val="003A636D"/>
    <w:rsid w:val="003A7537"/>
    <w:rsid w:val="003B0684"/>
    <w:rsid w:val="003B15AD"/>
    <w:rsid w:val="003B7618"/>
    <w:rsid w:val="003C2F9B"/>
    <w:rsid w:val="003C4D9F"/>
    <w:rsid w:val="003C7367"/>
    <w:rsid w:val="003D4F1B"/>
    <w:rsid w:val="003E374F"/>
    <w:rsid w:val="003E383E"/>
    <w:rsid w:val="003F466A"/>
    <w:rsid w:val="003F7B4F"/>
    <w:rsid w:val="00402AEE"/>
    <w:rsid w:val="00403A73"/>
    <w:rsid w:val="0040754E"/>
    <w:rsid w:val="004103FD"/>
    <w:rsid w:val="0041149D"/>
    <w:rsid w:val="00416FED"/>
    <w:rsid w:val="00424344"/>
    <w:rsid w:val="00426E8B"/>
    <w:rsid w:val="00427097"/>
    <w:rsid w:val="00427F62"/>
    <w:rsid w:val="00431244"/>
    <w:rsid w:val="00432B04"/>
    <w:rsid w:val="004353A9"/>
    <w:rsid w:val="004425C7"/>
    <w:rsid w:val="0044605E"/>
    <w:rsid w:val="00454BC6"/>
    <w:rsid w:val="0045598A"/>
    <w:rsid w:val="00455CBD"/>
    <w:rsid w:val="00460D68"/>
    <w:rsid w:val="00461D19"/>
    <w:rsid w:val="00465504"/>
    <w:rsid w:val="00473574"/>
    <w:rsid w:val="00484D51"/>
    <w:rsid w:val="004857AB"/>
    <w:rsid w:val="004A10D4"/>
    <w:rsid w:val="004A1B08"/>
    <w:rsid w:val="004A403D"/>
    <w:rsid w:val="004A412B"/>
    <w:rsid w:val="004A4418"/>
    <w:rsid w:val="004A5460"/>
    <w:rsid w:val="004B0D72"/>
    <w:rsid w:val="004B33D0"/>
    <w:rsid w:val="004D1B43"/>
    <w:rsid w:val="004D4FFA"/>
    <w:rsid w:val="004D66C5"/>
    <w:rsid w:val="004E15E8"/>
    <w:rsid w:val="004E6DC4"/>
    <w:rsid w:val="004F01E5"/>
    <w:rsid w:val="004F02DC"/>
    <w:rsid w:val="004F09C1"/>
    <w:rsid w:val="004F133F"/>
    <w:rsid w:val="004F383A"/>
    <w:rsid w:val="004F7463"/>
    <w:rsid w:val="00503578"/>
    <w:rsid w:val="00503DFA"/>
    <w:rsid w:val="00505D43"/>
    <w:rsid w:val="00510EB0"/>
    <w:rsid w:val="0051345F"/>
    <w:rsid w:val="00517F17"/>
    <w:rsid w:val="00520B92"/>
    <w:rsid w:val="0052690B"/>
    <w:rsid w:val="00526B83"/>
    <w:rsid w:val="00532603"/>
    <w:rsid w:val="0054280F"/>
    <w:rsid w:val="005571DF"/>
    <w:rsid w:val="005629B2"/>
    <w:rsid w:val="0056347C"/>
    <w:rsid w:val="00563E99"/>
    <w:rsid w:val="00577FCF"/>
    <w:rsid w:val="00580CE5"/>
    <w:rsid w:val="00581ACA"/>
    <w:rsid w:val="00582C21"/>
    <w:rsid w:val="00583E88"/>
    <w:rsid w:val="0058771E"/>
    <w:rsid w:val="00587D53"/>
    <w:rsid w:val="005920D6"/>
    <w:rsid w:val="00592C6E"/>
    <w:rsid w:val="00593CBA"/>
    <w:rsid w:val="0059531D"/>
    <w:rsid w:val="005A51B9"/>
    <w:rsid w:val="005A7BC8"/>
    <w:rsid w:val="005B3881"/>
    <w:rsid w:val="005B48FA"/>
    <w:rsid w:val="005C59E3"/>
    <w:rsid w:val="005D0997"/>
    <w:rsid w:val="005D09F1"/>
    <w:rsid w:val="005D505F"/>
    <w:rsid w:val="005D5970"/>
    <w:rsid w:val="005D71D3"/>
    <w:rsid w:val="005D7BEF"/>
    <w:rsid w:val="005E11B9"/>
    <w:rsid w:val="005E2052"/>
    <w:rsid w:val="005E52FB"/>
    <w:rsid w:val="005E5899"/>
    <w:rsid w:val="005F096C"/>
    <w:rsid w:val="005F0CC4"/>
    <w:rsid w:val="005F4013"/>
    <w:rsid w:val="005F78E0"/>
    <w:rsid w:val="006015C9"/>
    <w:rsid w:val="006017F6"/>
    <w:rsid w:val="0060402B"/>
    <w:rsid w:val="00605541"/>
    <w:rsid w:val="006070B7"/>
    <w:rsid w:val="00611618"/>
    <w:rsid w:val="00623547"/>
    <w:rsid w:val="006245B3"/>
    <w:rsid w:val="006252B3"/>
    <w:rsid w:val="006268B1"/>
    <w:rsid w:val="00631BE3"/>
    <w:rsid w:val="006332AE"/>
    <w:rsid w:val="00636FA0"/>
    <w:rsid w:val="00641DF1"/>
    <w:rsid w:val="00645B8C"/>
    <w:rsid w:val="00647A87"/>
    <w:rsid w:val="00652247"/>
    <w:rsid w:val="00654982"/>
    <w:rsid w:val="00657CF7"/>
    <w:rsid w:val="006635F0"/>
    <w:rsid w:val="00663A81"/>
    <w:rsid w:val="006640AD"/>
    <w:rsid w:val="0066518D"/>
    <w:rsid w:val="00670F94"/>
    <w:rsid w:val="00674222"/>
    <w:rsid w:val="00677E5C"/>
    <w:rsid w:val="0068148E"/>
    <w:rsid w:val="00681670"/>
    <w:rsid w:val="0068371D"/>
    <w:rsid w:val="00684974"/>
    <w:rsid w:val="0069035D"/>
    <w:rsid w:val="00690E10"/>
    <w:rsid w:val="00692131"/>
    <w:rsid w:val="00692C73"/>
    <w:rsid w:val="006934BE"/>
    <w:rsid w:val="00694FDB"/>
    <w:rsid w:val="00697FA5"/>
    <w:rsid w:val="006A52D9"/>
    <w:rsid w:val="006A5CAE"/>
    <w:rsid w:val="006B0980"/>
    <w:rsid w:val="006B09B5"/>
    <w:rsid w:val="006C1236"/>
    <w:rsid w:val="006C154F"/>
    <w:rsid w:val="006C5825"/>
    <w:rsid w:val="006C6EE1"/>
    <w:rsid w:val="006D589A"/>
    <w:rsid w:val="006E363F"/>
    <w:rsid w:val="006E4EE9"/>
    <w:rsid w:val="006F5C68"/>
    <w:rsid w:val="00705CB9"/>
    <w:rsid w:val="00706942"/>
    <w:rsid w:val="0071693B"/>
    <w:rsid w:val="00717EF0"/>
    <w:rsid w:val="007231AE"/>
    <w:rsid w:val="00725906"/>
    <w:rsid w:val="00733712"/>
    <w:rsid w:val="00735DB1"/>
    <w:rsid w:val="007376D0"/>
    <w:rsid w:val="00737DC2"/>
    <w:rsid w:val="007423DA"/>
    <w:rsid w:val="0074482C"/>
    <w:rsid w:val="00744F24"/>
    <w:rsid w:val="00745D11"/>
    <w:rsid w:val="0075013C"/>
    <w:rsid w:val="00756535"/>
    <w:rsid w:val="00757F53"/>
    <w:rsid w:val="007610F2"/>
    <w:rsid w:val="00766559"/>
    <w:rsid w:val="00771DC0"/>
    <w:rsid w:val="0077334E"/>
    <w:rsid w:val="00776617"/>
    <w:rsid w:val="007776FF"/>
    <w:rsid w:val="00777A51"/>
    <w:rsid w:val="007933DE"/>
    <w:rsid w:val="00794958"/>
    <w:rsid w:val="00795271"/>
    <w:rsid w:val="007A1307"/>
    <w:rsid w:val="007A4D5A"/>
    <w:rsid w:val="007A761B"/>
    <w:rsid w:val="007B4648"/>
    <w:rsid w:val="007B5CD3"/>
    <w:rsid w:val="007B5DB4"/>
    <w:rsid w:val="007C44DB"/>
    <w:rsid w:val="007D04DA"/>
    <w:rsid w:val="007D12DB"/>
    <w:rsid w:val="007D2E0C"/>
    <w:rsid w:val="007D3526"/>
    <w:rsid w:val="007D3E61"/>
    <w:rsid w:val="007E0CC3"/>
    <w:rsid w:val="007E15B7"/>
    <w:rsid w:val="007E1DB8"/>
    <w:rsid w:val="007E2614"/>
    <w:rsid w:val="007E4516"/>
    <w:rsid w:val="007E7DEA"/>
    <w:rsid w:val="0080195B"/>
    <w:rsid w:val="008033FB"/>
    <w:rsid w:val="00810A9E"/>
    <w:rsid w:val="00815B4F"/>
    <w:rsid w:val="00827918"/>
    <w:rsid w:val="00841BD5"/>
    <w:rsid w:val="0084218B"/>
    <w:rsid w:val="00844F66"/>
    <w:rsid w:val="008518A6"/>
    <w:rsid w:val="00853112"/>
    <w:rsid w:val="00855875"/>
    <w:rsid w:val="00871632"/>
    <w:rsid w:val="008752D2"/>
    <w:rsid w:val="00884133"/>
    <w:rsid w:val="00894691"/>
    <w:rsid w:val="00896D82"/>
    <w:rsid w:val="008A6855"/>
    <w:rsid w:val="008A6A84"/>
    <w:rsid w:val="008B2AF2"/>
    <w:rsid w:val="008B5FE1"/>
    <w:rsid w:val="008C3CFD"/>
    <w:rsid w:val="008D021B"/>
    <w:rsid w:val="008D4983"/>
    <w:rsid w:val="008D50EA"/>
    <w:rsid w:val="008D6DEB"/>
    <w:rsid w:val="008D7887"/>
    <w:rsid w:val="008E15F3"/>
    <w:rsid w:val="008E1FDE"/>
    <w:rsid w:val="008E7054"/>
    <w:rsid w:val="008F6FF8"/>
    <w:rsid w:val="00900E0A"/>
    <w:rsid w:val="00904D96"/>
    <w:rsid w:val="00912B49"/>
    <w:rsid w:val="00914F09"/>
    <w:rsid w:val="00917F6A"/>
    <w:rsid w:val="0092189C"/>
    <w:rsid w:val="009254D1"/>
    <w:rsid w:val="00930AA8"/>
    <w:rsid w:val="00930FCB"/>
    <w:rsid w:val="00932973"/>
    <w:rsid w:val="00933A94"/>
    <w:rsid w:val="00940B8A"/>
    <w:rsid w:val="00943D10"/>
    <w:rsid w:val="00944EF1"/>
    <w:rsid w:val="00946FC0"/>
    <w:rsid w:val="00952241"/>
    <w:rsid w:val="0095495A"/>
    <w:rsid w:val="00955940"/>
    <w:rsid w:val="00960591"/>
    <w:rsid w:val="009700D8"/>
    <w:rsid w:val="009707B6"/>
    <w:rsid w:val="00972BAE"/>
    <w:rsid w:val="009748C3"/>
    <w:rsid w:val="0098277D"/>
    <w:rsid w:val="009940A6"/>
    <w:rsid w:val="00994663"/>
    <w:rsid w:val="0099525B"/>
    <w:rsid w:val="00995D92"/>
    <w:rsid w:val="009A3804"/>
    <w:rsid w:val="009A4C1F"/>
    <w:rsid w:val="009A4C7B"/>
    <w:rsid w:val="009A6872"/>
    <w:rsid w:val="009B2659"/>
    <w:rsid w:val="009B5B7E"/>
    <w:rsid w:val="009C3677"/>
    <w:rsid w:val="009C3D87"/>
    <w:rsid w:val="009D1D89"/>
    <w:rsid w:val="009D2A6E"/>
    <w:rsid w:val="009D5135"/>
    <w:rsid w:val="009E6216"/>
    <w:rsid w:val="009F09C8"/>
    <w:rsid w:val="009F3339"/>
    <w:rsid w:val="009F5E91"/>
    <w:rsid w:val="009F68F5"/>
    <w:rsid w:val="009F6907"/>
    <w:rsid w:val="00A02981"/>
    <w:rsid w:val="00A0475A"/>
    <w:rsid w:val="00A163BB"/>
    <w:rsid w:val="00A20A48"/>
    <w:rsid w:val="00A244B0"/>
    <w:rsid w:val="00A27195"/>
    <w:rsid w:val="00A30AB8"/>
    <w:rsid w:val="00A31D69"/>
    <w:rsid w:val="00A3407C"/>
    <w:rsid w:val="00A34F1C"/>
    <w:rsid w:val="00A43D2A"/>
    <w:rsid w:val="00A44B46"/>
    <w:rsid w:val="00A521CF"/>
    <w:rsid w:val="00A53088"/>
    <w:rsid w:val="00A55CE0"/>
    <w:rsid w:val="00A561FC"/>
    <w:rsid w:val="00A66C6D"/>
    <w:rsid w:val="00A66CA9"/>
    <w:rsid w:val="00A74A66"/>
    <w:rsid w:val="00A80336"/>
    <w:rsid w:val="00A82F1A"/>
    <w:rsid w:val="00A8706B"/>
    <w:rsid w:val="00A874E1"/>
    <w:rsid w:val="00A927E1"/>
    <w:rsid w:val="00A937F3"/>
    <w:rsid w:val="00AA1404"/>
    <w:rsid w:val="00AA2B74"/>
    <w:rsid w:val="00AA43A2"/>
    <w:rsid w:val="00AA6A9E"/>
    <w:rsid w:val="00AB340C"/>
    <w:rsid w:val="00AB6E0F"/>
    <w:rsid w:val="00AB7276"/>
    <w:rsid w:val="00AC3BA1"/>
    <w:rsid w:val="00AC4959"/>
    <w:rsid w:val="00AE13C2"/>
    <w:rsid w:val="00AE164F"/>
    <w:rsid w:val="00AE1BA7"/>
    <w:rsid w:val="00AE535E"/>
    <w:rsid w:val="00AF5187"/>
    <w:rsid w:val="00AF5D3C"/>
    <w:rsid w:val="00AF7440"/>
    <w:rsid w:val="00B048A4"/>
    <w:rsid w:val="00B10049"/>
    <w:rsid w:val="00B11856"/>
    <w:rsid w:val="00B1396E"/>
    <w:rsid w:val="00B13DCD"/>
    <w:rsid w:val="00B16BB5"/>
    <w:rsid w:val="00B21809"/>
    <w:rsid w:val="00B22073"/>
    <w:rsid w:val="00B243DC"/>
    <w:rsid w:val="00B272DD"/>
    <w:rsid w:val="00B27EFA"/>
    <w:rsid w:val="00B32E3F"/>
    <w:rsid w:val="00B50920"/>
    <w:rsid w:val="00B539FE"/>
    <w:rsid w:val="00B555A4"/>
    <w:rsid w:val="00B60F8C"/>
    <w:rsid w:val="00B6206A"/>
    <w:rsid w:val="00B62AAC"/>
    <w:rsid w:val="00B63904"/>
    <w:rsid w:val="00B64C42"/>
    <w:rsid w:val="00B7068C"/>
    <w:rsid w:val="00B809ED"/>
    <w:rsid w:val="00B8289C"/>
    <w:rsid w:val="00B83BAB"/>
    <w:rsid w:val="00B85E97"/>
    <w:rsid w:val="00B92F4D"/>
    <w:rsid w:val="00BA274C"/>
    <w:rsid w:val="00BA4CCE"/>
    <w:rsid w:val="00BA52AA"/>
    <w:rsid w:val="00BB6871"/>
    <w:rsid w:val="00BD1BAE"/>
    <w:rsid w:val="00BE4E36"/>
    <w:rsid w:val="00BF260E"/>
    <w:rsid w:val="00BF4C55"/>
    <w:rsid w:val="00BF4D44"/>
    <w:rsid w:val="00BF7D5A"/>
    <w:rsid w:val="00C011D5"/>
    <w:rsid w:val="00C0678B"/>
    <w:rsid w:val="00C079AE"/>
    <w:rsid w:val="00C128DD"/>
    <w:rsid w:val="00C1290A"/>
    <w:rsid w:val="00C12E6C"/>
    <w:rsid w:val="00C14241"/>
    <w:rsid w:val="00C24CBB"/>
    <w:rsid w:val="00C2539D"/>
    <w:rsid w:val="00C30298"/>
    <w:rsid w:val="00C3537D"/>
    <w:rsid w:val="00C3682B"/>
    <w:rsid w:val="00C3705F"/>
    <w:rsid w:val="00C42C0F"/>
    <w:rsid w:val="00C50422"/>
    <w:rsid w:val="00C5065D"/>
    <w:rsid w:val="00C52B3C"/>
    <w:rsid w:val="00C52C33"/>
    <w:rsid w:val="00C5506B"/>
    <w:rsid w:val="00C5716A"/>
    <w:rsid w:val="00C579C1"/>
    <w:rsid w:val="00C629DF"/>
    <w:rsid w:val="00C62A10"/>
    <w:rsid w:val="00C63C9F"/>
    <w:rsid w:val="00C65D45"/>
    <w:rsid w:val="00C66AB9"/>
    <w:rsid w:val="00C710CD"/>
    <w:rsid w:val="00C80106"/>
    <w:rsid w:val="00C80EDF"/>
    <w:rsid w:val="00C8204E"/>
    <w:rsid w:val="00C842A0"/>
    <w:rsid w:val="00CA6DE9"/>
    <w:rsid w:val="00CA6ED1"/>
    <w:rsid w:val="00CA7F4E"/>
    <w:rsid w:val="00CB59A4"/>
    <w:rsid w:val="00CC0034"/>
    <w:rsid w:val="00CC027C"/>
    <w:rsid w:val="00CC49F6"/>
    <w:rsid w:val="00CC49FA"/>
    <w:rsid w:val="00CD5118"/>
    <w:rsid w:val="00CD5A5B"/>
    <w:rsid w:val="00CE1B3C"/>
    <w:rsid w:val="00CE78B9"/>
    <w:rsid w:val="00CF5FAA"/>
    <w:rsid w:val="00D26F4A"/>
    <w:rsid w:val="00D32F9B"/>
    <w:rsid w:val="00D40042"/>
    <w:rsid w:val="00D4012A"/>
    <w:rsid w:val="00D47AC0"/>
    <w:rsid w:val="00D506D6"/>
    <w:rsid w:val="00D51168"/>
    <w:rsid w:val="00D5256B"/>
    <w:rsid w:val="00D563C5"/>
    <w:rsid w:val="00D5642A"/>
    <w:rsid w:val="00D627DE"/>
    <w:rsid w:val="00D7014F"/>
    <w:rsid w:val="00D72B2E"/>
    <w:rsid w:val="00D85459"/>
    <w:rsid w:val="00D8575A"/>
    <w:rsid w:val="00D86179"/>
    <w:rsid w:val="00D86DC5"/>
    <w:rsid w:val="00D90C95"/>
    <w:rsid w:val="00D919DE"/>
    <w:rsid w:val="00D96F36"/>
    <w:rsid w:val="00D970F2"/>
    <w:rsid w:val="00DA045C"/>
    <w:rsid w:val="00DA0939"/>
    <w:rsid w:val="00DA3478"/>
    <w:rsid w:val="00DB1677"/>
    <w:rsid w:val="00DC0177"/>
    <w:rsid w:val="00DC5131"/>
    <w:rsid w:val="00DC69DE"/>
    <w:rsid w:val="00DD21FD"/>
    <w:rsid w:val="00DE00DA"/>
    <w:rsid w:val="00DE38DB"/>
    <w:rsid w:val="00DE4509"/>
    <w:rsid w:val="00DF3AB3"/>
    <w:rsid w:val="00DF60C8"/>
    <w:rsid w:val="00E02A94"/>
    <w:rsid w:val="00E046C9"/>
    <w:rsid w:val="00E04EE8"/>
    <w:rsid w:val="00E05053"/>
    <w:rsid w:val="00E16206"/>
    <w:rsid w:val="00E177B8"/>
    <w:rsid w:val="00E262E1"/>
    <w:rsid w:val="00E4083B"/>
    <w:rsid w:val="00E42A18"/>
    <w:rsid w:val="00E50C26"/>
    <w:rsid w:val="00E517E5"/>
    <w:rsid w:val="00E525CD"/>
    <w:rsid w:val="00E64C10"/>
    <w:rsid w:val="00E722E0"/>
    <w:rsid w:val="00E73D6C"/>
    <w:rsid w:val="00E82699"/>
    <w:rsid w:val="00E9097F"/>
    <w:rsid w:val="00E92139"/>
    <w:rsid w:val="00E94F75"/>
    <w:rsid w:val="00E95856"/>
    <w:rsid w:val="00EA3CC0"/>
    <w:rsid w:val="00EB1512"/>
    <w:rsid w:val="00EB4572"/>
    <w:rsid w:val="00EB700F"/>
    <w:rsid w:val="00EC34B2"/>
    <w:rsid w:val="00ED0293"/>
    <w:rsid w:val="00ED0FC7"/>
    <w:rsid w:val="00ED744F"/>
    <w:rsid w:val="00EE29A9"/>
    <w:rsid w:val="00EE3F63"/>
    <w:rsid w:val="00EE724B"/>
    <w:rsid w:val="00EF5E2C"/>
    <w:rsid w:val="00F05F6D"/>
    <w:rsid w:val="00F07D77"/>
    <w:rsid w:val="00F13A15"/>
    <w:rsid w:val="00F13F75"/>
    <w:rsid w:val="00F20916"/>
    <w:rsid w:val="00F209D2"/>
    <w:rsid w:val="00F27612"/>
    <w:rsid w:val="00F31DE9"/>
    <w:rsid w:val="00F35BF1"/>
    <w:rsid w:val="00F41AEE"/>
    <w:rsid w:val="00F5026E"/>
    <w:rsid w:val="00F50330"/>
    <w:rsid w:val="00F51C77"/>
    <w:rsid w:val="00F5546A"/>
    <w:rsid w:val="00F61E8E"/>
    <w:rsid w:val="00F6284D"/>
    <w:rsid w:val="00F724EA"/>
    <w:rsid w:val="00F74500"/>
    <w:rsid w:val="00F77765"/>
    <w:rsid w:val="00F77AFC"/>
    <w:rsid w:val="00F80D3B"/>
    <w:rsid w:val="00F812F0"/>
    <w:rsid w:val="00F81C32"/>
    <w:rsid w:val="00F8293E"/>
    <w:rsid w:val="00F82D67"/>
    <w:rsid w:val="00F86452"/>
    <w:rsid w:val="00FA0808"/>
    <w:rsid w:val="00FB19D9"/>
    <w:rsid w:val="00FB4625"/>
    <w:rsid w:val="00FB52A3"/>
    <w:rsid w:val="00FC6AEF"/>
    <w:rsid w:val="00FD61A4"/>
    <w:rsid w:val="00FE38DA"/>
    <w:rsid w:val="00FE6C05"/>
    <w:rsid w:val="00FE7FD1"/>
    <w:rsid w:val="00FF1E81"/>
    <w:rsid w:val="00FF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essa%20Lima\Downloads\CD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0E5426F3994E92984186733C724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673CE-7F6C-42C1-B052-CABA99A0FAAB}"/>
      </w:docPartPr>
      <w:docPartBody>
        <w:p w:rsidR="00F31DBF" w:rsidRDefault="00EA063A">
          <w:pPr>
            <w:pStyle w:val="730E5426F3994E92984186733C724185"/>
          </w:pPr>
          <w:r w:rsidRPr="000700DC">
            <w:rPr>
              <w:rStyle w:val="TextodoEspaoReservado"/>
            </w:rPr>
            <w:t>[Título]</w:t>
          </w:r>
        </w:p>
      </w:docPartBody>
    </w:docPart>
    <w:docPart>
      <w:docPartPr>
        <w:name w:val="8387984E1A324DCC9C5DC25EB15CF8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D3CE01-FCF1-426B-82FD-D7733AFCD05A}"/>
      </w:docPartPr>
      <w:docPartBody>
        <w:p w:rsidR="00F31DBF" w:rsidRDefault="00EA063A">
          <w:pPr>
            <w:pStyle w:val="8387984E1A324DCC9C5DC25EB15CF8A3"/>
          </w:pPr>
          <w:r w:rsidRPr="000700DC">
            <w:rPr>
              <w:rStyle w:val="TextodoEspaoReservado"/>
            </w:rPr>
            <w:t>[Empresa]</w:t>
          </w:r>
        </w:p>
      </w:docPartBody>
    </w:docPart>
    <w:docPart>
      <w:docPartPr>
        <w:name w:val="94D97971D3E44D8C914EE7038667F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BC53-8B7B-4BA8-B6A3-15013982049C}"/>
      </w:docPartPr>
      <w:docPartBody>
        <w:p w:rsidR="00F31DBF" w:rsidRDefault="00EA063A">
          <w:pPr>
            <w:pStyle w:val="94D97971D3E44D8C914EE7038667F0BC"/>
          </w:pPr>
          <w:r w:rsidRPr="000700D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A063A"/>
    <w:rsid w:val="000812AC"/>
    <w:rsid w:val="0008198A"/>
    <w:rsid w:val="00147FEB"/>
    <w:rsid w:val="001F6076"/>
    <w:rsid w:val="00243DDB"/>
    <w:rsid w:val="00342834"/>
    <w:rsid w:val="0035419A"/>
    <w:rsid w:val="004151A6"/>
    <w:rsid w:val="004B22A5"/>
    <w:rsid w:val="005154E6"/>
    <w:rsid w:val="005A05FF"/>
    <w:rsid w:val="006D3AE6"/>
    <w:rsid w:val="00992461"/>
    <w:rsid w:val="00A006E9"/>
    <w:rsid w:val="00AA2965"/>
    <w:rsid w:val="00AA4D49"/>
    <w:rsid w:val="00BF2917"/>
    <w:rsid w:val="00C15AFB"/>
    <w:rsid w:val="00DC388E"/>
    <w:rsid w:val="00E20EBF"/>
    <w:rsid w:val="00EA063A"/>
    <w:rsid w:val="00EF693C"/>
    <w:rsid w:val="00F31DBF"/>
    <w:rsid w:val="00FD5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1DBF"/>
    <w:rPr>
      <w:color w:val="808080"/>
    </w:rPr>
  </w:style>
  <w:style w:type="paragraph" w:customStyle="1" w:styleId="730E5426F3994E92984186733C724185">
    <w:name w:val="730E5426F3994E92984186733C724185"/>
    <w:rsid w:val="00F31DBF"/>
  </w:style>
  <w:style w:type="paragraph" w:customStyle="1" w:styleId="8387984E1A324DCC9C5DC25EB15CF8A3">
    <w:name w:val="8387984E1A324DCC9C5DC25EB15CF8A3"/>
    <w:rsid w:val="00F31DBF"/>
  </w:style>
  <w:style w:type="paragraph" w:customStyle="1" w:styleId="94D97971D3E44D8C914EE7038667F0BC">
    <w:name w:val="94D97971D3E44D8C914EE7038667F0BC"/>
    <w:rsid w:val="00F31D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1.5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3DB6A-D24C-405A-9069-EC09F1B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CDU</Template>
  <TotalTime>820</TotalTime>
  <Pages>21</Pages>
  <Words>3676</Words>
  <Characters>19852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Casos de Uso</vt:lpstr>
      <vt:lpstr>Documento de Casos de Uso</vt:lpstr>
    </vt:vector>
  </TitlesOfParts>
  <Company>LeafSoftware</Company>
  <LinksUpToDate>false</LinksUpToDate>
  <CharactersWithSpaces>23482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Casos de Uso</dc:title>
  <dc:creator>vagner</dc:creator>
  <cp:lastModifiedBy>Renato</cp:lastModifiedBy>
  <cp:revision>546</cp:revision>
  <dcterms:created xsi:type="dcterms:W3CDTF">2012-09-12T12:21:00Z</dcterms:created>
  <dcterms:modified xsi:type="dcterms:W3CDTF">2013-05-16T00:37:00Z</dcterms:modified>
</cp:coreProperties>
</file>