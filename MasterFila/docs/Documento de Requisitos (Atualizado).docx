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C5C" w:rsidRPr="00341E58" w:rsidRDefault="00F8645C">
      <w:pPr>
        <w:pStyle w:val="Ttulo"/>
        <w:jc w:val="right"/>
        <w:rPr>
          <w:lang w:val="pt-BR"/>
        </w:rPr>
      </w:pPr>
      <w:r>
        <w:rPr>
          <w:lang w:val="pt-BR"/>
        </w:rPr>
        <w:t>Sistema Móvel de Gerenciamento de Filas</w:t>
      </w:r>
    </w:p>
    <w:p w:rsidR="00EE4C5C" w:rsidRPr="00341E58" w:rsidRDefault="00341E58">
      <w:pPr>
        <w:pStyle w:val="Ttulo"/>
        <w:jc w:val="right"/>
        <w:rPr>
          <w:lang w:val="pt-BR"/>
        </w:rPr>
      </w:pPr>
      <w:r w:rsidRPr="00341E58">
        <w:rPr>
          <w:lang w:val="pt-BR"/>
        </w:rPr>
        <w:t xml:space="preserve">Documento de </w:t>
      </w:r>
      <w:r w:rsidR="003B5101">
        <w:rPr>
          <w:lang w:val="pt-BR"/>
        </w:rPr>
        <w:t>Requisitos</w:t>
      </w:r>
    </w:p>
    <w:p w:rsidR="00EE4C5C" w:rsidRPr="00341E58" w:rsidRDefault="00EE4C5C">
      <w:pPr>
        <w:pStyle w:val="Ttulo"/>
        <w:jc w:val="right"/>
        <w:rPr>
          <w:lang w:val="pt-BR"/>
        </w:rPr>
      </w:pPr>
    </w:p>
    <w:p w:rsidR="00EE4C5C" w:rsidRPr="00341E58" w:rsidRDefault="00341E58">
      <w:pPr>
        <w:pStyle w:val="Ttulo"/>
        <w:jc w:val="right"/>
        <w:rPr>
          <w:sz w:val="28"/>
          <w:lang w:val="pt-BR"/>
        </w:rPr>
      </w:pPr>
      <w:r w:rsidRPr="00341E58">
        <w:rPr>
          <w:sz w:val="28"/>
          <w:lang w:val="pt-BR"/>
        </w:rPr>
        <w:t>Versão</w:t>
      </w:r>
      <w:r w:rsidR="002E6D16">
        <w:rPr>
          <w:sz w:val="28"/>
          <w:lang w:val="pt-BR"/>
        </w:rPr>
        <w:t xml:space="preserve"> 1.5</w:t>
      </w:r>
    </w:p>
    <w:p w:rsidR="00EE4C5C" w:rsidRPr="00341E58" w:rsidRDefault="00EE4C5C">
      <w:pPr>
        <w:pStyle w:val="Corpodetexto"/>
        <w:rPr>
          <w:lang w:val="pt-BR"/>
        </w:rPr>
      </w:pPr>
    </w:p>
    <w:p w:rsidR="00EE4C5C" w:rsidRPr="00341E58" w:rsidRDefault="00EE4C5C">
      <w:pPr>
        <w:pStyle w:val="InfoBlue"/>
        <w:rPr>
          <w:lang w:val="pt-BR"/>
        </w:rPr>
        <w:sectPr w:rsidR="00EE4C5C" w:rsidRPr="00341E5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E4C5C" w:rsidRPr="003838E5" w:rsidRDefault="00341E58">
      <w:pPr>
        <w:pStyle w:val="Ttulo"/>
        <w:rPr>
          <w:lang w:val="pt-BR"/>
        </w:rPr>
      </w:pPr>
      <w:r w:rsidRPr="003838E5">
        <w:rPr>
          <w:lang w:val="pt-BR"/>
        </w:rPr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EE4C5C">
        <w:tc>
          <w:tcPr>
            <w:tcW w:w="2304" w:type="dxa"/>
          </w:tcPr>
          <w:p w:rsidR="00EE4C5C" w:rsidRDefault="00341E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:rsidR="00EE4C5C" w:rsidRDefault="00341E5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Versão</w:t>
            </w:r>
            <w:proofErr w:type="spellEnd"/>
          </w:p>
        </w:tc>
        <w:tc>
          <w:tcPr>
            <w:tcW w:w="3744" w:type="dxa"/>
          </w:tcPr>
          <w:p w:rsidR="00EE4C5C" w:rsidRDefault="00341E5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304" w:type="dxa"/>
          </w:tcPr>
          <w:p w:rsidR="00EE4C5C" w:rsidRDefault="00341E5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EE4C5C">
        <w:tc>
          <w:tcPr>
            <w:tcW w:w="2304" w:type="dxa"/>
          </w:tcPr>
          <w:p w:rsidR="00EE4C5C" w:rsidRDefault="00F8645C">
            <w:pPr>
              <w:pStyle w:val="Tabletext"/>
            </w:pPr>
            <w:r>
              <w:t>10/09/12</w:t>
            </w:r>
          </w:p>
        </w:tc>
        <w:tc>
          <w:tcPr>
            <w:tcW w:w="1152" w:type="dxa"/>
          </w:tcPr>
          <w:p w:rsidR="00EE4C5C" w:rsidRDefault="00F8645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E4C5C" w:rsidRDefault="00F8645C" w:rsidP="002E6D16">
            <w:pPr>
              <w:pStyle w:val="Tabletext"/>
            </w:pPr>
            <w:proofErr w:type="spellStart"/>
            <w:r>
              <w:t>Criação</w:t>
            </w:r>
            <w:proofErr w:type="spellEnd"/>
            <w:r w:rsidR="00FC2499">
              <w:t xml:space="preserve"> do </w:t>
            </w:r>
            <w:proofErr w:type="spellStart"/>
            <w:r w:rsidR="002E6D16">
              <w:t>documento</w:t>
            </w:r>
            <w:proofErr w:type="spellEnd"/>
            <w:r w:rsidR="00245B66">
              <w:t xml:space="preserve"> de </w:t>
            </w:r>
            <w:proofErr w:type="spellStart"/>
            <w:r w:rsidR="00245B66">
              <w:t>requisitos</w:t>
            </w:r>
            <w:proofErr w:type="spellEnd"/>
          </w:p>
        </w:tc>
        <w:tc>
          <w:tcPr>
            <w:tcW w:w="2304" w:type="dxa"/>
          </w:tcPr>
          <w:p w:rsidR="00EE4C5C" w:rsidRDefault="00F8645C">
            <w:pPr>
              <w:pStyle w:val="Tabletext"/>
            </w:pPr>
            <w:proofErr w:type="spellStart"/>
            <w:r>
              <w:t>Vagner</w:t>
            </w:r>
            <w:proofErr w:type="spellEnd"/>
            <w:r w:rsidR="00D61C5B">
              <w:t xml:space="preserve"> Barros</w:t>
            </w:r>
          </w:p>
        </w:tc>
      </w:tr>
      <w:tr w:rsidR="00EE4C5C">
        <w:tc>
          <w:tcPr>
            <w:tcW w:w="2304" w:type="dxa"/>
          </w:tcPr>
          <w:p w:rsidR="00EE4C5C" w:rsidRDefault="00241DD0">
            <w:pPr>
              <w:pStyle w:val="Tabletext"/>
            </w:pPr>
            <w:r>
              <w:t>19/10/12</w:t>
            </w:r>
          </w:p>
        </w:tc>
        <w:tc>
          <w:tcPr>
            <w:tcW w:w="1152" w:type="dxa"/>
          </w:tcPr>
          <w:p w:rsidR="00EE4C5C" w:rsidRDefault="00241DD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E4C5C" w:rsidRDefault="00241DD0" w:rsidP="002E6D16">
            <w:pPr>
              <w:pStyle w:val="Tabletext"/>
            </w:pPr>
            <w:proofErr w:type="spellStart"/>
            <w:r>
              <w:t>Revisão</w:t>
            </w:r>
            <w:proofErr w:type="spellEnd"/>
            <w:r w:rsidR="002E6D16">
              <w:t xml:space="preserve"> do </w:t>
            </w:r>
            <w:proofErr w:type="spellStart"/>
            <w:r w:rsidR="002E6D16">
              <w:t>documento</w:t>
            </w:r>
            <w:proofErr w:type="spellEnd"/>
            <w:r w:rsidR="002E6D16">
              <w:t xml:space="preserve"> </w:t>
            </w:r>
            <w:r w:rsidR="00297073">
              <w:t xml:space="preserve">de </w:t>
            </w:r>
            <w:proofErr w:type="spellStart"/>
            <w:r w:rsidR="00297073">
              <w:t>requisito</w:t>
            </w:r>
            <w:r w:rsidR="00D61C5B">
              <w:t>s</w:t>
            </w:r>
            <w:proofErr w:type="spellEnd"/>
          </w:p>
        </w:tc>
        <w:tc>
          <w:tcPr>
            <w:tcW w:w="2304" w:type="dxa"/>
          </w:tcPr>
          <w:p w:rsidR="00EE4C5C" w:rsidRDefault="00241DD0">
            <w:pPr>
              <w:pStyle w:val="Tabletext"/>
            </w:pPr>
            <w:proofErr w:type="spellStart"/>
            <w:r>
              <w:t>Vagner</w:t>
            </w:r>
            <w:proofErr w:type="spellEnd"/>
            <w:r w:rsidR="00D61C5B">
              <w:t xml:space="preserve"> Barros</w:t>
            </w:r>
          </w:p>
        </w:tc>
      </w:tr>
      <w:tr w:rsidR="00EE4C5C">
        <w:tc>
          <w:tcPr>
            <w:tcW w:w="2304" w:type="dxa"/>
          </w:tcPr>
          <w:p w:rsidR="00EE4C5C" w:rsidRDefault="00D61C5B">
            <w:pPr>
              <w:pStyle w:val="Tabletext"/>
            </w:pPr>
            <w:r>
              <w:t>12/03/13</w:t>
            </w:r>
          </w:p>
        </w:tc>
        <w:tc>
          <w:tcPr>
            <w:tcW w:w="1152" w:type="dxa"/>
          </w:tcPr>
          <w:p w:rsidR="00EE4C5C" w:rsidRDefault="00D61C5B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EE4C5C" w:rsidRDefault="00D61C5B" w:rsidP="002E6D16">
            <w:pPr>
              <w:pStyle w:val="Tabletext"/>
            </w:pPr>
            <w:proofErr w:type="spellStart"/>
            <w:r>
              <w:t>Revisão</w:t>
            </w:r>
            <w:proofErr w:type="spellEnd"/>
            <w:r>
              <w:t xml:space="preserve"> e </w:t>
            </w:r>
            <w:proofErr w:type="spellStart"/>
            <w:r>
              <w:t>modificação</w:t>
            </w:r>
            <w:proofErr w:type="spellEnd"/>
            <w:r>
              <w:t xml:space="preserve"> do</w:t>
            </w:r>
            <w:r w:rsidR="002E6D16">
              <w:t xml:space="preserve"> </w:t>
            </w:r>
            <w:proofErr w:type="spellStart"/>
            <w:r w:rsidR="002E6D16">
              <w:t>documento</w:t>
            </w:r>
            <w:proofErr w:type="spellEnd"/>
            <w:r>
              <w:t xml:space="preserve"> de </w:t>
            </w:r>
            <w:r w:rsidR="002E6D16">
              <w:t>requisites</w:t>
            </w:r>
          </w:p>
        </w:tc>
        <w:tc>
          <w:tcPr>
            <w:tcW w:w="2304" w:type="dxa"/>
          </w:tcPr>
          <w:p w:rsidR="00EE4C5C" w:rsidRDefault="00D61C5B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  <w:tr w:rsidR="00EE4C5C">
        <w:tc>
          <w:tcPr>
            <w:tcW w:w="2304" w:type="dxa"/>
          </w:tcPr>
          <w:p w:rsidR="00EE4C5C" w:rsidRDefault="002214CC">
            <w:pPr>
              <w:pStyle w:val="Tabletext"/>
            </w:pPr>
            <w:r>
              <w:t>05/04/13</w:t>
            </w:r>
          </w:p>
        </w:tc>
        <w:tc>
          <w:tcPr>
            <w:tcW w:w="1152" w:type="dxa"/>
          </w:tcPr>
          <w:p w:rsidR="00EE4C5C" w:rsidRDefault="002214CC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EE4C5C" w:rsidRDefault="002214CC" w:rsidP="002E6D16">
            <w:pPr>
              <w:pStyle w:val="Tabletext"/>
            </w:pPr>
            <w:proofErr w:type="spellStart"/>
            <w:r>
              <w:t>Revisão</w:t>
            </w:r>
            <w:proofErr w:type="spellEnd"/>
            <w:r>
              <w:t xml:space="preserve"> e </w:t>
            </w:r>
            <w:proofErr w:type="spellStart"/>
            <w:r>
              <w:t>modif</w:t>
            </w:r>
            <w:r w:rsidR="00806DC6">
              <w:t>icação</w:t>
            </w:r>
            <w:proofErr w:type="spellEnd"/>
            <w:r w:rsidR="00806DC6">
              <w:t xml:space="preserve"> do </w:t>
            </w:r>
            <w:proofErr w:type="spellStart"/>
            <w:r w:rsidR="002E6D16">
              <w:t>documento</w:t>
            </w:r>
            <w:proofErr w:type="spellEnd"/>
            <w:r w:rsidR="002E6D16">
              <w:t xml:space="preserve"> </w:t>
            </w:r>
            <w:r w:rsidR="00806DC6">
              <w:t xml:space="preserve">de </w:t>
            </w:r>
            <w:r w:rsidR="002E6D16">
              <w:t>requisites</w:t>
            </w:r>
          </w:p>
        </w:tc>
        <w:tc>
          <w:tcPr>
            <w:tcW w:w="2304" w:type="dxa"/>
          </w:tcPr>
          <w:p w:rsidR="00EE4C5C" w:rsidRDefault="002214CC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  <w:tr w:rsidR="00831408">
        <w:tc>
          <w:tcPr>
            <w:tcW w:w="2304" w:type="dxa"/>
          </w:tcPr>
          <w:p w:rsidR="00831408" w:rsidRDefault="00831408">
            <w:pPr>
              <w:pStyle w:val="Tabletext"/>
            </w:pPr>
            <w:r>
              <w:t>24/04/13</w:t>
            </w:r>
          </w:p>
        </w:tc>
        <w:tc>
          <w:tcPr>
            <w:tcW w:w="1152" w:type="dxa"/>
          </w:tcPr>
          <w:p w:rsidR="00831408" w:rsidRDefault="00831408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831408" w:rsidRDefault="00FC2499" w:rsidP="002E6D16">
            <w:pPr>
              <w:pStyle w:val="Tabletext"/>
            </w:pPr>
            <w:proofErr w:type="spellStart"/>
            <w:r>
              <w:t>Revisão</w:t>
            </w:r>
            <w:proofErr w:type="spellEnd"/>
            <w:r>
              <w:t xml:space="preserve"> e </w:t>
            </w:r>
            <w:proofErr w:type="spellStart"/>
            <w:r w:rsidR="002E6D16">
              <w:t>modificação</w:t>
            </w:r>
            <w:proofErr w:type="spellEnd"/>
            <w:r w:rsidR="002E6D16">
              <w:t xml:space="preserve"> </w:t>
            </w:r>
            <w:r>
              <w:t xml:space="preserve">do </w:t>
            </w:r>
            <w:proofErr w:type="spellStart"/>
            <w:r w:rsidR="002E6D16">
              <w:t>documento</w:t>
            </w:r>
            <w:proofErr w:type="spellEnd"/>
            <w:r w:rsidR="002E6D16">
              <w:t xml:space="preserve"> </w:t>
            </w:r>
            <w:r w:rsidR="00831408">
              <w:t xml:space="preserve">de </w:t>
            </w:r>
            <w:proofErr w:type="spellStart"/>
            <w:r w:rsidR="002E6D16">
              <w:t>requisitos</w:t>
            </w:r>
            <w:proofErr w:type="spellEnd"/>
            <w:r w:rsidR="002E6D16">
              <w:t xml:space="preserve"> </w:t>
            </w:r>
          </w:p>
        </w:tc>
        <w:tc>
          <w:tcPr>
            <w:tcW w:w="2304" w:type="dxa"/>
          </w:tcPr>
          <w:p w:rsidR="00831408" w:rsidRDefault="00831408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  <w:tr w:rsidR="00FC2499" w:rsidRPr="002E6D16">
        <w:tc>
          <w:tcPr>
            <w:tcW w:w="2304" w:type="dxa"/>
          </w:tcPr>
          <w:p w:rsidR="00FC2499" w:rsidRDefault="00FC2499">
            <w:pPr>
              <w:pStyle w:val="Tabletext"/>
            </w:pPr>
            <w:r>
              <w:t>15/05/13</w:t>
            </w:r>
          </w:p>
        </w:tc>
        <w:tc>
          <w:tcPr>
            <w:tcW w:w="1152" w:type="dxa"/>
          </w:tcPr>
          <w:p w:rsidR="00FC2499" w:rsidRDefault="00FC2499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:rsidR="00FC2499" w:rsidRDefault="002E6D16" w:rsidP="002E6D16">
            <w:pPr>
              <w:pStyle w:val="Tabletext"/>
            </w:pPr>
            <w:proofErr w:type="spellStart"/>
            <w:r>
              <w:t>Modificação</w:t>
            </w:r>
            <w:proofErr w:type="spellEnd"/>
            <w:r>
              <w:t xml:space="preserve"> </w:t>
            </w:r>
            <w:r w:rsidR="00FC2499">
              <w:t xml:space="preserve">do </w:t>
            </w:r>
            <w:proofErr w:type="spellStart"/>
            <w:r>
              <w:t>documento</w:t>
            </w:r>
            <w:proofErr w:type="spellEnd"/>
            <w:r>
              <w:t xml:space="preserve"> </w:t>
            </w:r>
            <w:r w:rsidR="00FC2499">
              <w:t xml:space="preserve">de </w:t>
            </w:r>
            <w:proofErr w:type="spellStart"/>
            <w:r>
              <w:t>requisitos</w:t>
            </w:r>
            <w:proofErr w:type="spellEnd"/>
          </w:p>
        </w:tc>
        <w:tc>
          <w:tcPr>
            <w:tcW w:w="2304" w:type="dxa"/>
          </w:tcPr>
          <w:p w:rsidR="00FC2499" w:rsidRDefault="00FC2499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 e </w:t>
            </w:r>
            <w:proofErr w:type="spellStart"/>
            <w:r>
              <w:t>Wanessa</w:t>
            </w:r>
            <w:proofErr w:type="spellEnd"/>
            <w:r>
              <w:t xml:space="preserve"> Lima</w:t>
            </w:r>
          </w:p>
        </w:tc>
      </w:tr>
      <w:tr w:rsidR="002E6D16">
        <w:tc>
          <w:tcPr>
            <w:tcW w:w="2304" w:type="dxa"/>
          </w:tcPr>
          <w:p w:rsidR="002E6D16" w:rsidRDefault="002E6D16">
            <w:pPr>
              <w:pStyle w:val="Tabletext"/>
            </w:pPr>
            <w:r>
              <w:t>16/05/13</w:t>
            </w:r>
          </w:p>
        </w:tc>
        <w:tc>
          <w:tcPr>
            <w:tcW w:w="1152" w:type="dxa"/>
          </w:tcPr>
          <w:p w:rsidR="002E6D16" w:rsidRDefault="002E6D16">
            <w:pPr>
              <w:pStyle w:val="Tabletext"/>
            </w:pPr>
            <w:r>
              <w:t>1.5</w:t>
            </w:r>
          </w:p>
        </w:tc>
        <w:tc>
          <w:tcPr>
            <w:tcW w:w="3744" w:type="dxa"/>
          </w:tcPr>
          <w:p w:rsidR="002E6D16" w:rsidRDefault="002E6D16">
            <w:pPr>
              <w:pStyle w:val="Tabletext"/>
            </w:pPr>
            <w:proofErr w:type="spellStart"/>
            <w:r>
              <w:t>Revisão</w:t>
            </w:r>
            <w:proofErr w:type="spellEnd"/>
            <w:r>
              <w:t xml:space="preserve"> e </w:t>
            </w:r>
            <w:proofErr w:type="spellStart"/>
            <w:r>
              <w:t>modificação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requisitos</w:t>
            </w:r>
            <w:proofErr w:type="spellEnd"/>
          </w:p>
        </w:tc>
        <w:tc>
          <w:tcPr>
            <w:tcW w:w="2304" w:type="dxa"/>
          </w:tcPr>
          <w:p w:rsidR="002E6D16" w:rsidRDefault="002E6D16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</w:tbl>
    <w:p w:rsidR="00EE4C5C" w:rsidRDefault="00EE4C5C">
      <w:pPr>
        <w:pStyle w:val="Corpodetexto"/>
      </w:pPr>
    </w:p>
    <w:p w:rsidR="00EE4C5C" w:rsidRDefault="00EE4C5C" w:rsidP="00320613">
      <w:pPr>
        <w:pStyle w:val="Ttulo"/>
      </w:pPr>
      <w:r>
        <w:br w:type="page"/>
      </w:r>
      <w:proofErr w:type="spellStart"/>
      <w:r w:rsidR="00414B4A">
        <w:t>Índice</w:t>
      </w:r>
      <w:proofErr w:type="spellEnd"/>
    </w:p>
    <w:p w:rsidR="002E6D16" w:rsidRDefault="0006065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414B4A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356499719" w:history="1">
        <w:r w:rsidR="002E6D16" w:rsidRPr="004474A4">
          <w:rPr>
            <w:rStyle w:val="Hyperlink"/>
            <w:noProof/>
          </w:rPr>
          <w:t>1.</w:t>
        </w:r>
        <w:r w:rsidR="002E6D16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2E6D16" w:rsidRPr="004474A4">
          <w:rPr>
            <w:rStyle w:val="Hyperlink"/>
            <w:noProof/>
          </w:rPr>
          <w:t>Visão Geral do Produto</w:t>
        </w:r>
        <w:r w:rsidR="002E6D16">
          <w:rPr>
            <w:noProof/>
            <w:webHidden/>
          </w:rPr>
          <w:tab/>
        </w:r>
        <w:r w:rsidR="002E6D16">
          <w:rPr>
            <w:noProof/>
            <w:webHidden/>
          </w:rPr>
          <w:fldChar w:fldCharType="begin"/>
        </w:r>
        <w:r w:rsidR="002E6D16">
          <w:rPr>
            <w:noProof/>
            <w:webHidden/>
          </w:rPr>
          <w:instrText xml:space="preserve"> PAGEREF _Toc356499719 \h </w:instrText>
        </w:r>
        <w:r w:rsidR="002E6D16">
          <w:rPr>
            <w:noProof/>
            <w:webHidden/>
          </w:rPr>
        </w:r>
        <w:r w:rsidR="002E6D16">
          <w:rPr>
            <w:noProof/>
            <w:webHidden/>
          </w:rPr>
          <w:fldChar w:fldCharType="separate"/>
        </w:r>
        <w:r w:rsidR="002E6D16">
          <w:rPr>
            <w:noProof/>
            <w:webHidden/>
          </w:rPr>
          <w:t>5</w:t>
        </w:r>
        <w:r w:rsidR="002E6D16"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20" w:history="1">
        <w:r w:rsidRPr="004474A4">
          <w:rPr>
            <w:rStyle w:val="Hyperlink"/>
            <w:noProof/>
            <w:lang w:val="pt-BR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noProof/>
            <w:lang w:val="pt-BR"/>
          </w:rPr>
          <w:t>Recursos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21" w:history="1">
        <w:r w:rsidRPr="004474A4">
          <w:rPr>
            <w:rStyle w:val="Hyperlink"/>
            <w:noProof/>
            <w:lang w:val="pt-BR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noProof/>
            <w:lang w:val="pt-BR"/>
          </w:rPr>
          <w:t>Resumo dos atores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22" w:history="1">
        <w:r w:rsidRPr="004474A4">
          <w:rPr>
            <w:rStyle w:val="Hyperlink"/>
            <w:noProof/>
            <w:lang w:val="pt-BR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noProof/>
            <w:lang w:val="pt-BR"/>
          </w:rPr>
          <w:t>Ambiente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23" w:history="1">
        <w:r w:rsidRPr="004474A4">
          <w:rPr>
            <w:rStyle w:val="Hyperlink"/>
            <w:noProof/>
            <w:lang w:val="pt-BR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noProof/>
            <w:lang w:val="pt-BR"/>
          </w:rPr>
          <w:t>Principais necessidades dos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6499724" w:history="1">
        <w:r w:rsidRPr="004474A4">
          <w:rPr>
            <w:rStyle w:val="Hyperlink"/>
            <w:lang w:val="pt-BR"/>
          </w:rPr>
          <w:t>1.4.1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lang w:val="pt-BR"/>
          </w:rPr>
          <w:t>Atendente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_Toc356499724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E6D16" w:rsidRDefault="002E6D16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6499725" w:history="1">
        <w:r w:rsidRPr="004474A4">
          <w:rPr>
            <w:rStyle w:val="Hyperlink"/>
            <w:lang w:val="pt-BR"/>
          </w:rPr>
          <w:t>1.4.2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lang w:val="pt-BR"/>
          </w:rPr>
          <w:t>Cliente do estabelecimento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_Toc356499725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E6D16" w:rsidRDefault="002E6D1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26" w:history="1">
        <w:r w:rsidRPr="004474A4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noProof/>
            <w:lang w:val="pt-BR"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27" w:history="1">
        <w:r w:rsidRPr="004474A4">
          <w:rPr>
            <w:rStyle w:val="Hyperlink"/>
            <w:noProof/>
            <w:lang w:val="pt-BR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noProof/>
            <w:lang w:val="pt-BR"/>
          </w:rPr>
          <w:t>RF001–Cadastrar Usuário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28" w:history="1">
        <w:r w:rsidRPr="004474A4">
          <w:rPr>
            <w:rStyle w:val="Hyperlink"/>
            <w:noProof/>
            <w:lang w:val="pt-BR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noProof/>
            <w:lang w:val="pt-BR"/>
          </w:rPr>
          <w:t>RF002 – Editar Usuário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29" w:history="1">
        <w:r w:rsidRPr="004474A4">
          <w:rPr>
            <w:rStyle w:val="Hyperlink"/>
            <w:noProof/>
            <w:lang w:val="pt-BR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noProof/>
            <w:lang w:val="pt-BR"/>
          </w:rPr>
          <w:t>RF003 – Inativar Usuário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30" w:history="1">
        <w:r w:rsidRPr="004474A4">
          <w:rPr>
            <w:rStyle w:val="Hyperlink"/>
            <w:noProof/>
            <w:lang w:val="pt-BR"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noProof/>
            <w:lang w:val="pt-BR"/>
          </w:rPr>
          <w:t>RF004 – Listar Usuário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31" w:history="1">
        <w:r w:rsidRPr="004474A4">
          <w:rPr>
            <w:rStyle w:val="Hyperlink"/>
            <w:noProof/>
            <w:lang w:val="pt-BR"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noProof/>
            <w:lang w:val="pt-BR"/>
          </w:rPr>
          <w:t>RF005 – Cadastrar Estabelecimento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32" w:history="1">
        <w:r w:rsidRPr="004474A4">
          <w:rPr>
            <w:rStyle w:val="Hyperlink"/>
            <w:noProof/>
            <w:lang w:val="pt-BR"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noProof/>
            <w:lang w:val="pt-BR"/>
          </w:rPr>
          <w:t>RF006 – Editar Estabelecimento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33" w:history="1">
        <w:r w:rsidRPr="004474A4">
          <w:rPr>
            <w:rStyle w:val="Hyperlink"/>
            <w:noProof/>
            <w:lang w:val="pt-BR"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noProof/>
            <w:lang w:val="pt-BR"/>
          </w:rPr>
          <w:t>RF007 – Inativar Estabelecimento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34" w:history="1">
        <w:r w:rsidRPr="004474A4">
          <w:rPr>
            <w:rStyle w:val="Hyperlink"/>
            <w:noProof/>
            <w:lang w:val="pt-BR"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noProof/>
            <w:lang w:val="pt-BR"/>
          </w:rPr>
          <w:t>RF008 – Listar Estabelecimento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35" w:history="1">
        <w:r w:rsidRPr="004474A4">
          <w:rPr>
            <w:rStyle w:val="Hyperlink"/>
            <w:noProof/>
            <w:lang w:val="pt-BR"/>
          </w:rPr>
          <w:t>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noProof/>
            <w:lang w:val="pt-BR"/>
          </w:rPr>
          <w:t>RF009 – Logar no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36" w:history="1">
        <w:r w:rsidRPr="004474A4">
          <w:rPr>
            <w:rStyle w:val="Hyperlink"/>
            <w:noProof/>
            <w:lang w:val="pt-BR"/>
          </w:rPr>
          <w:t>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 xml:space="preserve">    </w:t>
        </w:r>
        <w:r w:rsidRPr="004474A4">
          <w:rPr>
            <w:rStyle w:val="Hyperlink"/>
            <w:noProof/>
            <w:lang w:val="pt-BR"/>
          </w:rPr>
          <w:t>RF010 – Solicitar senha de atendimento via web.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37" w:history="1">
        <w:r w:rsidRPr="004474A4">
          <w:rPr>
            <w:rStyle w:val="Hyperlink"/>
            <w:noProof/>
            <w:lang w:val="pt-BR"/>
          </w:rPr>
          <w:t>2.11</w:t>
        </w:r>
        <w:r>
          <w:rPr>
            <w:rStyle w:val="Hyperlink"/>
            <w:noProof/>
            <w:lang w:val="pt-BR"/>
          </w:rPr>
          <w:t xml:space="preserve">    </w:t>
        </w:r>
        <w:r w:rsidRPr="004474A4">
          <w:rPr>
            <w:rStyle w:val="Hyperlink"/>
            <w:noProof/>
            <w:lang w:val="pt-BR"/>
          </w:rPr>
          <w:t>RF011 – Consultar senha de atendimento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38" w:history="1">
        <w:r w:rsidRPr="004474A4">
          <w:rPr>
            <w:rStyle w:val="Hyperlink"/>
            <w:noProof/>
            <w:lang w:val="pt-BR"/>
          </w:rPr>
          <w:t>2.12</w:t>
        </w:r>
        <w:r>
          <w:rPr>
            <w:rStyle w:val="Hyperlink"/>
            <w:noProof/>
            <w:lang w:val="pt-BR"/>
          </w:rPr>
          <w:t xml:space="preserve">    </w:t>
        </w:r>
        <w:r w:rsidRPr="004474A4">
          <w:rPr>
            <w:rStyle w:val="Hyperlink"/>
            <w:noProof/>
            <w:lang w:val="pt-BR"/>
          </w:rPr>
          <w:t>RF012 – Chamar próximo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39" w:history="1">
        <w:r w:rsidRPr="004474A4">
          <w:rPr>
            <w:rStyle w:val="Hyperlink"/>
            <w:noProof/>
            <w:lang w:val="pt-BR"/>
          </w:rPr>
          <w:t>2.13</w:t>
        </w:r>
        <w:r>
          <w:rPr>
            <w:rStyle w:val="Hyperlink"/>
            <w:noProof/>
            <w:lang w:val="pt-BR"/>
          </w:rPr>
          <w:t xml:space="preserve">    </w:t>
        </w:r>
        <w:r w:rsidRPr="004474A4">
          <w:rPr>
            <w:rStyle w:val="Hyperlink"/>
            <w:noProof/>
            <w:lang w:val="pt-BR"/>
          </w:rPr>
          <w:t>RF013 – Repetir chamada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40" w:history="1">
        <w:r w:rsidRPr="004474A4">
          <w:rPr>
            <w:rStyle w:val="Hyperlink"/>
            <w:noProof/>
            <w:lang w:val="pt-BR"/>
          </w:rPr>
          <w:t>2.14</w:t>
        </w:r>
        <w:r>
          <w:rPr>
            <w:rStyle w:val="Hyperlink"/>
            <w:noProof/>
            <w:lang w:val="pt-BR"/>
          </w:rPr>
          <w:t xml:space="preserve">    </w:t>
        </w:r>
        <w:r w:rsidRPr="004474A4">
          <w:rPr>
            <w:rStyle w:val="Hyperlink"/>
            <w:noProof/>
            <w:lang w:val="pt-BR"/>
          </w:rPr>
          <w:t>RF014 – Imprimir senha do usuário cliente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41" w:history="1">
        <w:r w:rsidRPr="004474A4">
          <w:rPr>
            <w:rStyle w:val="Hyperlink"/>
            <w:noProof/>
            <w:lang w:val="pt-BR"/>
          </w:rPr>
          <w:t>2.15</w:t>
        </w:r>
        <w:r>
          <w:rPr>
            <w:rStyle w:val="Hyperlink"/>
            <w:noProof/>
            <w:lang w:val="pt-BR"/>
          </w:rPr>
          <w:t xml:space="preserve">    </w:t>
        </w:r>
        <w:r w:rsidRPr="004474A4">
          <w:rPr>
            <w:rStyle w:val="Hyperlink"/>
            <w:noProof/>
            <w:lang w:val="pt-BR"/>
          </w:rPr>
          <w:t>RF015 – Cadastrar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42" w:history="1">
        <w:r w:rsidRPr="004474A4">
          <w:rPr>
            <w:rStyle w:val="Hyperlink"/>
            <w:noProof/>
            <w:lang w:val="pt-BR"/>
          </w:rPr>
          <w:t>2.16</w:t>
        </w:r>
        <w:r>
          <w:rPr>
            <w:rStyle w:val="Hyperlink"/>
            <w:noProof/>
            <w:lang w:val="pt-BR"/>
          </w:rPr>
          <w:t xml:space="preserve">    </w:t>
        </w:r>
        <w:r w:rsidRPr="004474A4">
          <w:rPr>
            <w:rStyle w:val="Hyperlink"/>
            <w:noProof/>
            <w:lang w:val="pt-BR"/>
          </w:rPr>
          <w:t>RF016 – Editar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43" w:history="1">
        <w:r w:rsidRPr="004474A4">
          <w:rPr>
            <w:rStyle w:val="Hyperlink"/>
            <w:noProof/>
            <w:lang w:val="pt-BR"/>
          </w:rPr>
          <w:t>2.17</w:t>
        </w:r>
        <w:r>
          <w:rPr>
            <w:rStyle w:val="Hyperlink"/>
            <w:noProof/>
            <w:lang w:val="pt-BR"/>
          </w:rPr>
          <w:t xml:space="preserve">    </w:t>
        </w:r>
        <w:r w:rsidRPr="004474A4">
          <w:rPr>
            <w:rStyle w:val="Hyperlink"/>
            <w:noProof/>
            <w:lang w:val="pt-BR"/>
          </w:rPr>
          <w:t>RF017 – Inativar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44" w:history="1">
        <w:r w:rsidRPr="004474A4">
          <w:rPr>
            <w:rStyle w:val="Hyperlink"/>
            <w:noProof/>
            <w:lang w:val="pt-BR"/>
          </w:rPr>
          <w:t>2.18</w:t>
        </w:r>
        <w:r>
          <w:rPr>
            <w:rStyle w:val="Hyperlink"/>
            <w:noProof/>
            <w:lang w:val="pt-BR"/>
          </w:rPr>
          <w:t xml:space="preserve">    </w:t>
        </w:r>
        <w:r w:rsidRPr="004474A4">
          <w:rPr>
            <w:rStyle w:val="Hyperlink"/>
            <w:noProof/>
            <w:lang w:val="pt-BR"/>
          </w:rPr>
          <w:t>RF018 – Listar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45" w:history="1">
        <w:r w:rsidRPr="004474A4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noProof/>
            <w:lang w:val="pt-BR"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46" w:history="1">
        <w:r w:rsidRPr="004474A4">
          <w:rPr>
            <w:rStyle w:val="Hyperlink"/>
            <w:noProof/>
            <w:lang w:val="pt-BR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noProof/>
            <w:lang w:val="pt-BR"/>
          </w:rPr>
          <w:t>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6499747" w:history="1">
        <w:r w:rsidRPr="004474A4">
          <w:rPr>
            <w:rStyle w:val="Hyperlink"/>
            <w:lang w:val="pt-BR"/>
          </w:rPr>
          <w:t>3.1.1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lang w:val="pt-BR"/>
          </w:rPr>
          <w:t>RNF001 – Privacidade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_Toc356499747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E6D16" w:rsidRDefault="002E6D1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48" w:history="1">
        <w:r w:rsidRPr="004474A4">
          <w:rPr>
            <w:rStyle w:val="Hyperlink"/>
            <w:noProof/>
            <w:lang w:val="pt-BR"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noProof/>
            <w:lang w:val="pt-BR"/>
          </w:rPr>
          <w:t>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6499749" w:history="1">
        <w:r w:rsidRPr="004474A4">
          <w:rPr>
            <w:rStyle w:val="Hyperlink"/>
            <w:lang w:val="pt-BR"/>
          </w:rPr>
          <w:t>3.2.1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lang w:val="pt-BR"/>
          </w:rPr>
          <w:t>RNF002 – Acesso ao banco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_Toc356499749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E6D16" w:rsidRDefault="002E6D16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6499750" w:history="1">
        <w:r w:rsidRPr="004474A4">
          <w:rPr>
            <w:rStyle w:val="Hyperlink"/>
            <w:lang w:val="pt-BR"/>
          </w:rPr>
          <w:t>3.2.2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lang w:val="pt-BR"/>
          </w:rPr>
          <w:t>RNF003 - Tempo de resposta do usuário cliente: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_Toc356499750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E6D16" w:rsidRDefault="002E6D1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51" w:history="1">
        <w:r w:rsidRPr="004474A4">
          <w:rPr>
            <w:rStyle w:val="Hyperlink"/>
            <w:noProof/>
            <w:lang w:val="pt-BR"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noProof/>
            <w:lang w:val="pt-BR"/>
          </w:rPr>
          <w:t>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6499752" w:history="1">
        <w:r w:rsidRPr="004474A4">
          <w:rPr>
            <w:rStyle w:val="Hyperlink"/>
            <w:lang w:val="pt-BR"/>
          </w:rPr>
          <w:t>3.3.1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lang w:val="pt-BR"/>
          </w:rPr>
          <w:t>RNF004 – Interfaces Simplificadas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_Toc356499752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E6D16" w:rsidRDefault="002E6D16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6499753" w:history="1">
        <w:r w:rsidRPr="004474A4">
          <w:rPr>
            <w:rStyle w:val="Hyperlink"/>
            <w:lang w:val="pt-BR"/>
          </w:rPr>
          <w:t>3.3.2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lang w:val="pt-BR"/>
          </w:rPr>
          <w:t>RNF005 – Tempo de treinamento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_Toc356499753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E6D16" w:rsidRDefault="002E6D1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54" w:history="1">
        <w:r w:rsidRPr="004474A4">
          <w:rPr>
            <w:rStyle w:val="Hyperlink"/>
            <w:noProof/>
            <w:lang w:val="pt-BR"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noProof/>
            <w:lang w:val="pt-BR"/>
          </w:rPr>
          <w:t>Confiabilidade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6499755" w:history="1">
        <w:r w:rsidRPr="004474A4">
          <w:rPr>
            <w:rStyle w:val="Hyperlink"/>
            <w:lang w:val="pt-BR"/>
          </w:rPr>
          <w:t>3.4.1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lang w:val="pt-BR"/>
          </w:rPr>
          <w:t>RNF006 – Recuperação de Erro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_Toc356499755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E6D16" w:rsidRDefault="002E6D1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56" w:history="1">
        <w:r w:rsidRPr="004474A4">
          <w:rPr>
            <w:rStyle w:val="Hyperlink"/>
            <w:noProof/>
            <w:lang w:val="pt-BR"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noProof/>
            <w:lang w:val="pt-BR"/>
          </w:rPr>
          <w:t>Robustez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6499757" w:history="1">
        <w:r w:rsidRPr="004474A4">
          <w:rPr>
            <w:rStyle w:val="Hyperlink"/>
            <w:lang w:val="pt-BR"/>
          </w:rPr>
          <w:t>3.5.1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lang w:val="pt-BR"/>
          </w:rPr>
          <w:t>RNF007 – Tempo de reinício após falha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_Toc356499757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E6D16" w:rsidRDefault="002E6D16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6499758" w:history="1">
        <w:r w:rsidRPr="004474A4">
          <w:rPr>
            <w:rStyle w:val="Hyperlink"/>
            <w:lang w:val="pt-BR"/>
          </w:rPr>
          <w:t>3.5.2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lang w:val="pt-BR"/>
          </w:rPr>
          <w:t>RNF008 – Probabilidade de corrupção de dados após falha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_Toc356499758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E6D16" w:rsidRDefault="002E6D1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59" w:history="1">
        <w:r w:rsidRPr="004474A4">
          <w:rPr>
            <w:rStyle w:val="Hyperlink"/>
            <w:noProof/>
            <w:lang w:val="pt-BR"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noProof/>
            <w:lang w:val="pt-BR"/>
          </w:rPr>
          <w:t>Hardware 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6499760" w:history="1">
        <w:r w:rsidRPr="004474A4">
          <w:rPr>
            <w:rStyle w:val="Hyperlink"/>
            <w:lang w:val="pt-BR"/>
          </w:rPr>
          <w:t>3.6.1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lang w:val="pt-BR"/>
          </w:rPr>
          <w:t>RNF009 - Hardware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_Toc356499760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E6D16" w:rsidRDefault="002E6D16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6499761" w:history="1">
        <w:r w:rsidRPr="004474A4">
          <w:rPr>
            <w:rStyle w:val="Hyperlink"/>
            <w:lang w:val="pt-BR"/>
          </w:rPr>
          <w:t>3.6.2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lang w:val="pt-BR"/>
          </w:rPr>
          <w:t>RNF010 -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_Toc356499761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E6D16" w:rsidRDefault="002E6D1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62" w:history="1">
        <w:r w:rsidRPr="004474A4">
          <w:rPr>
            <w:rStyle w:val="Hyperlink"/>
            <w:noProof/>
            <w:lang w:val="pt-BR"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noProof/>
            <w:lang w:val="pt-BR"/>
          </w:rPr>
          <w:t>Normas e Padrões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6499763" w:history="1">
        <w:r w:rsidRPr="004474A4">
          <w:rPr>
            <w:rStyle w:val="Hyperlink"/>
            <w:lang w:val="pt-BR"/>
          </w:rPr>
          <w:t>3.7.1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lang w:val="pt-BR"/>
          </w:rPr>
          <w:t>RNF011 – Aplicar Padrões e Normas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_Toc356499763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E6D16" w:rsidRDefault="002E6D1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64" w:history="1">
        <w:r w:rsidRPr="004474A4">
          <w:rPr>
            <w:rStyle w:val="Hyperlink"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noProof/>
            <w:lang w:val="pt-BR"/>
          </w:rPr>
          <w:t>Matriz de Rastreabilidade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E6D16" w:rsidRDefault="002E6D1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6499765" w:history="1">
        <w:r w:rsidRPr="004474A4">
          <w:rPr>
            <w:rStyle w:val="Hyperlink"/>
            <w:noProof/>
            <w:lang w:val="pt-BR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4474A4">
          <w:rPr>
            <w:rStyle w:val="Hyperlink"/>
            <w:noProof/>
            <w:lang w:val="pt-BR"/>
          </w:rPr>
          <w:t>Validação dos 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_Toc356499765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14B4A" w:rsidRDefault="00060659" w:rsidP="00320613">
      <w:pPr>
        <w:jc w:val="both"/>
        <w:rPr>
          <w:lang w:val="pt-BR"/>
        </w:rPr>
      </w:pPr>
      <w:r>
        <w:rPr>
          <w:lang w:val="pt-BR"/>
        </w:rPr>
        <w:fldChar w:fldCharType="end"/>
      </w:r>
    </w:p>
    <w:p w:rsidR="00133812" w:rsidRDefault="00133812" w:rsidP="00133812">
      <w:pPr>
        <w:pStyle w:val="Ttulo1"/>
      </w:pPr>
      <w:bookmarkStart w:id="0" w:name="_Toc388163497"/>
      <w:bookmarkStart w:id="1" w:name="_Toc356499719"/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Produto</w:t>
      </w:r>
      <w:bookmarkEnd w:id="1"/>
      <w:proofErr w:type="spellEnd"/>
    </w:p>
    <w:p w:rsidR="00133812" w:rsidRPr="00E2793C" w:rsidRDefault="00133812" w:rsidP="00133812"/>
    <w:p w:rsidR="00133812" w:rsidRDefault="00133812" w:rsidP="002E6D16">
      <w:pPr>
        <w:ind w:left="720" w:firstLine="720"/>
        <w:jc w:val="both"/>
        <w:rPr>
          <w:lang w:val="pt-BR"/>
        </w:rPr>
      </w:pPr>
      <w:r>
        <w:rPr>
          <w:lang w:val="pt-BR"/>
        </w:rPr>
        <w:t>O Sistema Móvel de Gerenciamento de Filas permitirá que os clientes de um estabelecimento cadastrado possam consultar o número atual da senha chamada via web, mesmo não estando presente no local. Com este diferencial o software permite que o cliente fique livre para realizar outras atividades enquanto seu número de senha não é chamado. Isso elimina o risco de “perder” a senha quando ela é chamada e o cliente não está presente no estabelecimento.</w:t>
      </w:r>
    </w:p>
    <w:p w:rsidR="00133812" w:rsidRDefault="00133812" w:rsidP="00133812">
      <w:pPr>
        <w:ind w:left="720"/>
        <w:rPr>
          <w:lang w:val="pt-BR"/>
        </w:rPr>
      </w:pPr>
    </w:p>
    <w:p w:rsidR="00133812" w:rsidRDefault="00133812" w:rsidP="00133812">
      <w:pPr>
        <w:pStyle w:val="Ttulo2"/>
        <w:rPr>
          <w:lang w:val="pt-BR"/>
        </w:rPr>
      </w:pPr>
      <w:bookmarkStart w:id="2" w:name="_Toc356499720"/>
      <w:r>
        <w:rPr>
          <w:lang w:val="pt-BR"/>
        </w:rPr>
        <w:t>Recursos do Produto</w:t>
      </w:r>
      <w:bookmarkEnd w:id="2"/>
    </w:p>
    <w:p w:rsidR="00133812" w:rsidRDefault="00133812" w:rsidP="00133812">
      <w:pPr>
        <w:ind w:left="720"/>
        <w:rPr>
          <w:lang w:val="pt-BR"/>
        </w:rPr>
      </w:pPr>
    </w:p>
    <w:p w:rsidR="00133812" w:rsidRDefault="00133812" w:rsidP="002E6D16">
      <w:pPr>
        <w:ind w:left="720" w:firstLine="720"/>
        <w:jc w:val="both"/>
        <w:rPr>
          <w:lang w:val="pt-BR"/>
        </w:rPr>
      </w:pPr>
      <w:r>
        <w:rPr>
          <w:lang w:val="pt-BR"/>
        </w:rPr>
        <w:t xml:space="preserve">Permite que o cliente do estabelecimento acompanhe o número atual da senha de atendimento, mesmo não estando presente no local, além de poder solicitá-la via web através de um computador. </w:t>
      </w:r>
    </w:p>
    <w:p w:rsidR="00133812" w:rsidRDefault="00133812" w:rsidP="00133812">
      <w:pPr>
        <w:ind w:left="720"/>
        <w:rPr>
          <w:lang w:val="pt-BR"/>
        </w:rPr>
      </w:pPr>
    </w:p>
    <w:p w:rsidR="00133812" w:rsidRDefault="00133812" w:rsidP="00133812">
      <w:pPr>
        <w:pStyle w:val="Ttulo2"/>
        <w:rPr>
          <w:lang w:val="pt-BR"/>
        </w:rPr>
      </w:pPr>
      <w:bookmarkStart w:id="3" w:name="_Toc356499721"/>
      <w:r>
        <w:rPr>
          <w:lang w:val="pt-BR"/>
        </w:rPr>
        <w:t xml:space="preserve">Resumo dos </w:t>
      </w:r>
      <w:r w:rsidR="00DE45FE">
        <w:rPr>
          <w:lang w:val="pt-BR"/>
        </w:rPr>
        <w:t>atores do sistema</w:t>
      </w:r>
      <w:bookmarkEnd w:id="3"/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2376"/>
        <w:gridCol w:w="7200"/>
      </w:tblGrid>
      <w:tr w:rsidR="00133812" w:rsidRPr="00F8645C" w:rsidTr="000E40D4">
        <w:tc>
          <w:tcPr>
            <w:tcW w:w="23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133812" w:rsidRPr="008B5268" w:rsidRDefault="00133812" w:rsidP="000E40D4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Perfil</w:t>
            </w:r>
          </w:p>
        </w:tc>
        <w:tc>
          <w:tcPr>
            <w:tcW w:w="720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133812" w:rsidRPr="008B5268" w:rsidRDefault="00133812" w:rsidP="000E40D4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Características do perfil</w:t>
            </w:r>
          </w:p>
        </w:tc>
      </w:tr>
      <w:tr w:rsidR="00133812" w:rsidRPr="00F8645C" w:rsidTr="000E40D4">
        <w:tc>
          <w:tcPr>
            <w:tcW w:w="2376" w:type="dxa"/>
            <w:shd w:val="clear" w:color="auto" w:fill="EDEDED"/>
          </w:tcPr>
          <w:p w:rsidR="00133812" w:rsidRPr="008B5268" w:rsidRDefault="00133812" w:rsidP="000E40D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Atendente</w:t>
            </w:r>
          </w:p>
        </w:tc>
        <w:tc>
          <w:tcPr>
            <w:tcW w:w="7200" w:type="dxa"/>
            <w:shd w:val="clear" w:color="auto" w:fill="EDEDED"/>
          </w:tcPr>
          <w:p w:rsidR="00133812" w:rsidRPr="008B5268" w:rsidRDefault="00133812" w:rsidP="000E40D4">
            <w:pPr>
              <w:rPr>
                <w:lang w:val="pt-BR"/>
              </w:rPr>
            </w:pPr>
            <w:r>
              <w:rPr>
                <w:lang w:val="pt-BR"/>
              </w:rPr>
              <w:t>Funcionário do estabelecimento.</w:t>
            </w:r>
          </w:p>
        </w:tc>
      </w:tr>
      <w:tr w:rsidR="00133812" w:rsidRPr="007667E2" w:rsidTr="000E40D4">
        <w:tc>
          <w:tcPr>
            <w:tcW w:w="2376" w:type="dxa"/>
            <w:shd w:val="clear" w:color="auto" w:fill="auto"/>
          </w:tcPr>
          <w:p w:rsidR="00133812" w:rsidRPr="008B5268" w:rsidRDefault="00133812" w:rsidP="000E40D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Cliente do estabelecimento</w:t>
            </w:r>
          </w:p>
        </w:tc>
        <w:tc>
          <w:tcPr>
            <w:tcW w:w="7200" w:type="dxa"/>
            <w:shd w:val="clear" w:color="auto" w:fill="auto"/>
          </w:tcPr>
          <w:p w:rsidR="00133812" w:rsidRPr="008B5268" w:rsidRDefault="00133812" w:rsidP="000E40D4">
            <w:pPr>
              <w:rPr>
                <w:lang w:val="pt-BR"/>
              </w:rPr>
            </w:pPr>
            <w:r>
              <w:rPr>
                <w:lang w:val="pt-BR"/>
              </w:rPr>
              <w:t>Clientes do estabelecimento que utilizam o software para melhorar a qualidade de atendimento.</w:t>
            </w:r>
          </w:p>
        </w:tc>
      </w:tr>
      <w:tr w:rsidR="00133812" w:rsidRPr="007667E2" w:rsidTr="000E40D4">
        <w:tc>
          <w:tcPr>
            <w:tcW w:w="2376" w:type="dxa"/>
            <w:shd w:val="clear" w:color="auto" w:fill="auto"/>
          </w:tcPr>
          <w:p w:rsidR="00133812" w:rsidRDefault="00133812" w:rsidP="000E40D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Administrador</w:t>
            </w:r>
          </w:p>
        </w:tc>
        <w:tc>
          <w:tcPr>
            <w:tcW w:w="7200" w:type="dxa"/>
            <w:shd w:val="clear" w:color="auto" w:fill="auto"/>
          </w:tcPr>
          <w:p w:rsidR="00133812" w:rsidRDefault="00133812" w:rsidP="000E40D4">
            <w:pPr>
              <w:rPr>
                <w:lang w:val="pt-BR"/>
              </w:rPr>
            </w:pPr>
            <w:r>
              <w:rPr>
                <w:lang w:val="pt-BR"/>
              </w:rPr>
              <w:t>Responsável por realizar o cadastro dos estabelecimentos e mantê-los no sistema.</w:t>
            </w:r>
          </w:p>
        </w:tc>
      </w:tr>
      <w:tr w:rsidR="00133812" w:rsidRPr="007667E2" w:rsidTr="000E40D4">
        <w:tc>
          <w:tcPr>
            <w:tcW w:w="2376" w:type="dxa"/>
            <w:shd w:val="clear" w:color="auto" w:fill="auto"/>
          </w:tcPr>
          <w:p w:rsidR="00133812" w:rsidRDefault="00133812" w:rsidP="000E40D4">
            <w:pPr>
              <w:tabs>
                <w:tab w:val="right" w:pos="2160"/>
              </w:tabs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Estabelecimento</w:t>
            </w:r>
            <w:r>
              <w:rPr>
                <w:b/>
                <w:bCs/>
                <w:lang w:val="pt-BR"/>
              </w:rPr>
              <w:tab/>
            </w:r>
          </w:p>
        </w:tc>
        <w:tc>
          <w:tcPr>
            <w:tcW w:w="7200" w:type="dxa"/>
            <w:shd w:val="clear" w:color="auto" w:fill="auto"/>
          </w:tcPr>
          <w:p w:rsidR="00133812" w:rsidRDefault="00133812" w:rsidP="000E40D4">
            <w:pPr>
              <w:rPr>
                <w:lang w:val="pt-BR"/>
              </w:rPr>
            </w:pPr>
            <w:r>
              <w:rPr>
                <w:lang w:val="pt-BR"/>
              </w:rPr>
              <w:t xml:space="preserve">Contratante do sistema </w:t>
            </w:r>
            <w:proofErr w:type="spellStart"/>
            <w:r>
              <w:rPr>
                <w:lang w:val="pt-BR"/>
              </w:rPr>
              <w:t>Master</w:t>
            </w:r>
            <w:proofErr w:type="spellEnd"/>
            <w:r>
              <w:rPr>
                <w:lang w:val="pt-BR"/>
              </w:rPr>
              <w:t xml:space="preserve"> Fila</w:t>
            </w:r>
          </w:p>
        </w:tc>
      </w:tr>
    </w:tbl>
    <w:p w:rsidR="00133812" w:rsidRDefault="00133812" w:rsidP="00133812">
      <w:pPr>
        <w:rPr>
          <w:lang w:val="pt-BR"/>
        </w:rPr>
      </w:pPr>
    </w:p>
    <w:p w:rsidR="00133812" w:rsidRPr="0064381A" w:rsidRDefault="00133812" w:rsidP="00133812">
      <w:pPr>
        <w:pStyle w:val="Ttulo2"/>
        <w:rPr>
          <w:lang w:val="pt-BR"/>
        </w:rPr>
      </w:pPr>
      <w:bookmarkStart w:id="4" w:name="_Toc356499722"/>
      <w:r>
        <w:rPr>
          <w:lang w:val="pt-BR"/>
        </w:rPr>
        <w:t>Ambiente do Usuário</w:t>
      </w:r>
      <w:bookmarkEnd w:id="4"/>
    </w:p>
    <w:p w:rsidR="00133812" w:rsidRDefault="00133812" w:rsidP="00133812">
      <w:pPr>
        <w:ind w:left="720"/>
        <w:rPr>
          <w:lang w:val="pt-BR"/>
        </w:rPr>
      </w:pP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2376"/>
        <w:gridCol w:w="7200"/>
      </w:tblGrid>
      <w:tr w:rsidR="00133812" w:rsidRPr="008B5268" w:rsidTr="000E40D4">
        <w:tc>
          <w:tcPr>
            <w:tcW w:w="23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133812" w:rsidRPr="008B5268" w:rsidRDefault="00133812" w:rsidP="000E40D4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Perfil</w:t>
            </w:r>
          </w:p>
        </w:tc>
        <w:tc>
          <w:tcPr>
            <w:tcW w:w="720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133812" w:rsidRPr="008B5268" w:rsidRDefault="00133812" w:rsidP="000E40D4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Descrição do ambiente</w:t>
            </w:r>
          </w:p>
        </w:tc>
      </w:tr>
      <w:tr w:rsidR="00133812" w:rsidRPr="007667E2" w:rsidTr="000E40D4">
        <w:tc>
          <w:tcPr>
            <w:tcW w:w="2376" w:type="dxa"/>
            <w:shd w:val="clear" w:color="auto" w:fill="EDEDED"/>
          </w:tcPr>
          <w:p w:rsidR="00133812" w:rsidRPr="008B5268" w:rsidRDefault="00133812" w:rsidP="000E40D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Atendente</w:t>
            </w:r>
          </w:p>
        </w:tc>
        <w:tc>
          <w:tcPr>
            <w:tcW w:w="7200" w:type="dxa"/>
            <w:shd w:val="clear" w:color="auto" w:fill="EDEDED"/>
          </w:tcPr>
          <w:p w:rsidR="00133812" w:rsidRPr="008B5268" w:rsidRDefault="00133812" w:rsidP="000E40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Os funcionários do estabelecimento utilizam o nosso software no momento em que chama o próximo cliente a ser atendido. O software funcionará corretamente a partir de um atendente, não havendo limite máximo de atendentes.</w:t>
            </w:r>
          </w:p>
        </w:tc>
      </w:tr>
      <w:tr w:rsidR="00133812" w:rsidRPr="007667E2" w:rsidTr="000E40D4">
        <w:tc>
          <w:tcPr>
            <w:tcW w:w="2376" w:type="dxa"/>
            <w:shd w:val="clear" w:color="auto" w:fill="auto"/>
          </w:tcPr>
          <w:p w:rsidR="00133812" w:rsidRPr="008B5268" w:rsidRDefault="00133812" w:rsidP="000E40D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Cliente do estabelecimento</w:t>
            </w:r>
          </w:p>
        </w:tc>
        <w:tc>
          <w:tcPr>
            <w:tcW w:w="7200" w:type="dxa"/>
            <w:shd w:val="clear" w:color="auto" w:fill="auto"/>
          </w:tcPr>
          <w:p w:rsidR="00133812" w:rsidRPr="008B5268" w:rsidRDefault="00133812" w:rsidP="000E40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O cliente do estabelecimento poderá interagir com o software no momento da solicitação de uma senha e posteriormente na consulta do número atual, que poderá ser realizada no estabelecimento ou na página web do sistema.</w:t>
            </w:r>
          </w:p>
        </w:tc>
      </w:tr>
      <w:tr w:rsidR="00133812" w:rsidRPr="007667E2" w:rsidTr="000E40D4">
        <w:tc>
          <w:tcPr>
            <w:tcW w:w="2376" w:type="dxa"/>
            <w:shd w:val="clear" w:color="auto" w:fill="auto"/>
          </w:tcPr>
          <w:p w:rsidR="00133812" w:rsidRDefault="00133812" w:rsidP="000E40D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Administrador</w:t>
            </w:r>
          </w:p>
        </w:tc>
        <w:tc>
          <w:tcPr>
            <w:tcW w:w="7200" w:type="dxa"/>
            <w:shd w:val="clear" w:color="auto" w:fill="auto"/>
          </w:tcPr>
          <w:p w:rsidR="00133812" w:rsidRDefault="00133812" w:rsidP="000E40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O administrador será a pessoa responsável por realizar o cadastro dos estabelecimentos que solicitem o nosso sistema e também mantê-los no banco de dados.</w:t>
            </w:r>
          </w:p>
        </w:tc>
      </w:tr>
      <w:tr w:rsidR="00133812" w:rsidRPr="007667E2" w:rsidTr="000E40D4">
        <w:tc>
          <w:tcPr>
            <w:tcW w:w="2376" w:type="dxa"/>
            <w:shd w:val="clear" w:color="auto" w:fill="auto"/>
          </w:tcPr>
          <w:p w:rsidR="00133812" w:rsidRDefault="00133812" w:rsidP="000E40D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Estabelecimento</w:t>
            </w:r>
          </w:p>
        </w:tc>
        <w:tc>
          <w:tcPr>
            <w:tcW w:w="7200" w:type="dxa"/>
            <w:shd w:val="clear" w:color="auto" w:fill="auto"/>
          </w:tcPr>
          <w:p w:rsidR="00133812" w:rsidRDefault="00133812" w:rsidP="000E40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Contratante do sistema </w:t>
            </w:r>
            <w:proofErr w:type="spellStart"/>
            <w:r>
              <w:rPr>
                <w:lang w:val="pt-BR"/>
              </w:rPr>
              <w:t>Master</w:t>
            </w:r>
            <w:proofErr w:type="spellEnd"/>
            <w:r>
              <w:rPr>
                <w:lang w:val="pt-BR"/>
              </w:rPr>
              <w:t xml:space="preserve"> Fila</w:t>
            </w:r>
          </w:p>
        </w:tc>
      </w:tr>
    </w:tbl>
    <w:p w:rsidR="00133812" w:rsidRPr="00341E58" w:rsidRDefault="00133812" w:rsidP="00133812">
      <w:pPr>
        <w:rPr>
          <w:lang w:val="pt-BR"/>
        </w:rPr>
      </w:pPr>
    </w:p>
    <w:p w:rsidR="00133812" w:rsidRDefault="00133812" w:rsidP="00133812">
      <w:pPr>
        <w:pStyle w:val="Ttulo2"/>
        <w:rPr>
          <w:lang w:val="pt-BR"/>
        </w:rPr>
      </w:pPr>
      <w:bookmarkStart w:id="5" w:name="_Toc356499723"/>
      <w:r>
        <w:rPr>
          <w:lang w:val="pt-BR"/>
        </w:rPr>
        <w:t>Principais necessidades dos envolvidos</w:t>
      </w:r>
      <w:bookmarkEnd w:id="5"/>
    </w:p>
    <w:p w:rsidR="00133812" w:rsidRPr="00E2793C" w:rsidRDefault="00133812" w:rsidP="00133812">
      <w:pPr>
        <w:pStyle w:val="Ttulo3"/>
        <w:rPr>
          <w:lang w:val="pt-BR"/>
        </w:rPr>
      </w:pPr>
      <w:bookmarkStart w:id="6" w:name="_Toc356499724"/>
      <w:r>
        <w:rPr>
          <w:lang w:val="pt-BR"/>
        </w:rPr>
        <w:t>Atendente</w:t>
      </w:r>
      <w:bookmarkEnd w:id="6"/>
    </w:p>
    <w:tbl>
      <w:tblPr>
        <w:tblW w:w="8867" w:type="dxa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2977"/>
        <w:gridCol w:w="2945"/>
        <w:gridCol w:w="2945"/>
      </w:tblGrid>
      <w:tr w:rsidR="00133812" w:rsidRPr="00935331" w:rsidTr="000E40D4">
        <w:tc>
          <w:tcPr>
            <w:tcW w:w="29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133812" w:rsidRPr="00935331" w:rsidRDefault="00133812" w:rsidP="000E40D4">
            <w:pPr>
              <w:jc w:val="both"/>
              <w:rPr>
                <w:b/>
                <w:bCs/>
                <w:color w:val="FFFFFF"/>
                <w:lang w:val="pt-BR"/>
              </w:rPr>
            </w:pPr>
            <w:r w:rsidRPr="00935331">
              <w:rPr>
                <w:b/>
                <w:bCs/>
                <w:color w:val="FFFFFF"/>
                <w:lang w:val="pt-BR"/>
              </w:rPr>
              <w:t>Necessidade</w:t>
            </w:r>
          </w:p>
        </w:tc>
        <w:tc>
          <w:tcPr>
            <w:tcW w:w="294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133812" w:rsidRPr="00935331" w:rsidRDefault="00133812" w:rsidP="000E40D4">
            <w:pPr>
              <w:jc w:val="both"/>
              <w:rPr>
                <w:b/>
                <w:bCs/>
                <w:color w:val="FFFFFF"/>
                <w:lang w:val="pt-BR"/>
              </w:rPr>
            </w:pPr>
            <w:r w:rsidRPr="00935331">
              <w:rPr>
                <w:b/>
                <w:bCs/>
                <w:color w:val="FFFFFF"/>
                <w:lang w:val="pt-BR"/>
              </w:rPr>
              <w:t>Solução Atual</w:t>
            </w:r>
          </w:p>
        </w:tc>
        <w:tc>
          <w:tcPr>
            <w:tcW w:w="294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133812" w:rsidRPr="00935331" w:rsidRDefault="00133812" w:rsidP="000E40D4">
            <w:pPr>
              <w:jc w:val="both"/>
              <w:rPr>
                <w:b/>
                <w:bCs/>
                <w:color w:val="FFFFFF"/>
                <w:lang w:val="pt-BR"/>
              </w:rPr>
            </w:pPr>
            <w:r w:rsidRPr="00935331">
              <w:rPr>
                <w:b/>
                <w:bCs/>
                <w:color w:val="FFFFFF"/>
                <w:lang w:val="pt-BR"/>
              </w:rPr>
              <w:t>Soluções Propostas</w:t>
            </w:r>
          </w:p>
        </w:tc>
      </w:tr>
      <w:tr w:rsidR="00133812" w:rsidRPr="007667E2" w:rsidTr="000E40D4">
        <w:tc>
          <w:tcPr>
            <w:tcW w:w="2977" w:type="dxa"/>
            <w:shd w:val="clear" w:color="auto" w:fill="EDEDED"/>
          </w:tcPr>
          <w:p w:rsidR="00133812" w:rsidRPr="00935331" w:rsidRDefault="00133812" w:rsidP="000E40D4">
            <w:pPr>
              <w:jc w:val="both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Ao solicitar ao software a chamada do próximo cliente, um sinal deverá ser emitido para que o dono da senha com o número correspondente venha até o atendente.</w:t>
            </w:r>
          </w:p>
        </w:tc>
        <w:tc>
          <w:tcPr>
            <w:tcW w:w="2945" w:type="dxa"/>
            <w:shd w:val="clear" w:color="auto" w:fill="EDEDED"/>
          </w:tcPr>
          <w:p w:rsidR="00133812" w:rsidRPr="00935331" w:rsidRDefault="00133812" w:rsidP="000E40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O próximo número da senha é mostrado no monitor presente no estabelecimento.</w:t>
            </w:r>
          </w:p>
        </w:tc>
        <w:tc>
          <w:tcPr>
            <w:tcW w:w="2945" w:type="dxa"/>
            <w:shd w:val="clear" w:color="auto" w:fill="EDEDED"/>
          </w:tcPr>
          <w:p w:rsidR="00133812" w:rsidRPr="00935331" w:rsidRDefault="00133812" w:rsidP="000E40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O próximo número da senha será mostrado no monitor presente no estabelecimento e na página web do sistema. Estas opções possibilitam maior liberdade para o cliente do estabelecimento.</w:t>
            </w:r>
          </w:p>
        </w:tc>
      </w:tr>
    </w:tbl>
    <w:p w:rsidR="00133812" w:rsidRPr="00133812" w:rsidRDefault="00133812" w:rsidP="00133812"/>
    <w:bookmarkEnd w:id="0"/>
    <w:p w:rsidR="00E2793C" w:rsidRDefault="00E2793C" w:rsidP="00E2793C">
      <w:pPr>
        <w:ind w:left="720"/>
        <w:rPr>
          <w:lang w:val="pt-BR"/>
        </w:rPr>
      </w:pPr>
    </w:p>
    <w:p w:rsidR="004E494C" w:rsidRDefault="004E494C" w:rsidP="004E494C">
      <w:pPr>
        <w:ind w:left="720"/>
        <w:rPr>
          <w:lang w:val="pt-BR"/>
        </w:rPr>
      </w:pPr>
    </w:p>
    <w:p w:rsidR="00613BC2" w:rsidRPr="00E2793C" w:rsidRDefault="00613BC2" w:rsidP="00613BC2">
      <w:pPr>
        <w:pStyle w:val="Ttulo3"/>
        <w:rPr>
          <w:lang w:val="pt-BR"/>
        </w:rPr>
      </w:pPr>
      <w:bookmarkStart w:id="7" w:name="_Toc356499725"/>
      <w:r>
        <w:rPr>
          <w:lang w:val="pt-BR"/>
        </w:rPr>
        <w:t>Cliente do estabelecimento</w:t>
      </w:r>
      <w:bookmarkEnd w:id="7"/>
    </w:p>
    <w:tbl>
      <w:tblPr>
        <w:tblW w:w="8867" w:type="dxa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2977"/>
        <w:gridCol w:w="2945"/>
        <w:gridCol w:w="2945"/>
      </w:tblGrid>
      <w:tr w:rsidR="00613BC2" w:rsidRPr="00935331" w:rsidTr="00CE3E5C">
        <w:tc>
          <w:tcPr>
            <w:tcW w:w="29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613BC2" w:rsidRPr="00935331" w:rsidRDefault="00613BC2" w:rsidP="00B34AF2">
            <w:pPr>
              <w:jc w:val="both"/>
              <w:rPr>
                <w:b/>
                <w:bCs/>
                <w:color w:val="FFFFFF"/>
                <w:lang w:val="pt-BR"/>
              </w:rPr>
            </w:pPr>
            <w:r w:rsidRPr="00935331">
              <w:rPr>
                <w:b/>
                <w:bCs/>
                <w:color w:val="FFFFFF"/>
                <w:lang w:val="pt-BR"/>
              </w:rPr>
              <w:t>Necessidade</w:t>
            </w:r>
          </w:p>
        </w:tc>
        <w:tc>
          <w:tcPr>
            <w:tcW w:w="294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613BC2" w:rsidRPr="00935331" w:rsidRDefault="00613BC2" w:rsidP="00B34AF2">
            <w:pPr>
              <w:jc w:val="both"/>
              <w:rPr>
                <w:b/>
                <w:bCs/>
                <w:color w:val="FFFFFF"/>
                <w:lang w:val="pt-BR"/>
              </w:rPr>
            </w:pPr>
            <w:r w:rsidRPr="00935331">
              <w:rPr>
                <w:b/>
                <w:bCs/>
                <w:color w:val="FFFFFF"/>
                <w:lang w:val="pt-BR"/>
              </w:rPr>
              <w:t>Solução Atual</w:t>
            </w:r>
          </w:p>
        </w:tc>
        <w:tc>
          <w:tcPr>
            <w:tcW w:w="294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613BC2" w:rsidRPr="00935331" w:rsidRDefault="00613BC2" w:rsidP="00B34AF2">
            <w:pPr>
              <w:jc w:val="both"/>
              <w:rPr>
                <w:b/>
                <w:bCs/>
                <w:color w:val="FFFFFF"/>
                <w:lang w:val="pt-BR"/>
              </w:rPr>
            </w:pPr>
            <w:r w:rsidRPr="00935331">
              <w:rPr>
                <w:b/>
                <w:bCs/>
                <w:color w:val="FFFFFF"/>
                <w:lang w:val="pt-BR"/>
              </w:rPr>
              <w:t>Soluções Propostas</w:t>
            </w:r>
          </w:p>
        </w:tc>
      </w:tr>
      <w:tr w:rsidR="00613BC2" w:rsidRPr="007667E2" w:rsidTr="00CE3E5C">
        <w:tc>
          <w:tcPr>
            <w:tcW w:w="2977" w:type="dxa"/>
            <w:shd w:val="clear" w:color="auto" w:fill="EDEDED"/>
          </w:tcPr>
          <w:p w:rsidR="00613BC2" w:rsidRPr="00935331" w:rsidRDefault="00613BC2" w:rsidP="00CA793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Solicitar uma </w:t>
            </w:r>
            <w:r w:rsidR="002B345E">
              <w:rPr>
                <w:b/>
                <w:bCs/>
                <w:lang w:val="pt-BR"/>
              </w:rPr>
              <w:t>senha</w:t>
            </w:r>
            <w:r>
              <w:rPr>
                <w:b/>
                <w:bCs/>
                <w:lang w:val="pt-BR"/>
              </w:rPr>
              <w:t xml:space="preserve"> de atendimento</w:t>
            </w:r>
          </w:p>
        </w:tc>
        <w:tc>
          <w:tcPr>
            <w:tcW w:w="2945" w:type="dxa"/>
            <w:shd w:val="clear" w:color="auto" w:fill="EDEDED"/>
          </w:tcPr>
          <w:p w:rsidR="00613BC2" w:rsidRPr="00935331" w:rsidRDefault="002C02E4" w:rsidP="005A1D3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O cliente do estabelecimento solicita uma senha </w:t>
            </w:r>
            <w:r w:rsidR="00B94D40">
              <w:rPr>
                <w:lang w:val="pt-BR"/>
              </w:rPr>
              <w:t>para</w:t>
            </w:r>
            <w:r>
              <w:rPr>
                <w:lang w:val="pt-BR"/>
              </w:rPr>
              <w:t xml:space="preserve"> atendimento apenas </w:t>
            </w:r>
            <w:r w:rsidR="005A1D3C">
              <w:rPr>
                <w:lang w:val="pt-BR"/>
              </w:rPr>
              <w:t>no</w:t>
            </w:r>
            <w:r w:rsidR="00A805B6">
              <w:rPr>
                <w:lang w:val="pt-BR"/>
              </w:rPr>
              <w:t xml:space="preserve"> </w:t>
            </w:r>
            <w:r w:rsidR="005A1D3C">
              <w:rPr>
                <w:lang w:val="pt-BR"/>
              </w:rPr>
              <w:t>local</w:t>
            </w:r>
            <w:r w:rsidR="00B94D40">
              <w:rPr>
                <w:lang w:val="pt-BR"/>
              </w:rPr>
              <w:t>.</w:t>
            </w:r>
          </w:p>
        </w:tc>
        <w:tc>
          <w:tcPr>
            <w:tcW w:w="2945" w:type="dxa"/>
            <w:shd w:val="clear" w:color="auto" w:fill="EDEDED"/>
          </w:tcPr>
          <w:p w:rsidR="00613BC2" w:rsidRPr="00935331" w:rsidRDefault="00433866" w:rsidP="00806DC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O cliente do estabelecimento poderá solicitar uma senha para atendimento </w:t>
            </w:r>
            <w:r w:rsidR="00A805B6">
              <w:rPr>
                <w:lang w:val="pt-BR"/>
              </w:rPr>
              <w:t xml:space="preserve">pela web </w:t>
            </w:r>
          </w:p>
        </w:tc>
      </w:tr>
      <w:tr w:rsidR="00B94D40" w:rsidRPr="007667E2" w:rsidTr="00B94D40">
        <w:tc>
          <w:tcPr>
            <w:tcW w:w="2977" w:type="dxa"/>
            <w:shd w:val="clear" w:color="auto" w:fill="auto"/>
          </w:tcPr>
          <w:p w:rsidR="00B94D40" w:rsidRDefault="00B94D40" w:rsidP="00CA793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Consultar o número atual da </w:t>
            </w:r>
            <w:r w:rsidR="002B345E">
              <w:rPr>
                <w:b/>
                <w:bCs/>
                <w:lang w:val="pt-BR"/>
              </w:rPr>
              <w:t>senha</w:t>
            </w:r>
          </w:p>
        </w:tc>
        <w:tc>
          <w:tcPr>
            <w:tcW w:w="2945" w:type="dxa"/>
            <w:shd w:val="clear" w:color="auto" w:fill="auto"/>
          </w:tcPr>
          <w:p w:rsidR="00B94D40" w:rsidRDefault="00B94D40" w:rsidP="00B34AF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 consulta só pode ser realizada no estabelecimento.</w:t>
            </w:r>
          </w:p>
        </w:tc>
        <w:tc>
          <w:tcPr>
            <w:tcW w:w="2945" w:type="dxa"/>
            <w:shd w:val="clear" w:color="auto" w:fill="auto"/>
          </w:tcPr>
          <w:p w:rsidR="00B94D40" w:rsidRDefault="00590872" w:rsidP="00FE19B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Permitir</w:t>
            </w:r>
            <w:r w:rsidR="00B94D40">
              <w:rPr>
                <w:lang w:val="pt-BR"/>
              </w:rPr>
              <w:t xml:space="preserve"> que o </w:t>
            </w:r>
            <w:r w:rsidR="001F4202">
              <w:rPr>
                <w:lang w:val="pt-BR"/>
              </w:rPr>
              <w:t>usuário cliente</w:t>
            </w:r>
            <w:r w:rsidR="00B94D40">
              <w:rPr>
                <w:lang w:val="pt-BR"/>
              </w:rPr>
              <w:t xml:space="preserve"> </w:t>
            </w:r>
            <w:proofErr w:type="gramStart"/>
            <w:r w:rsidR="00B94D40">
              <w:rPr>
                <w:lang w:val="pt-BR"/>
              </w:rPr>
              <w:t>faça</w:t>
            </w:r>
            <w:proofErr w:type="gramEnd"/>
            <w:r w:rsidR="00B94D40">
              <w:rPr>
                <w:lang w:val="pt-BR"/>
              </w:rPr>
              <w:t xml:space="preserve"> a consulta do número atual</w:t>
            </w:r>
            <w:r w:rsidR="00A56769">
              <w:rPr>
                <w:lang w:val="pt-BR"/>
              </w:rPr>
              <w:t xml:space="preserve"> da senha</w:t>
            </w:r>
            <w:r w:rsidR="00FE19B1">
              <w:rPr>
                <w:lang w:val="pt-BR"/>
              </w:rPr>
              <w:t xml:space="preserve"> </w:t>
            </w:r>
            <w:r w:rsidR="00B94D40">
              <w:rPr>
                <w:lang w:val="pt-BR"/>
              </w:rPr>
              <w:t xml:space="preserve">via </w:t>
            </w:r>
            <w:r w:rsidR="00FE19B1">
              <w:rPr>
                <w:lang w:val="pt-BR"/>
              </w:rPr>
              <w:t>web</w:t>
            </w:r>
            <w:r w:rsidR="00B94D40">
              <w:rPr>
                <w:lang w:val="pt-BR"/>
              </w:rPr>
              <w:t>.</w:t>
            </w:r>
          </w:p>
        </w:tc>
      </w:tr>
    </w:tbl>
    <w:p w:rsidR="00613BC2" w:rsidRDefault="00613BC2" w:rsidP="00613BC2">
      <w:pPr>
        <w:ind w:left="720"/>
        <w:rPr>
          <w:lang w:val="pt-BR"/>
        </w:rPr>
      </w:pPr>
    </w:p>
    <w:p w:rsidR="00E2793C" w:rsidRDefault="00E2793C" w:rsidP="004E494C">
      <w:pPr>
        <w:ind w:left="720"/>
        <w:rPr>
          <w:lang w:val="pt-BR"/>
        </w:rPr>
      </w:pPr>
    </w:p>
    <w:p w:rsidR="00414B4A" w:rsidRDefault="00E2793C" w:rsidP="00414B4A">
      <w:pPr>
        <w:pStyle w:val="Ttulo1"/>
        <w:rPr>
          <w:lang w:val="pt-BR"/>
        </w:rPr>
      </w:pPr>
      <w:bookmarkStart w:id="8" w:name="_Toc356499726"/>
      <w:r>
        <w:rPr>
          <w:lang w:val="pt-BR"/>
        </w:rPr>
        <w:t xml:space="preserve">Requisitos </w:t>
      </w:r>
      <w:r w:rsidR="00B12347">
        <w:rPr>
          <w:lang w:val="pt-BR"/>
        </w:rPr>
        <w:t>Funcionais</w:t>
      </w:r>
      <w:bookmarkEnd w:id="8"/>
    </w:p>
    <w:p w:rsidR="00E2793C" w:rsidRPr="00E2793C" w:rsidRDefault="00E2793C" w:rsidP="00E2793C">
      <w:pPr>
        <w:rPr>
          <w:lang w:val="pt-BR"/>
        </w:rPr>
      </w:pPr>
    </w:p>
    <w:p w:rsidR="00E2793C" w:rsidRPr="00E2793C" w:rsidRDefault="00E2793C" w:rsidP="00B12347">
      <w:pPr>
        <w:pStyle w:val="Ttulo2"/>
        <w:rPr>
          <w:lang w:val="pt-BR"/>
        </w:rPr>
      </w:pPr>
      <w:bookmarkStart w:id="9" w:name="_Toc356499727"/>
      <w:r>
        <w:rPr>
          <w:lang w:val="pt-BR"/>
        </w:rPr>
        <w:t>RF001</w:t>
      </w:r>
      <w:r w:rsidR="00C23824">
        <w:rPr>
          <w:lang w:val="pt-BR"/>
        </w:rPr>
        <w:t xml:space="preserve">–Cadastrar </w:t>
      </w:r>
      <w:r w:rsidR="001F4202">
        <w:rPr>
          <w:lang w:val="pt-BR"/>
        </w:rPr>
        <w:t>Usuário Cliente</w:t>
      </w:r>
      <w:bookmarkEnd w:id="9"/>
    </w:p>
    <w:p w:rsidR="00414B4A" w:rsidRPr="007667E2" w:rsidRDefault="00F50467" w:rsidP="0081153B">
      <w:pPr>
        <w:ind w:left="720"/>
        <w:jc w:val="both"/>
        <w:rPr>
          <w:lang w:val="pt-BR"/>
        </w:rPr>
      </w:pPr>
      <w:r>
        <w:rPr>
          <w:lang w:val="pt-BR"/>
        </w:rPr>
        <w:t>Permite</w:t>
      </w:r>
      <w:r w:rsidR="00136EEE">
        <w:rPr>
          <w:lang w:val="pt-BR"/>
        </w:rPr>
        <w:t xml:space="preserve"> que o </w:t>
      </w:r>
      <w:r w:rsidR="001F4202">
        <w:rPr>
          <w:lang w:val="pt-BR"/>
        </w:rPr>
        <w:t>usuário cliente</w:t>
      </w:r>
      <w:r w:rsidR="00136EEE">
        <w:rPr>
          <w:lang w:val="pt-BR"/>
        </w:rPr>
        <w:t xml:space="preserve"> realize</w:t>
      </w:r>
      <w:r w:rsidR="00420476">
        <w:rPr>
          <w:lang w:val="pt-BR"/>
        </w:rPr>
        <w:t xml:space="preserve"> seu cadastro no</w:t>
      </w:r>
      <w:r w:rsidR="00C23824">
        <w:rPr>
          <w:lang w:val="pt-BR"/>
        </w:rPr>
        <w:t xml:space="preserve"> sistema. Es</w:t>
      </w:r>
      <w:r w:rsidR="00136EEE">
        <w:rPr>
          <w:lang w:val="pt-BR"/>
        </w:rPr>
        <w:t>te cadastro poderá ser feito</w:t>
      </w:r>
      <w:r w:rsidR="00C77280">
        <w:rPr>
          <w:lang w:val="pt-BR"/>
        </w:rPr>
        <w:t xml:space="preserve"> </w:t>
      </w:r>
      <w:r w:rsidR="00CD1706">
        <w:rPr>
          <w:lang w:val="pt-BR"/>
        </w:rPr>
        <w:t>apenas pela página web do sistema.</w:t>
      </w:r>
    </w:p>
    <w:p w:rsidR="00414B4A" w:rsidRDefault="00414B4A" w:rsidP="0064381A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B5268" w:rsidRPr="00C23824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32280A" w:rsidRPr="008B5268" w:rsidRDefault="0032280A" w:rsidP="0064381A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32280A" w:rsidRPr="008B5268" w:rsidRDefault="0032280A" w:rsidP="0064381A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32280A" w:rsidRPr="008B5268" w:rsidRDefault="0032280A" w:rsidP="0064381A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32280A" w:rsidRPr="008B5268" w:rsidRDefault="0032280A" w:rsidP="0064381A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32280A" w:rsidRPr="008B5268" w:rsidRDefault="0099516E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="0032280A" w:rsidRPr="008B5268">
              <w:rPr>
                <w:b/>
                <w:bCs/>
                <w:lang w:val="pt-BR"/>
              </w:rPr>
              <w:tab/>
              <w:t>Essencial</w:t>
            </w:r>
          </w:p>
          <w:p w:rsidR="0032280A" w:rsidRPr="008B5268" w:rsidRDefault="0099516E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lang w:val="pt-BR"/>
              </w:rPr>
              <w:sym w:font="Wingdings" w:char="F0A8"/>
            </w:r>
            <w:r w:rsidR="0032280A" w:rsidRPr="008B5268">
              <w:rPr>
                <w:b/>
                <w:bCs/>
                <w:lang w:val="pt-BR"/>
              </w:rPr>
              <w:tab/>
              <w:t>Importante</w:t>
            </w:r>
          </w:p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23824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23824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32280A" w:rsidRPr="008B5268" w:rsidRDefault="0032280A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32280A" w:rsidRPr="008B5268" w:rsidRDefault="00E93AAF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Sem dependência</w:t>
            </w:r>
          </w:p>
          <w:p w:rsidR="0032280A" w:rsidRPr="00C53D66" w:rsidRDefault="0032280A" w:rsidP="00C53D66">
            <w:pPr>
              <w:ind w:left="331"/>
              <w:rPr>
                <w:lang w:val="pt-BR"/>
              </w:rPr>
            </w:pPr>
          </w:p>
        </w:tc>
      </w:tr>
    </w:tbl>
    <w:p w:rsidR="00E2793C" w:rsidRDefault="00E2793C" w:rsidP="0064381A">
      <w:pPr>
        <w:ind w:left="720"/>
        <w:rPr>
          <w:lang w:val="pt-BR"/>
        </w:rPr>
      </w:pPr>
    </w:p>
    <w:p w:rsidR="000421B4" w:rsidRPr="00E2793C" w:rsidRDefault="000421B4" w:rsidP="00B12347">
      <w:pPr>
        <w:pStyle w:val="Ttulo2"/>
        <w:rPr>
          <w:lang w:val="pt-BR"/>
        </w:rPr>
      </w:pPr>
      <w:bookmarkStart w:id="10" w:name="_Toc356499728"/>
      <w:r>
        <w:rPr>
          <w:lang w:val="pt-BR"/>
        </w:rPr>
        <w:t xml:space="preserve">RF002 </w:t>
      </w:r>
      <w:r w:rsidR="00C23824">
        <w:rPr>
          <w:lang w:val="pt-BR"/>
        </w:rPr>
        <w:t>–</w:t>
      </w:r>
      <w:r w:rsidR="001214E4">
        <w:rPr>
          <w:lang w:val="pt-BR"/>
        </w:rPr>
        <w:t xml:space="preserve"> </w:t>
      </w:r>
      <w:r w:rsidR="00C23824">
        <w:rPr>
          <w:lang w:val="pt-BR"/>
        </w:rPr>
        <w:t xml:space="preserve">Editar </w:t>
      </w:r>
      <w:r w:rsidR="0034450C">
        <w:rPr>
          <w:lang w:val="pt-BR"/>
        </w:rPr>
        <w:t>Usuário Cliente</w:t>
      </w:r>
      <w:bookmarkEnd w:id="10"/>
    </w:p>
    <w:p w:rsidR="000421B4" w:rsidRPr="00341E58" w:rsidRDefault="001725C8" w:rsidP="0081153B">
      <w:pPr>
        <w:ind w:left="720"/>
        <w:jc w:val="both"/>
        <w:rPr>
          <w:lang w:val="pt-BR"/>
        </w:rPr>
      </w:pPr>
      <w:r>
        <w:rPr>
          <w:lang w:val="pt-BR"/>
        </w:rPr>
        <w:t>Permite</w:t>
      </w:r>
      <w:r w:rsidR="00C23824">
        <w:rPr>
          <w:lang w:val="pt-BR"/>
        </w:rPr>
        <w:t xml:space="preserve"> que o </w:t>
      </w:r>
      <w:r w:rsidR="0034450C">
        <w:rPr>
          <w:lang w:val="pt-BR"/>
        </w:rPr>
        <w:t>usuário cliente</w:t>
      </w:r>
      <w:r w:rsidR="00A42ED9">
        <w:rPr>
          <w:lang w:val="pt-BR"/>
        </w:rPr>
        <w:t>, o estabelecimento</w:t>
      </w:r>
      <w:r w:rsidR="00EA4D77">
        <w:rPr>
          <w:lang w:val="pt-BR"/>
        </w:rPr>
        <w:t xml:space="preserve"> ou administrador</w:t>
      </w:r>
      <w:r w:rsidR="00C23824">
        <w:rPr>
          <w:lang w:val="pt-BR"/>
        </w:rPr>
        <w:t xml:space="preserve"> edite </w:t>
      </w:r>
      <w:r w:rsidR="00747DE5">
        <w:rPr>
          <w:lang w:val="pt-BR"/>
        </w:rPr>
        <w:t xml:space="preserve">os </w:t>
      </w:r>
      <w:r w:rsidR="00C23824">
        <w:rPr>
          <w:lang w:val="pt-BR"/>
        </w:rPr>
        <w:t>dados cadastrados</w:t>
      </w:r>
      <w:r w:rsidR="00A23DF6">
        <w:rPr>
          <w:lang w:val="pt-BR"/>
        </w:rPr>
        <w:t xml:space="preserve"> </w:t>
      </w:r>
      <w:r w:rsidR="00747DE5">
        <w:rPr>
          <w:lang w:val="pt-BR"/>
        </w:rPr>
        <w:t>do usuário cliente</w:t>
      </w:r>
      <w:r w:rsidR="00C23824">
        <w:rPr>
          <w:lang w:val="pt-BR"/>
        </w:rPr>
        <w:t xml:space="preserve"> </w:t>
      </w:r>
      <w:r w:rsidR="00A23DF6">
        <w:rPr>
          <w:lang w:val="pt-BR"/>
        </w:rPr>
        <w:t xml:space="preserve">no sistema </w:t>
      </w:r>
      <w:r w:rsidR="00C23824">
        <w:rPr>
          <w:lang w:val="pt-BR"/>
        </w:rPr>
        <w:t>quando necessário.</w:t>
      </w:r>
    </w:p>
    <w:p w:rsidR="000421B4" w:rsidRDefault="000421B4" w:rsidP="000421B4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23824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23824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0421B4" w:rsidRPr="008B5268" w:rsidRDefault="00E93AAF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RF001</w:t>
            </w:r>
          </w:p>
          <w:p w:rsidR="000421B4" w:rsidRPr="008B5268" w:rsidRDefault="00E93AAF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  <w:p w:rsidR="000421B4" w:rsidRPr="00C53D66" w:rsidRDefault="000421B4" w:rsidP="00C53D66">
            <w:pPr>
              <w:ind w:left="48"/>
              <w:rPr>
                <w:lang w:val="pt-BR"/>
              </w:rPr>
            </w:pPr>
          </w:p>
        </w:tc>
      </w:tr>
    </w:tbl>
    <w:p w:rsidR="000421B4" w:rsidRPr="00414B4A" w:rsidRDefault="000421B4" w:rsidP="000421B4">
      <w:pPr>
        <w:ind w:left="720"/>
        <w:rPr>
          <w:lang w:val="pt-BR"/>
        </w:rPr>
      </w:pPr>
    </w:p>
    <w:p w:rsidR="000421B4" w:rsidRDefault="000421B4" w:rsidP="0064381A">
      <w:pPr>
        <w:ind w:left="720"/>
        <w:rPr>
          <w:lang w:val="pt-BR"/>
        </w:rPr>
      </w:pPr>
    </w:p>
    <w:p w:rsidR="000421B4" w:rsidRPr="00E2793C" w:rsidRDefault="000421B4" w:rsidP="00B12347">
      <w:pPr>
        <w:pStyle w:val="Ttulo2"/>
        <w:rPr>
          <w:lang w:val="pt-BR"/>
        </w:rPr>
      </w:pPr>
      <w:bookmarkStart w:id="11" w:name="_Toc356499729"/>
      <w:r>
        <w:rPr>
          <w:lang w:val="pt-BR"/>
        </w:rPr>
        <w:t xml:space="preserve">RF003 – </w:t>
      </w:r>
      <w:r w:rsidR="003B589D">
        <w:rPr>
          <w:lang w:val="pt-BR"/>
        </w:rPr>
        <w:t>Inativar</w:t>
      </w:r>
      <w:r w:rsidR="00C23824">
        <w:rPr>
          <w:lang w:val="pt-BR"/>
        </w:rPr>
        <w:t xml:space="preserve"> Usuário</w:t>
      </w:r>
      <w:r w:rsidR="008100EE">
        <w:rPr>
          <w:lang w:val="pt-BR"/>
        </w:rPr>
        <w:t xml:space="preserve"> Cliente</w:t>
      </w:r>
      <w:bookmarkEnd w:id="11"/>
    </w:p>
    <w:p w:rsidR="000421B4" w:rsidRPr="00341E58" w:rsidRDefault="00382FCE" w:rsidP="0081153B">
      <w:pPr>
        <w:ind w:left="720"/>
        <w:jc w:val="both"/>
        <w:rPr>
          <w:lang w:val="pt-BR"/>
        </w:rPr>
      </w:pPr>
      <w:r>
        <w:rPr>
          <w:lang w:val="pt-BR"/>
        </w:rPr>
        <w:t xml:space="preserve">Permite que o </w:t>
      </w:r>
      <w:r w:rsidR="00A42ED9">
        <w:rPr>
          <w:lang w:val="pt-BR"/>
        </w:rPr>
        <w:t xml:space="preserve">estabelecimento </w:t>
      </w:r>
      <w:r w:rsidR="00C23824">
        <w:rPr>
          <w:lang w:val="pt-BR"/>
        </w:rPr>
        <w:t>ou ad</w:t>
      </w:r>
      <w:r w:rsidR="002741B2">
        <w:rPr>
          <w:lang w:val="pt-BR"/>
        </w:rPr>
        <w:t xml:space="preserve">ministrador </w:t>
      </w:r>
      <w:proofErr w:type="spellStart"/>
      <w:r w:rsidR="002741B2">
        <w:rPr>
          <w:lang w:val="pt-BR"/>
        </w:rPr>
        <w:t>inative</w:t>
      </w:r>
      <w:proofErr w:type="spellEnd"/>
      <w:r w:rsidR="00810A02">
        <w:rPr>
          <w:lang w:val="pt-BR"/>
        </w:rPr>
        <w:t xml:space="preserve"> um usuário</w:t>
      </w:r>
      <w:r w:rsidR="008100EE">
        <w:rPr>
          <w:lang w:val="pt-BR"/>
        </w:rPr>
        <w:t xml:space="preserve"> cliente</w:t>
      </w:r>
      <w:r w:rsidR="00810A02">
        <w:rPr>
          <w:lang w:val="pt-BR"/>
        </w:rPr>
        <w:t xml:space="preserve"> do</w:t>
      </w:r>
      <w:r w:rsidR="00C23824">
        <w:rPr>
          <w:lang w:val="pt-BR"/>
        </w:rPr>
        <w:t xml:space="preserve"> sistema</w:t>
      </w:r>
      <w:r w:rsidR="00BA7D4A">
        <w:rPr>
          <w:lang w:val="pt-BR"/>
        </w:rPr>
        <w:t>.</w:t>
      </w:r>
    </w:p>
    <w:p w:rsidR="000421B4" w:rsidRDefault="000421B4" w:rsidP="000421B4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0421B4" w:rsidRPr="008B5268" w:rsidRDefault="001B4A24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RF001</w:t>
            </w:r>
          </w:p>
          <w:p w:rsidR="000421B4" w:rsidRPr="001B4A24" w:rsidRDefault="001B4A24" w:rsidP="001B4A24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</w:tbl>
    <w:p w:rsidR="00CE3E5C" w:rsidRDefault="00CE3E5C" w:rsidP="00CE3E5C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CE3E5C" w:rsidRPr="00E2793C" w:rsidRDefault="00CE3E5C" w:rsidP="00CE3E5C">
      <w:pPr>
        <w:pStyle w:val="Ttulo2"/>
        <w:rPr>
          <w:lang w:val="pt-BR"/>
        </w:rPr>
      </w:pPr>
      <w:bookmarkStart w:id="12" w:name="_Toc356499730"/>
      <w:r>
        <w:rPr>
          <w:lang w:val="pt-BR"/>
        </w:rPr>
        <w:t>RF004 – Listar Usuário</w:t>
      </w:r>
      <w:r w:rsidR="005B585D">
        <w:rPr>
          <w:lang w:val="pt-BR"/>
        </w:rPr>
        <w:t xml:space="preserve"> Cliente</w:t>
      </w:r>
      <w:bookmarkEnd w:id="12"/>
    </w:p>
    <w:p w:rsidR="00CE3E5C" w:rsidRPr="00341E58" w:rsidRDefault="00CE3E5C" w:rsidP="0081153B">
      <w:pPr>
        <w:ind w:left="720"/>
        <w:jc w:val="both"/>
        <w:rPr>
          <w:lang w:val="pt-BR"/>
        </w:rPr>
      </w:pPr>
      <w:r>
        <w:rPr>
          <w:lang w:val="pt-BR"/>
        </w:rPr>
        <w:t xml:space="preserve">Permite que o </w:t>
      </w:r>
      <w:r w:rsidR="002E5277">
        <w:rPr>
          <w:lang w:val="pt-BR"/>
        </w:rPr>
        <w:t>estabelecimento</w:t>
      </w:r>
      <w:r w:rsidR="006C6917">
        <w:rPr>
          <w:lang w:val="pt-BR"/>
        </w:rPr>
        <w:t xml:space="preserve"> ou </w:t>
      </w:r>
      <w:r>
        <w:rPr>
          <w:lang w:val="pt-BR"/>
        </w:rPr>
        <w:t xml:space="preserve">administrador liste </w:t>
      </w:r>
      <w:r w:rsidR="0085344A">
        <w:rPr>
          <w:lang w:val="pt-BR"/>
        </w:rPr>
        <w:t>todos os usuários</w:t>
      </w:r>
      <w:r w:rsidR="00471AD7">
        <w:rPr>
          <w:lang w:val="pt-BR"/>
        </w:rPr>
        <w:t xml:space="preserve"> cliente</w:t>
      </w:r>
      <w:r w:rsidR="00BA7D4A">
        <w:rPr>
          <w:lang w:val="pt-BR"/>
        </w:rPr>
        <w:t xml:space="preserve"> </w:t>
      </w:r>
      <w:proofErr w:type="gramStart"/>
      <w:r w:rsidR="00AF0A13">
        <w:rPr>
          <w:lang w:val="pt-BR"/>
        </w:rPr>
        <w:t>cadastrados</w:t>
      </w:r>
      <w:proofErr w:type="gramEnd"/>
      <w:r w:rsidR="0085344A">
        <w:rPr>
          <w:lang w:val="pt-BR"/>
        </w:rPr>
        <w:t xml:space="preserve"> no</w:t>
      </w:r>
      <w:r>
        <w:rPr>
          <w:lang w:val="pt-BR"/>
        </w:rPr>
        <w:t xml:space="preserve"> sistema</w:t>
      </w:r>
      <w:r w:rsidR="00BA7D4A">
        <w:rPr>
          <w:lang w:val="pt-BR"/>
        </w:rPr>
        <w:t>.</w:t>
      </w:r>
      <w:r>
        <w:rPr>
          <w:lang w:val="pt-BR"/>
        </w:rPr>
        <w:t xml:space="preserve"> </w:t>
      </w:r>
    </w:p>
    <w:p w:rsidR="00CE3E5C" w:rsidRDefault="00CE3E5C" w:rsidP="00CE3E5C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CE3E5C" w:rsidRPr="008B5268" w:rsidTr="00CE3E5C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CE3E5C" w:rsidRPr="008B5268" w:rsidTr="00CE3E5C">
        <w:tc>
          <w:tcPr>
            <w:tcW w:w="1577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CE3E5C" w:rsidRPr="008B5268" w:rsidRDefault="00267714" w:rsidP="00CE3E5C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RF001</w:t>
            </w:r>
          </w:p>
          <w:p w:rsidR="00CE3E5C" w:rsidRPr="00267714" w:rsidRDefault="00267714" w:rsidP="00267714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</w:tbl>
    <w:p w:rsidR="00CE3E5C" w:rsidRPr="00CE3E5C" w:rsidRDefault="00CE3E5C" w:rsidP="00CE3E5C">
      <w:pPr>
        <w:rPr>
          <w:lang w:val="pt-BR"/>
        </w:rPr>
      </w:pPr>
    </w:p>
    <w:p w:rsidR="00CE3E5C" w:rsidRPr="00E2793C" w:rsidRDefault="0051509B" w:rsidP="00CE3E5C">
      <w:pPr>
        <w:pStyle w:val="Ttulo2"/>
        <w:rPr>
          <w:lang w:val="pt-BR"/>
        </w:rPr>
      </w:pPr>
      <w:bookmarkStart w:id="13" w:name="_Toc356499731"/>
      <w:r>
        <w:rPr>
          <w:lang w:val="pt-BR"/>
        </w:rPr>
        <w:t xml:space="preserve">RF005 </w:t>
      </w:r>
      <w:r w:rsidR="00CE3E5C">
        <w:rPr>
          <w:lang w:val="pt-BR"/>
        </w:rPr>
        <w:t xml:space="preserve">– </w:t>
      </w:r>
      <w:r>
        <w:rPr>
          <w:lang w:val="pt-BR"/>
        </w:rPr>
        <w:t xml:space="preserve">Cadastrar </w:t>
      </w:r>
      <w:r w:rsidR="007D7326">
        <w:rPr>
          <w:lang w:val="pt-BR"/>
        </w:rPr>
        <w:t>Estabelecimento</w:t>
      </w:r>
      <w:bookmarkEnd w:id="13"/>
    </w:p>
    <w:p w:rsidR="00CE3E5C" w:rsidRPr="00341E58" w:rsidRDefault="007D7326" w:rsidP="0081153B">
      <w:pPr>
        <w:ind w:left="720"/>
        <w:jc w:val="both"/>
        <w:rPr>
          <w:lang w:val="pt-BR"/>
        </w:rPr>
      </w:pPr>
      <w:r>
        <w:rPr>
          <w:lang w:val="pt-BR"/>
        </w:rPr>
        <w:t>Permite que um</w:t>
      </w:r>
      <w:r w:rsidR="0051509B">
        <w:rPr>
          <w:lang w:val="pt-BR"/>
        </w:rPr>
        <w:t xml:space="preserve"> nov</w:t>
      </w:r>
      <w:r>
        <w:rPr>
          <w:lang w:val="pt-BR"/>
        </w:rPr>
        <w:t>o</w:t>
      </w:r>
      <w:r w:rsidR="0051509B">
        <w:rPr>
          <w:lang w:val="pt-BR"/>
        </w:rPr>
        <w:t xml:space="preserve"> </w:t>
      </w:r>
      <w:r>
        <w:rPr>
          <w:lang w:val="pt-BR"/>
        </w:rPr>
        <w:t>estabelecimento seja cadastrado</w:t>
      </w:r>
      <w:r w:rsidR="009750A1">
        <w:rPr>
          <w:lang w:val="pt-BR"/>
        </w:rPr>
        <w:t xml:space="preserve"> pelo administrador</w:t>
      </w:r>
      <w:r w:rsidR="0051509B">
        <w:rPr>
          <w:lang w:val="pt-BR"/>
        </w:rPr>
        <w:t xml:space="preserve"> n</w:t>
      </w:r>
      <w:r w:rsidR="002D78ED">
        <w:rPr>
          <w:lang w:val="pt-BR"/>
        </w:rPr>
        <w:t>o</w:t>
      </w:r>
      <w:r w:rsidR="00CE3E5C">
        <w:rPr>
          <w:lang w:val="pt-BR"/>
        </w:rPr>
        <w:t xml:space="preserve"> sistema</w:t>
      </w:r>
      <w:r w:rsidR="0081153B">
        <w:rPr>
          <w:lang w:val="pt-BR"/>
        </w:rPr>
        <w:t>.</w:t>
      </w:r>
    </w:p>
    <w:p w:rsidR="00CE3E5C" w:rsidRDefault="00CE3E5C" w:rsidP="00CE3E5C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CE3E5C" w:rsidRPr="008B5268" w:rsidTr="00CE3E5C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CE3E5C" w:rsidRPr="008B5268" w:rsidTr="00CE3E5C">
        <w:tc>
          <w:tcPr>
            <w:tcW w:w="1577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2578A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CE3E5C" w:rsidRPr="00482C63" w:rsidRDefault="00482C63" w:rsidP="00482C63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</w:tbl>
    <w:p w:rsidR="002578AC" w:rsidRDefault="002578AC" w:rsidP="002578AC">
      <w:pPr>
        <w:pStyle w:val="Ttulo2"/>
        <w:numPr>
          <w:ilvl w:val="0"/>
          <w:numId w:val="0"/>
        </w:numPr>
        <w:rPr>
          <w:lang w:val="pt-BR"/>
        </w:rPr>
      </w:pPr>
    </w:p>
    <w:p w:rsidR="002578AC" w:rsidRPr="00E2793C" w:rsidRDefault="002578AC" w:rsidP="002578AC">
      <w:pPr>
        <w:pStyle w:val="Ttulo2"/>
        <w:rPr>
          <w:lang w:val="pt-BR"/>
        </w:rPr>
      </w:pPr>
      <w:bookmarkStart w:id="14" w:name="_Toc356499732"/>
      <w:r>
        <w:rPr>
          <w:lang w:val="pt-BR"/>
        </w:rPr>
        <w:t xml:space="preserve">RF006 – Editar </w:t>
      </w:r>
      <w:r w:rsidR="00081832">
        <w:rPr>
          <w:lang w:val="pt-BR"/>
        </w:rPr>
        <w:t>Estabelecimento</w:t>
      </w:r>
      <w:bookmarkEnd w:id="14"/>
    </w:p>
    <w:p w:rsidR="002578AC" w:rsidRPr="00341E58" w:rsidRDefault="002578AC" w:rsidP="0081153B">
      <w:pPr>
        <w:ind w:left="720"/>
        <w:jc w:val="both"/>
        <w:rPr>
          <w:lang w:val="pt-BR"/>
        </w:rPr>
      </w:pPr>
      <w:r>
        <w:rPr>
          <w:lang w:val="pt-BR"/>
        </w:rPr>
        <w:t>Permite</w:t>
      </w:r>
      <w:r w:rsidR="00293BEB">
        <w:rPr>
          <w:lang w:val="pt-BR"/>
        </w:rPr>
        <w:t xml:space="preserve"> ao</w:t>
      </w:r>
      <w:r w:rsidR="00D0362A">
        <w:rPr>
          <w:lang w:val="pt-BR"/>
        </w:rPr>
        <w:t xml:space="preserve"> administrador edit</w:t>
      </w:r>
      <w:r w:rsidR="00561F6F">
        <w:rPr>
          <w:lang w:val="pt-BR"/>
        </w:rPr>
        <w:t>ar</w:t>
      </w:r>
      <w:r>
        <w:rPr>
          <w:lang w:val="pt-BR"/>
        </w:rPr>
        <w:t xml:space="preserve"> os dados d</w:t>
      </w:r>
      <w:r w:rsidR="00081832">
        <w:rPr>
          <w:lang w:val="pt-BR"/>
        </w:rPr>
        <w:t>o</w:t>
      </w:r>
      <w:r>
        <w:rPr>
          <w:lang w:val="pt-BR"/>
        </w:rPr>
        <w:t xml:space="preserve"> </w:t>
      </w:r>
      <w:r w:rsidR="00081832">
        <w:rPr>
          <w:lang w:val="pt-BR"/>
        </w:rPr>
        <w:t>estabelecimento</w:t>
      </w:r>
      <w:r w:rsidR="00F7316A">
        <w:rPr>
          <w:lang w:val="pt-BR"/>
        </w:rPr>
        <w:t xml:space="preserve"> no</w:t>
      </w:r>
      <w:r>
        <w:rPr>
          <w:lang w:val="pt-BR"/>
        </w:rPr>
        <w:t xml:space="preserve"> sistema</w:t>
      </w:r>
      <w:r w:rsidR="0081153B">
        <w:rPr>
          <w:lang w:val="pt-BR"/>
        </w:rPr>
        <w:t>.</w:t>
      </w:r>
    </w:p>
    <w:p w:rsidR="002578AC" w:rsidRDefault="002578AC" w:rsidP="002578AC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2578AC" w:rsidRPr="008B5268" w:rsidTr="00DD601D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2578AC" w:rsidRPr="008B5268" w:rsidTr="00DD601D">
        <w:tc>
          <w:tcPr>
            <w:tcW w:w="1577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2578A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2578AC" w:rsidRPr="008B5268" w:rsidRDefault="00B44E0E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RF005</w:t>
            </w:r>
          </w:p>
          <w:p w:rsidR="002578AC" w:rsidRPr="00B44E0E" w:rsidRDefault="00B44E0E" w:rsidP="00B44E0E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</w:tbl>
    <w:p w:rsidR="002578AC" w:rsidRDefault="002578AC" w:rsidP="002578AC">
      <w:pPr>
        <w:pStyle w:val="Ttulo2"/>
        <w:numPr>
          <w:ilvl w:val="0"/>
          <w:numId w:val="0"/>
        </w:numPr>
        <w:rPr>
          <w:lang w:val="pt-BR"/>
        </w:rPr>
      </w:pPr>
    </w:p>
    <w:p w:rsidR="002578AC" w:rsidRPr="00E2793C" w:rsidRDefault="00E44151" w:rsidP="002578AC">
      <w:pPr>
        <w:pStyle w:val="Ttulo2"/>
        <w:rPr>
          <w:lang w:val="pt-BR"/>
        </w:rPr>
      </w:pPr>
      <w:bookmarkStart w:id="15" w:name="_Toc356499733"/>
      <w:r>
        <w:rPr>
          <w:lang w:val="pt-BR"/>
        </w:rPr>
        <w:t>RF007</w:t>
      </w:r>
      <w:r w:rsidR="002578AC">
        <w:rPr>
          <w:lang w:val="pt-BR"/>
        </w:rPr>
        <w:t xml:space="preserve"> – </w:t>
      </w:r>
      <w:r w:rsidR="003B589D">
        <w:rPr>
          <w:lang w:val="pt-BR"/>
        </w:rPr>
        <w:t>Inativar</w:t>
      </w:r>
      <w:r w:rsidR="002578AC">
        <w:rPr>
          <w:lang w:val="pt-BR"/>
        </w:rPr>
        <w:t xml:space="preserve"> </w:t>
      </w:r>
      <w:r w:rsidR="0006164C">
        <w:rPr>
          <w:lang w:val="pt-BR"/>
        </w:rPr>
        <w:t>Estabelecimento</w:t>
      </w:r>
      <w:bookmarkEnd w:id="15"/>
    </w:p>
    <w:p w:rsidR="002578AC" w:rsidRPr="00341E58" w:rsidRDefault="0006164C" w:rsidP="0081153B">
      <w:pPr>
        <w:ind w:left="720"/>
        <w:jc w:val="both"/>
        <w:rPr>
          <w:lang w:val="pt-BR"/>
        </w:rPr>
      </w:pPr>
      <w:r>
        <w:rPr>
          <w:lang w:val="pt-BR"/>
        </w:rPr>
        <w:t>Permite</w:t>
      </w:r>
      <w:r w:rsidR="00293BEB">
        <w:rPr>
          <w:lang w:val="pt-BR"/>
        </w:rPr>
        <w:t xml:space="preserve"> ao administrador </w:t>
      </w:r>
      <w:proofErr w:type="spellStart"/>
      <w:r w:rsidR="003B589D">
        <w:rPr>
          <w:lang w:val="pt-BR"/>
        </w:rPr>
        <w:t>inativar</w:t>
      </w:r>
      <w:proofErr w:type="spellEnd"/>
      <w:r>
        <w:rPr>
          <w:lang w:val="pt-BR"/>
        </w:rPr>
        <w:t xml:space="preserve"> um</w:t>
      </w:r>
      <w:r w:rsidR="002578AC">
        <w:rPr>
          <w:lang w:val="pt-BR"/>
        </w:rPr>
        <w:t xml:space="preserve"> </w:t>
      </w:r>
      <w:r>
        <w:rPr>
          <w:lang w:val="pt-BR"/>
        </w:rPr>
        <w:t>estabelecimento</w:t>
      </w:r>
      <w:r w:rsidR="00AA61CD">
        <w:rPr>
          <w:lang w:val="pt-BR"/>
        </w:rPr>
        <w:t xml:space="preserve"> </w:t>
      </w:r>
      <w:r w:rsidR="0059204D">
        <w:rPr>
          <w:lang w:val="pt-BR"/>
        </w:rPr>
        <w:t>n</w:t>
      </w:r>
      <w:r w:rsidR="00370927">
        <w:rPr>
          <w:lang w:val="pt-BR"/>
        </w:rPr>
        <w:t>o</w:t>
      </w:r>
      <w:r w:rsidR="002578AC">
        <w:rPr>
          <w:lang w:val="pt-BR"/>
        </w:rPr>
        <w:t xml:space="preserve"> sistema</w:t>
      </w:r>
      <w:r w:rsidR="0081153B">
        <w:rPr>
          <w:lang w:val="pt-BR"/>
        </w:rPr>
        <w:t>.</w:t>
      </w:r>
    </w:p>
    <w:p w:rsidR="002578AC" w:rsidRDefault="002578AC" w:rsidP="002578AC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2578AC" w:rsidRPr="008B5268" w:rsidTr="00DD601D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2578AC" w:rsidRPr="008B5268" w:rsidTr="00DD601D">
        <w:tc>
          <w:tcPr>
            <w:tcW w:w="1577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2578A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2578AC" w:rsidRPr="008B5268" w:rsidRDefault="00D04D73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RF005</w:t>
            </w:r>
          </w:p>
          <w:p w:rsidR="002578AC" w:rsidRPr="00D04D73" w:rsidRDefault="00D04D73" w:rsidP="00D04D73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</w:tbl>
    <w:p w:rsidR="00CE3E5C" w:rsidRDefault="00CE3E5C" w:rsidP="000421B4">
      <w:pPr>
        <w:ind w:left="720"/>
        <w:rPr>
          <w:lang w:val="pt-BR"/>
        </w:rPr>
      </w:pPr>
    </w:p>
    <w:p w:rsidR="00E44151" w:rsidRPr="00E2793C" w:rsidRDefault="00E44151" w:rsidP="00E44151">
      <w:pPr>
        <w:pStyle w:val="Ttulo2"/>
        <w:rPr>
          <w:lang w:val="pt-BR"/>
        </w:rPr>
      </w:pPr>
      <w:bookmarkStart w:id="16" w:name="_Toc356499734"/>
      <w:r>
        <w:rPr>
          <w:lang w:val="pt-BR"/>
        </w:rPr>
        <w:t xml:space="preserve">RF008 – Listar </w:t>
      </w:r>
      <w:r w:rsidR="0006164C">
        <w:rPr>
          <w:lang w:val="pt-BR"/>
        </w:rPr>
        <w:t>Estabelecimento</w:t>
      </w:r>
      <w:bookmarkEnd w:id="16"/>
    </w:p>
    <w:p w:rsidR="00E44151" w:rsidRPr="00341E58" w:rsidRDefault="0006164C" w:rsidP="0081153B">
      <w:pPr>
        <w:ind w:left="720"/>
        <w:jc w:val="both"/>
        <w:rPr>
          <w:lang w:val="pt-BR"/>
        </w:rPr>
      </w:pPr>
      <w:r>
        <w:rPr>
          <w:lang w:val="pt-BR"/>
        </w:rPr>
        <w:t>Permite</w:t>
      </w:r>
      <w:r w:rsidR="00586268">
        <w:rPr>
          <w:lang w:val="pt-BR"/>
        </w:rPr>
        <w:t xml:space="preserve"> ao administrador </w:t>
      </w:r>
      <w:r>
        <w:rPr>
          <w:lang w:val="pt-BR"/>
        </w:rPr>
        <w:t>listar todos</w:t>
      </w:r>
      <w:r w:rsidR="00E44151">
        <w:rPr>
          <w:lang w:val="pt-BR"/>
        </w:rPr>
        <w:t xml:space="preserve"> </w:t>
      </w:r>
      <w:r>
        <w:rPr>
          <w:lang w:val="pt-BR"/>
        </w:rPr>
        <w:t>o</w:t>
      </w:r>
      <w:r w:rsidR="00E44151">
        <w:rPr>
          <w:lang w:val="pt-BR"/>
        </w:rPr>
        <w:t xml:space="preserve">s </w:t>
      </w:r>
      <w:r>
        <w:rPr>
          <w:lang w:val="pt-BR"/>
        </w:rPr>
        <w:t>estabelecimentos cadastrado</w:t>
      </w:r>
      <w:r w:rsidR="00673753">
        <w:rPr>
          <w:lang w:val="pt-BR"/>
        </w:rPr>
        <w:t>s no</w:t>
      </w:r>
      <w:r w:rsidR="00E44151">
        <w:rPr>
          <w:lang w:val="pt-BR"/>
        </w:rPr>
        <w:t xml:space="preserve"> sistema</w:t>
      </w:r>
      <w:r w:rsidR="0081153B">
        <w:rPr>
          <w:lang w:val="pt-BR"/>
        </w:rPr>
        <w:t>.</w:t>
      </w:r>
    </w:p>
    <w:p w:rsidR="00E44151" w:rsidRDefault="00E44151" w:rsidP="00E44151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E44151" w:rsidRPr="008B5268" w:rsidTr="00DD601D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E44151" w:rsidRPr="008B5268" w:rsidTr="00DD601D">
        <w:tc>
          <w:tcPr>
            <w:tcW w:w="1577" w:type="dxa"/>
            <w:shd w:val="clear" w:color="auto" w:fill="EDEDED"/>
          </w:tcPr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E44151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E44151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E44151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E44151" w:rsidRPr="008B5268" w:rsidRDefault="007B1767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RF005</w:t>
            </w:r>
          </w:p>
          <w:p w:rsidR="00E44151" w:rsidRPr="007B1767" w:rsidRDefault="007B1767" w:rsidP="007B1767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</w:tbl>
    <w:p w:rsidR="00E44151" w:rsidRDefault="00E44151" w:rsidP="000421B4">
      <w:pPr>
        <w:ind w:left="720"/>
        <w:rPr>
          <w:lang w:val="pt-BR"/>
        </w:rPr>
      </w:pPr>
    </w:p>
    <w:p w:rsidR="00E44151" w:rsidRPr="00E2793C" w:rsidRDefault="00E44151" w:rsidP="00E44151">
      <w:pPr>
        <w:pStyle w:val="Ttulo2"/>
        <w:rPr>
          <w:lang w:val="pt-BR"/>
        </w:rPr>
      </w:pPr>
      <w:bookmarkStart w:id="17" w:name="_Toc356499735"/>
      <w:r>
        <w:rPr>
          <w:lang w:val="pt-BR"/>
        </w:rPr>
        <w:t xml:space="preserve">RF009 – </w:t>
      </w:r>
      <w:proofErr w:type="spellStart"/>
      <w:r>
        <w:rPr>
          <w:lang w:val="pt-BR"/>
        </w:rPr>
        <w:t>Logar</w:t>
      </w:r>
      <w:proofErr w:type="spellEnd"/>
      <w:r w:rsidR="00D26EF3">
        <w:rPr>
          <w:lang w:val="pt-BR"/>
        </w:rPr>
        <w:t xml:space="preserve"> no Sistema</w:t>
      </w:r>
      <w:bookmarkEnd w:id="17"/>
    </w:p>
    <w:p w:rsidR="00E44151" w:rsidRPr="00341E58" w:rsidRDefault="00E44151" w:rsidP="0081153B">
      <w:pPr>
        <w:ind w:left="720"/>
        <w:jc w:val="both"/>
        <w:rPr>
          <w:lang w:val="pt-BR"/>
        </w:rPr>
      </w:pPr>
      <w:r>
        <w:rPr>
          <w:lang w:val="pt-BR"/>
        </w:rPr>
        <w:t>Permite que o usuário</w:t>
      </w:r>
      <w:r w:rsidR="00C24E47">
        <w:rPr>
          <w:lang w:val="pt-BR"/>
        </w:rPr>
        <w:t xml:space="preserve"> cliente, administrador ou </w:t>
      </w:r>
      <w:r w:rsidR="002E5277">
        <w:rPr>
          <w:lang w:val="pt-BR"/>
        </w:rPr>
        <w:t>estabelecimento</w:t>
      </w:r>
      <w:r>
        <w:rPr>
          <w:lang w:val="pt-BR"/>
        </w:rPr>
        <w:t xml:space="preserve"> </w:t>
      </w:r>
      <w:r w:rsidR="00DD601D">
        <w:rPr>
          <w:lang w:val="pt-BR"/>
        </w:rPr>
        <w:t>efetue</w:t>
      </w:r>
      <w:r w:rsidR="00C24E47">
        <w:rPr>
          <w:lang w:val="pt-BR"/>
        </w:rPr>
        <w:t>m o</w:t>
      </w:r>
      <w:r w:rsidR="00DD601D">
        <w:rPr>
          <w:lang w:val="pt-BR"/>
        </w:rPr>
        <w:t xml:space="preserve"> </w:t>
      </w:r>
      <w:proofErr w:type="spellStart"/>
      <w:r>
        <w:rPr>
          <w:lang w:val="pt-BR"/>
        </w:rPr>
        <w:t>l</w:t>
      </w:r>
      <w:r w:rsidR="00DD601D">
        <w:rPr>
          <w:lang w:val="pt-BR"/>
        </w:rPr>
        <w:t>ogin</w:t>
      </w:r>
      <w:proofErr w:type="spellEnd"/>
      <w:r>
        <w:rPr>
          <w:lang w:val="pt-BR"/>
        </w:rPr>
        <w:t xml:space="preserve"> no sistema</w:t>
      </w:r>
      <w:r w:rsidR="0081153B">
        <w:rPr>
          <w:lang w:val="pt-BR"/>
        </w:rPr>
        <w:t>.</w:t>
      </w:r>
    </w:p>
    <w:p w:rsidR="00E44151" w:rsidRDefault="00E44151" w:rsidP="00E44151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E44151" w:rsidRPr="008B5268" w:rsidTr="00DD601D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E44151" w:rsidRPr="008B5268" w:rsidTr="00DD601D">
        <w:tc>
          <w:tcPr>
            <w:tcW w:w="1577" w:type="dxa"/>
            <w:shd w:val="clear" w:color="auto" w:fill="EDEDED"/>
          </w:tcPr>
          <w:p w:rsidR="00E44151" w:rsidRPr="008B5268" w:rsidRDefault="009905AA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DD601D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="00E44151" w:rsidRPr="008B5268">
              <w:rPr>
                <w:b/>
                <w:bCs/>
                <w:lang w:val="pt-BR"/>
              </w:rPr>
              <w:tab/>
              <w:t>Essencial</w:t>
            </w:r>
          </w:p>
          <w:p w:rsidR="00E44151" w:rsidRPr="008B5268" w:rsidRDefault="009905AA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lang w:val="pt-BR"/>
              </w:rPr>
              <w:sym w:font="Wingdings" w:char="F0A8"/>
            </w:r>
            <w:r w:rsidR="00E44151" w:rsidRPr="008B5268">
              <w:rPr>
                <w:b/>
                <w:bCs/>
                <w:lang w:val="pt-BR"/>
              </w:rPr>
              <w:tab/>
              <w:t>Importante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D601D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D601D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E44151" w:rsidRPr="008B5268" w:rsidRDefault="00FA6390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RF001</w:t>
            </w:r>
          </w:p>
          <w:p w:rsidR="00E44151" w:rsidRPr="00FA6390" w:rsidRDefault="00FA6390" w:rsidP="00FA6390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RF005</w:t>
            </w:r>
          </w:p>
        </w:tc>
      </w:tr>
    </w:tbl>
    <w:p w:rsidR="00E44151" w:rsidRDefault="00E44151" w:rsidP="000421B4">
      <w:pPr>
        <w:ind w:left="720"/>
        <w:rPr>
          <w:lang w:val="pt-BR"/>
        </w:rPr>
      </w:pPr>
    </w:p>
    <w:p w:rsidR="00DD601D" w:rsidRPr="00E2793C" w:rsidRDefault="00DD601D" w:rsidP="00DD601D">
      <w:pPr>
        <w:pStyle w:val="Ttulo2"/>
        <w:rPr>
          <w:lang w:val="pt-BR"/>
        </w:rPr>
      </w:pPr>
      <w:bookmarkStart w:id="18" w:name="_Toc356499736"/>
      <w:r>
        <w:rPr>
          <w:lang w:val="pt-BR"/>
        </w:rPr>
        <w:t>RF010 – Solicitar senha de atendimento</w:t>
      </w:r>
      <w:r w:rsidR="00990AE5">
        <w:rPr>
          <w:lang w:val="pt-BR"/>
        </w:rPr>
        <w:t xml:space="preserve"> via web.</w:t>
      </w:r>
      <w:bookmarkEnd w:id="18"/>
    </w:p>
    <w:p w:rsidR="00DD601D" w:rsidRPr="00341E58" w:rsidRDefault="00513D57" w:rsidP="0081153B">
      <w:pPr>
        <w:ind w:left="720"/>
        <w:jc w:val="both"/>
        <w:rPr>
          <w:lang w:val="pt-BR"/>
        </w:rPr>
      </w:pPr>
      <w:r>
        <w:rPr>
          <w:lang w:val="pt-BR"/>
        </w:rPr>
        <w:t xml:space="preserve">Permite que o </w:t>
      </w:r>
      <w:r w:rsidR="001F4202">
        <w:rPr>
          <w:lang w:val="pt-BR"/>
        </w:rPr>
        <w:t>usuário cliente</w:t>
      </w:r>
      <w:r>
        <w:rPr>
          <w:lang w:val="pt-BR"/>
        </w:rPr>
        <w:t xml:space="preserve"> solicite uma senha de atendimento</w:t>
      </w:r>
      <w:r w:rsidR="00B263D3">
        <w:rPr>
          <w:lang w:val="pt-BR"/>
        </w:rPr>
        <w:t xml:space="preserve"> atrav</w:t>
      </w:r>
      <w:r w:rsidR="008967FD">
        <w:rPr>
          <w:lang w:val="pt-BR"/>
        </w:rPr>
        <w:t xml:space="preserve">és </w:t>
      </w:r>
      <w:r w:rsidR="00990AE5">
        <w:rPr>
          <w:lang w:val="pt-BR"/>
        </w:rPr>
        <w:t>do sistema web</w:t>
      </w:r>
      <w:r w:rsidR="0081153B">
        <w:rPr>
          <w:lang w:val="pt-BR"/>
        </w:rPr>
        <w:t>.</w:t>
      </w:r>
    </w:p>
    <w:p w:rsidR="00DD601D" w:rsidRDefault="00DD601D" w:rsidP="00DD601D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DD601D" w:rsidRPr="008B5268" w:rsidTr="00DD601D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DD601D" w:rsidRPr="008B5268" w:rsidRDefault="00DD601D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DD601D" w:rsidRPr="008B5268" w:rsidRDefault="00DD601D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DD601D" w:rsidRPr="008B5268" w:rsidRDefault="00DD601D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DD601D" w:rsidRPr="008B5268" w:rsidRDefault="00DD601D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DD601D" w:rsidRPr="008B5268" w:rsidTr="00DD601D">
        <w:tc>
          <w:tcPr>
            <w:tcW w:w="1577" w:type="dxa"/>
            <w:shd w:val="clear" w:color="auto" w:fill="EDEDED"/>
          </w:tcPr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DD601D" w:rsidRPr="008B5268" w:rsidRDefault="00E54781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RF001</w:t>
            </w:r>
          </w:p>
          <w:p w:rsidR="00DD601D" w:rsidRPr="008B5268" w:rsidRDefault="00E54781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RF005</w:t>
            </w:r>
          </w:p>
          <w:p w:rsidR="00DD601D" w:rsidRPr="00E54781" w:rsidRDefault="00E54781" w:rsidP="00E54781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</w:tbl>
    <w:p w:rsidR="00DD601D" w:rsidRDefault="00DD601D" w:rsidP="000421B4">
      <w:pPr>
        <w:ind w:left="720"/>
        <w:rPr>
          <w:lang w:val="pt-BR"/>
        </w:rPr>
      </w:pPr>
    </w:p>
    <w:p w:rsidR="00E00A06" w:rsidRDefault="00E00A06" w:rsidP="000421B4">
      <w:pPr>
        <w:ind w:left="720"/>
        <w:rPr>
          <w:lang w:val="pt-BR"/>
        </w:rPr>
      </w:pPr>
    </w:p>
    <w:p w:rsidR="00E00A06" w:rsidRDefault="00E00A06" w:rsidP="000421B4">
      <w:pPr>
        <w:ind w:left="720"/>
        <w:rPr>
          <w:lang w:val="pt-BR"/>
        </w:rPr>
      </w:pPr>
    </w:p>
    <w:p w:rsidR="00E00A06" w:rsidRDefault="00E00A06" w:rsidP="000421B4">
      <w:pPr>
        <w:ind w:left="720"/>
        <w:rPr>
          <w:lang w:val="pt-BR"/>
        </w:rPr>
      </w:pPr>
    </w:p>
    <w:p w:rsidR="00300781" w:rsidRPr="00E2793C" w:rsidRDefault="00300781" w:rsidP="00300781">
      <w:pPr>
        <w:pStyle w:val="Ttulo2"/>
        <w:rPr>
          <w:lang w:val="pt-BR"/>
        </w:rPr>
      </w:pPr>
      <w:bookmarkStart w:id="19" w:name="_Toc356499737"/>
      <w:r>
        <w:rPr>
          <w:lang w:val="pt-BR"/>
        </w:rPr>
        <w:t>RF011 – Consultar senha de atendimento</w:t>
      </w:r>
      <w:bookmarkEnd w:id="19"/>
    </w:p>
    <w:p w:rsidR="00300781" w:rsidRDefault="00300781" w:rsidP="0081153B">
      <w:pPr>
        <w:ind w:left="720"/>
        <w:jc w:val="both"/>
        <w:rPr>
          <w:lang w:val="pt-BR"/>
        </w:rPr>
      </w:pPr>
      <w:r>
        <w:rPr>
          <w:lang w:val="pt-BR"/>
        </w:rPr>
        <w:t xml:space="preserve">Permite que o </w:t>
      </w:r>
      <w:r w:rsidR="001F4202">
        <w:rPr>
          <w:lang w:val="pt-BR"/>
        </w:rPr>
        <w:t>usuário cliente</w:t>
      </w:r>
      <w:r>
        <w:rPr>
          <w:lang w:val="pt-BR"/>
        </w:rPr>
        <w:t xml:space="preserve"> consulte o número de senha atual de um estabelecimento</w:t>
      </w:r>
      <w:r w:rsidR="0082631F">
        <w:rPr>
          <w:lang w:val="pt-BR"/>
        </w:rPr>
        <w:t xml:space="preserve"> por meio </w:t>
      </w:r>
      <w:r w:rsidR="00806DC6">
        <w:rPr>
          <w:lang w:val="pt-BR"/>
        </w:rPr>
        <w:t>via web.</w:t>
      </w:r>
    </w:p>
    <w:p w:rsidR="00F85492" w:rsidRPr="00C8055C" w:rsidRDefault="00F85492" w:rsidP="00300781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F85492" w:rsidRPr="00C8055C" w:rsidTr="00A628A7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F85492" w:rsidRPr="008B5268" w:rsidRDefault="00F85492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F85492" w:rsidRPr="008B5268" w:rsidRDefault="00F85492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F85492" w:rsidRPr="008B5268" w:rsidRDefault="00F85492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F85492" w:rsidRPr="008B5268" w:rsidRDefault="00F85492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F85492" w:rsidRPr="008B5268" w:rsidTr="00A628A7">
        <w:tc>
          <w:tcPr>
            <w:tcW w:w="1577" w:type="dxa"/>
            <w:shd w:val="clear" w:color="auto" w:fill="EDEDED"/>
          </w:tcPr>
          <w:p w:rsidR="00F85492" w:rsidRPr="008B5268" w:rsidRDefault="00F85492" w:rsidP="00A628A7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F85492" w:rsidRPr="008B5268" w:rsidRDefault="00F85492" w:rsidP="00A628A7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F85492" w:rsidRPr="008B5268" w:rsidRDefault="00F85492" w:rsidP="00A628A7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F85492" w:rsidRPr="008B5268" w:rsidRDefault="00F85492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F85492" w:rsidRPr="008B5268" w:rsidRDefault="00F85492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F85492" w:rsidRPr="008B5268" w:rsidRDefault="00F85492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F85492" w:rsidRPr="008B5268" w:rsidRDefault="00F85492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F85492" w:rsidRPr="008B5268" w:rsidRDefault="00F85492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F85492" w:rsidRPr="008B5268" w:rsidRDefault="00F85492" w:rsidP="00A628A7">
            <w:pPr>
              <w:tabs>
                <w:tab w:val="left" w:pos="284"/>
              </w:tabs>
              <w:rPr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F85492" w:rsidRPr="008B5268" w:rsidRDefault="00F85492" w:rsidP="00A628A7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RF001</w:t>
            </w:r>
          </w:p>
          <w:p w:rsidR="00F85492" w:rsidRPr="008B5268" w:rsidRDefault="00F85492" w:rsidP="00A628A7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RF005</w:t>
            </w:r>
          </w:p>
          <w:p w:rsidR="00F85492" w:rsidRPr="00962138" w:rsidRDefault="00F85492" w:rsidP="00A628A7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</w:tbl>
    <w:p w:rsidR="00300781" w:rsidRPr="00300781" w:rsidRDefault="00300781" w:rsidP="00300781">
      <w:pPr>
        <w:rPr>
          <w:lang w:val="pt-BR"/>
        </w:rPr>
      </w:pPr>
    </w:p>
    <w:p w:rsidR="00754079" w:rsidRPr="00E2793C" w:rsidRDefault="00754079" w:rsidP="00754079">
      <w:pPr>
        <w:pStyle w:val="Ttulo2"/>
        <w:rPr>
          <w:lang w:val="pt-BR"/>
        </w:rPr>
      </w:pPr>
      <w:bookmarkStart w:id="20" w:name="_Toc356499738"/>
      <w:r>
        <w:rPr>
          <w:lang w:val="pt-BR"/>
        </w:rPr>
        <w:t>RF012 – Chamar próximo</w:t>
      </w:r>
      <w:bookmarkEnd w:id="20"/>
    </w:p>
    <w:p w:rsidR="00754079" w:rsidRPr="00C8055C" w:rsidRDefault="00754079" w:rsidP="00754079">
      <w:pPr>
        <w:ind w:left="720"/>
        <w:jc w:val="both"/>
        <w:rPr>
          <w:lang w:val="pt-BR"/>
        </w:rPr>
      </w:pPr>
      <w:r>
        <w:rPr>
          <w:lang w:val="pt-BR"/>
        </w:rPr>
        <w:t xml:space="preserve">Permite que o atendente chame o número da próxima senha </w:t>
      </w:r>
      <w:r w:rsidR="00A92B11">
        <w:rPr>
          <w:lang w:val="pt-BR"/>
        </w:rPr>
        <w:t>e</w:t>
      </w:r>
      <w:r w:rsidR="00C45BBF">
        <w:rPr>
          <w:lang w:val="pt-BR"/>
        </w:rPr>
        <w:t xml:space="preserve"> </w:t>
      </w:r>
      <w:r w:rsidR="00A92B11">
        <w:rPr>
          <w:lang w:val="pt-BR"/>
        </w:rPr>
        <w:t xml:space="preserve">informe o guichê </w:t>
      </w:r>
      <w:r>
        <w:rPr>
          <w:lang w:val="pt-BR"/>
        </w:rPr>
        <w:t>d</w:t>
      </w:r>
      <w:r w:rsidR="00E94CEF">
        <w:rPr>
          <w:lang w:val="pt-BR"/>
        </w:rPr>
        <w:t>e atendimento</w:t>
      </w:r>
      <w:r>
        <w:rPr>
          <w:lang w:val="pt-BR"/>
        </w:rPr>
        <w:t>.</w:t>
      </w:r>
    </w:p>
    <w:p w:rsidR="00754079" w:rsidRDefault="00754079" w:rsidP="00754079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754079" w:rsidRPr="00C8055C" w:rsidTr="00A628A7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754079" w:rsidRPr="008B5268" w:rsidRDefault="00754079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754079" w:rsidRPr="008B5268" w:rsidRDefault="00754079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754079" w:rsidRPr="008B5268" w:rsidRDefault="00754079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754079" w:rsidRPr="008B5268" w:rsidRDefault="00754079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754079" w:rsidRPr="008B5268" w:rsidTr="00A628A7">
        <w:tc>
          <w:tcPr>
            <w:tcW w:w="1577" w:type="dxa"/>
            <w:shd w:val="clear" w:color="auto" w:fill="EDEDED"/>
          </w:tcPr>
          <w:p w:rsidR="00754079" w:rsidRPr="008B5268" w:rsidRDefault="00754079" w:rsidP="00A628A7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754079" w:rsidRPr="008B5268" w:rsidRDefault="00754079" w:rsidP="00A628A7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754079" w:rsidRPr="008B5268" w:rsidRDefault="00754079" w:rsidP="00A628A7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754079" w:rsidRPr="008B5268" w:rsidRDefault="00754079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754079" w:rsidRPr="008B5268" w:rsidRDefault="00754079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754079" w:rsidRPr="008B5268" w:rsidRDefault="00754079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754079" w:rsidRPr="008B5268" w:rsidRDefault="00754079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92230">
              <w:rPr>
                <w:b/>
                <w:highlight w:val="black"/>
                <w:lang w:val="pt-BR"/>
              </w:rPr>
              <w:t xml:space="preserve"> </w:t>
            </w: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754079" w:rsidRPr="008B5268" w:rsidRDefault="00754079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754079" w:rsidRPr="008B5268" w:rsidRDefault="00754079" w:rsidP="00A628A7">
            <w:pPr>
              <w:tabs>
                <w:tab w:val="left" w:pos="284"/>
              </w:tabs>
              <w:rPr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754079" w:rsidRPr="006F32A3" w:rsidRDefault="00754079" w:rsidP="00A628A7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RF005</w:t>
            </w:r>
          </w:p>
        </w:tc>
      </w:tr>
    </w:tbl>
    <w:p w:rsidR="00754079" w:rsidRDefault="00754079" w:rsidP="00754079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7847B7" w:rsidRPr="00E2793C" w:rsidRDefault="007847B7" w:rsidP="007847B7">
      <w:pPr>
        <w:pStyle w:val="Ttulo2"/>
        <w:rPr>
          <w:lang w:val="pt-BR"/>
        </w:rPr>
      </w:pPr>
      <w:bookmarkStart w:id="21" w:name="_Toc356499739"/>
      <w:r>
        <w:rPr>
          <w:lang w:val="pt-BR"/>
        </w:rPr>
        <w:t>RF013 – Repetir chamada</w:t>
      </w:r>
      <w:bookmarkEnd w:id="21"/>
    </w:p>
    <w:p w:rsidR="007847B7" w:rsidRPr="00C8055C" w:rsidRDefault="007847B7" w:rsidP="007847B7">
      <w:pPr>
        <w:ind w:left="720"/>
        <w:jc w:val="both"/>
        <w:rPr>
          <w:lang w:val="pt-BR"/>
        </w:rPr>
      </w:pPr>
      <w:r>
        <w:rPr>
          <w:lang w:val="pt-BR"/>
        </w:rPr>
        <w:t>Permite que o atendente repita o número da próxima senha e do guichê de atendimento.</w:t>
      </w:r>
    </w:p>
    <w:p w:rsidR="007847B7" w:rsidRDefault="007847B7" w:rsidP="007847B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7847B7" w:rsidRPr="00C8055C" w:rsidTr="00A433F2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7847B7" w:rsidRPr="008B5268" w:rsidRDefault="007847B7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7847B7" w:rsidRPr="008B5268" w:rsidRDefault="007847B7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7847B7" w:rsidRPr="008B5268" w:rsidRDefault="007847B7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7847B7" w:rsidRPr="008B5268" w:rsidRDefault="007847B7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7847B7" w:rsidRPr="008B5268" w:rsidTr="00A433F2">
        <w:tc>
          <w:tcPr>
            <w:tcW w:w="1577" w:type="dxa"/>
            <w:shd w:val="clear" w:color="auto" w:fill="EDEDED"/>
          </w:tcPr>
          <w:p w:rsidR="007847B7" w:rsidRPr="008B5268" w:rsidRDefault="007847B7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7847B7" w:rsidRPr="008B5268" w:rsidRDefault="007847B7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7847B7" w:rsidRPr="008B5268" w:rsidRDefault="007847B7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7847B7" w:rsidRPr="008B5268" w:rsidRDefault="007847B7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7847B7" w:rsidRPr="008B5268" w:rsidRDefault="007847B7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7847B7" w:rsidRPr="008B5268" w:rsidRDefault="007847B7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7847B7" w:rsidRPr="008B5268" w:rsidRDefault="007847B7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92230">
              <w:rPr>
                <w:b/>
                <w:highlight w:val="black"/>
                <w:lang w:val="pt-BR"/>
              </w:rPr>
              <w:t xml:space="preserve"> </w:t>
            </w: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7847B7" w:rsidRPr="008B5268" w:rsidRDefault="007847B7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7847B7" w:rsidRPr="008B5268" w:rsidRDefault="007847B7" w:rsidP="00A433F2">
            <w:pPr>
              <w:tabs>
                <w:tab w:val="left" w:pos="284"/>
              </w:tabs>
              <w:rPr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7847B7" w:rsidRPr="006F32A3" w:rsidRDefault="00852278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RF012</w:t>
            </w:r>
          </w:p>
        </w:tc>
      </w:tr>
    </w:tbl>
    <w:p w:rsidR="007847B7" w:rsidRPr="007847B7" w:rsidRDefault="007847B7" w:rsidP="007847B7">
      <w:pPr>
        <w:rPr>
          <w:lang w:val="pt-BR"/>
        </w:rPr>
      </w:pPr>
    </w:p>
    <w:p w:rsidR="002E6D16" w:rsidRPr="00E2793C" w:rsidRDefault="002E6D16" w:rsidP="002E6D16">
      <w:pPr>
        <w:pStyle w:val="Ttulo2"/>
        <w:rPr>
          <w:lang w:val="pt-BR"/>
        </w:rPr>
      </w:pPr>
      <w:bookmarkStart w:id="22" w:name="_Toc356499740"/>
      <w:r>
        <w:rPr>
          <w:lang w:val="pt-BR"/>
        </w:rPr>
        <w:t>RF014 – Imprimir senha do usuário cliente web</w:t>
      </w:r>
      <w:bookmarkEnd w:id="22"/>
    </w:p>
    <w:p w:rsidR="002E6D16" w:rsidRPr="00C8055C" w:rsidRDefault="002E6D16" w:rsidP="002E6D16">
      <w:pPr>
        <w:ind w:left="720"/>
        <w:jc w:val="both"/>
        <w:rPr>
          <w:lang w:val="pt-BR"/>
        </w:rPr>
      </w:pPr>
      <w:r>
        <w:rPr>
          <w:lang w:val="pt-BR"/>
        </w:rPr>
        <w:t>O sistema terá que imprimir a senha após o usuário cliente solicitar através da web.</w:t>
      </w:r>
    </w:p>
    <w:p w:rsidR="002E6D16" w:rsidRDefault="002E6D16" w:rsidP="002E6D16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2E6D16" w:rsidRPr="00C8055C" w:rsidTr="00F641EC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2E6D16" w:rsidRPr="008B5268" w:rsidTr="00F641EC">
        <w:tc>
          <w:tcPr>
            <w:tcW w:w="1577" w:type="dxa"/>
            <w:shd w:val="clear" w:color="auto" w:fill="EDEDED"/>
          </w:tcPr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92230">
              <w:rPr>
                <w:b/>
                <w:highlight w:val="black"/>
                <w:lang w:val="pt-BR"/>
              </w:rPr>
              <w:t xml:space="preserve"> </w:t>
            </w: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2E6D16" w:rsidRPr="006F32A3" w:rsidRDefault="002E6D16" w:rsidP="00F641EC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RF010</w:t>
            </w:r>
          </w:p>
        </w:tc>
      </w:tr>
    </w:tbl>
    <w:p w:rsidR="002E6D16" w:rsidRDefault="002E6D16" w:rsidP="002E6D16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2E6D16" w:rsidRPr="002E6D16" w:rsidRDefault="002E6D16" w:rsidP="002E6D16">
      <w:pPr>
        <w:pStyle w:val="Ttulo2"/>
        <w:rPr>
          <w:lang w:val="pt-BR"/>
        </w:rPr>
      </w:pPr>
      <w:bookmarkStart w:id="23" w:name="_Toc356499741"/>
      <w:r w:rsidRPr="002E6D16">
        <w:rPr>
          <w:lang w:val="pt-BR"/>
        </w:rPr>
        <w:t>RF015 – Cadastrar funcionário</w:t>
      </w:r>
      <w:bookmarkEnd w:id="23"/>
    </w:p>
    <w:p w:rsidR="002E6D16" w:rsidRPr="00C8055C" w:rsidRDefault="002E6D16" w:rsidP="002E6D16">
      <w:pPr>
        <w:ind w:left="720"/>
        <w:jc w:val="both"/>
        <w:rPr>
          <w:lang w:val="pt-BR"/>
        </w:rPr>
      </w:pPr>
      <w:r>
        <w:rPr>
          <w:lang w:val="pt-BR"/>
        </w:rPr>
        <w:t>Permite que o Administrador ou o Funcionário, com perfil de gerente, realize o cadastramento do funcionário.</w:t>
      </w:r>
    </w:p>
    <w:p w:rsidR="002E6D16" w:rsidRDefault="002E6D16" w:rsidP="002E6D16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2E6D16" w:rsidRPr="00C8055C" w:rsidTr="00F641EC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2E6D16" w:rsidRPr="008B5268" w:rsidTr="00F641EC">
        <w:tc>
          <w:tcPr>
            <w:tcW w:w="1577" w:type="dxa"/>
            <w:shd w:val="clear" w:color="auto" w:fill="EDEDED"/>
          </w:tcPr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92230">
              <w:rPr>
                <w:b/>
                <w:highlight w:val="black"/>
                <w:lang w:val="pt-BR"/>
              </w:rPr>
              <w:t xml:space="preserve"> </w:t>
            </w: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2E6D16" w:rsidRPr="006F32A3" w:rsidRDefault="002E6D16" w:rsidP="00F641EC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RF015</w:t>
            </w:r>
          </w:p>
        </w:tc>
      </w:tr>
    </w:tbl>
    <w:p w:rsidR="002E6D16" w:rsidRDefault="002E6D16" w:rsidP="002E6D16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2E6D16" w:rsidRDefault="002E6D16" w:rsidP="002E6D16">
      <w:pPr>
        <w:rPr>
          <w:lang w:val="pt-BR"/>
        </w:rPr>
      </w:pPr>
    </w:p>
    <w:p w:rsidR="002E6D16" w:rsidRDefault="002E6D16" w:rsidP="002E6D16">
      <w:pPr>
        <w:rPr>
          <w:lang w:val="pt-BR"/>
        </w:rPr>
      </w:pPr>
    </w:p>
    <w:p w:rsidR="002E6D16" w:rsidRDefault="002E6D16" w:rsidP="002E6D16">
      <w:pPr>
        <w:rPr>
          <w:lang w:val="pt-BR"/>
        </w:rPr>
      </w:pPr>
    </w:p>
    <w:p w:rsidR="002E6D16" w:rsidRPr="002E6D16" w:rsidRDefault="002E6D16" w:rsidP="002E6D16">
      <w:pPr>
        <w:rPr>
          <w:lang w:val="pt-BR"/>
        </w:rPr>
      </w:pPr>
    </w:p>
    <w:p w:rsidR="002E6D16" w:rsidRPr="00E2793C" w:rsidRDefault="002E6D16" w:rsidP="002E6D16">
      <w:pPr>
        <w:pStyle w:val="Ttulo2"/>
        <w:rPr>
          <w:lang w:val="pt-BR"/>
        </w:rPr>
      </w:pPr>
      <w:bookmarkStart w:id="24" w:name="_Toc356499742"/>
      <w:r>
        <w:rPr>
          <w:lang w:val="pt-BR"/>
        </w:rPr>
        <w:t>RF016 – Editar funcionário</w:t>
      </w:r>
      <w:bookmarkEnd w:id="24"/>
    </w:p>
    <w:p w:rsidR="002E6D16" w:rsidRPr="00C8055C" w:rsidRDefault="002E6D16" w:rsidP="002E6D16">
      <w:pPr>
        <w:ind w:left="720"/>
        <w:jc w:val="both"/>
        <w:rPr>
          <w:lang w:val="pt-BR"/>
        </w:rPr>
      </w:pPr>
      <w:r>
        <w:rPr>
          <w:lang w:val="pt-BR"/>
        </w:rPr>
        <w:t>Permite que o Administrador ou o Funcionário, com perfil de gerente, possa editar os dados de um funcionário.</w:t>
      </w:r>
    </w:p>
    <w:p w:rsidR="002E6D16" w:rsidRDefault="002E6D16" w:rsidP="002E6D16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2E6D16" w:rsidRPr="00C8055C" w:rsidTr="00F641EC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2E6D16" w:rsidRPr="008B5268" w:rsidTr="00F641EC">
        <w:tc>
          <w:tcPr>
            <w:tcW w:w="1577" w:type="dxa"/>
            <w:shd w:val="clear" w:color="auto" w:fill="EDEDED"/>
          </w:tcPr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92230">
              <w:rPr>
                <w:b/>
                <w:highlight w:val="black"/>
                <w:lang w:val="pt-BR"/>
              </w:rPr>
              <w:t xml:space="preserve"> </w:t>
            </w: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2E6D16" w:rsidRPr="006F32A3" w:rsidRDefault="002E6D16" w:rsidP="00F641EC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RF015</w:t>
            </w:r>
          </w:p>
        </w:tc>
      </w:tr>
    </w:tbl>
    <w:p w:rsidR="002E6D16" w:rsidRDefault="002E6D16" w:rsidP="002E6D16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2E6D16" w:rsidRPr="00E2793C" w:rsidRDefault="002E6D16" w:rsidP="002E6D16">
      <w:pPr>
        <w:pStyle w:val="Ttulo2"/>
        <w:rPr>
          <w:lang w:val="pt-BR"/>
        </w:rPr>
      </w:pPr>
      <w:bookmarkStart w:id="25" w:name="_Toc356499743"/>
      <w:r>
        <w:rPr>
          <w:lang w:val="pt-BR"/>
        </w:rPr>
        <w:t>RF017 – Inativar funcionário</w:t>
      </w:r>
      <w:bookmarkEnd w:id="25"/>
    </w:p>
    <w:p w:rsidR="002E6D16" w:rsidRPr="00C8055C" w:rsidRDefault="002E6D16" w:rsidP="002E6D16">
      <w:pPr>
        <w:ind w:left="720"/>
        <w:jc w:val="both"/>
        <w:rPr>
          <w:lang w:val="pt-BR"/>
        </w:rPr>
      </w:pPr>
      <w:r>
        <w:rPr>
          <w:lang w:val="pt-BR"/>
        </w:rPr>
        <w:t xml:space="preserve">Permite que o Administrador ou o Funcionário, com perfil de gerente, possa </w:t>
      </w:r>
      <w:proofErr w:type="spellStart"/>
      <w:r>
        <w:rPr>
          <w:lang w:val="pt-BR"/>
        </w:rPr>
        <w:t>inativar</w:t>
      </w:r>
      <w:proofErr w:type="spellEnd"/>
      <w:r>
        <w:rPr>
          <w:lang w:val="pt-BR"/>
        </w:rPr>
        <w:t xml:space="preserve"> um funcionário.</w:t>
      </w:r>
    </w:p>
    <w:p w:rsidR="002E6D16" w:rsidRDefault="002E6D16" w:rsidP="002E6D16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2E6D16" w:rsidRPr="00C8055C" w:rsidTr="00F641EC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2E6D16" w:rsidRPr="008B5268" w:rsidTr="00F641EC">
        <w:tc>
          <w:tcPr>
            <w:tcW w:w="1577" w:type="dxa"/>
            <w:shd w:val="clear" w:color="auto" w:fill="EDEDED"/>
          </w:tcPr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92230">
              <w:rPr>
                <w:b/>
                <w:highlight w:val="black"/>
                <w:lang w:val="pt-BR"/>
              </w:rPr>
              <w:t xml:space="preserve"> </w:t>
            </w: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2E6D16" w:rsidRPr="006F32A3" w:rsidRDefault="002E6D16" w:rsidP="00F641EC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RF015</w:t>
            </w:r>
          </w:p>
        </w:tc>
      </w:tr>
    </w:tbl>
    <w:p w:rsidR="002E6D16" w:rsidRDefault="002E6D16" w:rsidP="002E6D16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C8055C" w:rsidRPr="00E2793C" w:rsidRDefault="00BE5649" w:rsidP="00C8055C">
      <w:pPr>
        <w:pStyle w:val="Ttulo2"/>
        <w:rPr>
          <w:lang w:val="pt-BR"/>
        </w:rPr>
      </w:pPr>
      <w:bookmarkStart w:id="26" w:name="_Toc356499744"/>
      <w:r>
        <w:rPr>
          <w:lang w:val="pt-BR"/>
        </w:rPr>
        <w:t>RF01</w:t>
      </w:r>
      <w:r w:rsidR="002E6D16">
        <w:rPr>
          <w:lang w:val="pt-BR"/>
        </w:rPr>
        <w:t>8</w:t>
      </w:r>
      <w:r w:rsidR="00C8055C">
        <w:rPr>
          <w:lang w:val="pt-BR"/>
        </w:rPr>
        <w:t xml:space="preserve"> – </w:t>
      </w:r>
      <w:r w:rsidR="002E6D16">
        <w:rPr>
          <w:lang w:val="pt-BR"/>
        </w:rPr>
        <w:t>Listar funcionário</w:t>
      </w:r>
      <w:bookmarkEnd w:id="26"/>
    </w:p>
    <w:p w:rsidR="00C8055C" w:rsidRPr="00C8055C" w:rsidRDefault="002E6D16" w:rsidP="0081153B">
      <w:pPr>
        <w:ind w:left="720"/>
        <w:jc w:val="both"/>
        <w:rPr>
          <w:lang w:val="pt-BR"/>
        </w:rPr>
      </w:pPr>
      <w:r>
        <w:rPr>
          <w:lang w:val="pt-BR"/>
        </w:rPr>
        <w:t>Permite que o Administrador ou o Funcionário, com perfil de gerente, possa listar todos os funcionários cadastrados no sistema.</w:t>
      </w:r>
    </w:p>
    <w:p w:rsidR="00C8055C" w:rsidRDefault="00C8055C" w:rsidP="00C8055C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C8055C" w:rsidRPr="00C8055C" w:rsidTr="00DB101B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C8055C" w:rsidRPr="008B5268" w:rsidRDefault="00C8055C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8055C" w:rsidRPr="008B5268" w:rsidRDefault="00C8055C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8055C" w:rsidRPr="008B5268" w:rsidRDefault="00C8055C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C8055C" w:rsidRPr="008B5268" w:rsidRDefault="00C8055C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C8055C" w:rsidRPr="008B5268" w:rsidTr="00DB101B">
        <w:tc>
          <w:tcPr>
            <w:tcW w:w="1577" w:type="dxa"/>
            <w:shd w:val="clear" w:color="auto" w:fill="EDEDED"/>
          </w:tcPr>
          <w:p w:rsidR="00C8055C" w:rsidRPr="008B5268" w:rsidRDefault="002E6D16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="00C8055C" w:rsidRPr="008B5268">
              <w:rPr>
                <w:b/>
                <w:bCs/>
                <w:lang w:val="pt-BR"/>
              </w:rPr>
              <w:tab/>
              <w:t>Essencial</w:t>
            </w:r>
          </w:p>
          <w:p w:rsidR="00C8055C" w:rsidRPr="008B5268" w:rsidRDefault="002E6D16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="00C8055C" w:rsidRPr="008B5268">
              <w:rPr>
                <w:b/>
                <w:bCs/>
                <w:lang w:val="pt-BR"/>
              </w:rPr>
              <w:tab/>
              <w:t>Importante</w:t>
            </w:r>
          </w:p>
          <w:p w:rsidR="00C8055C" w:rsidRPr="008B5268" w:rsidRDefault="00C8055C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C8055C" w:rsidRPr="008B5268" w:rsidRDefault="00C8055C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C8055C" w:rsidRPr="008B5268" w:rsidRDefault="001D7948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="00C8055C" w:rsidRPr="008B5268">
              <w:rPr>
                <w:b/>
                <w:lang w:val="pt-BR"/>
              </w:rPr>
              <w:tab/>
            </w:r>
            <w:r w:rsidR="00C8055C" w:rsidRPr="008B5268">
              <w:rPr>
                <w:lang w:val="pt-BR"/>
              </w:rPr>
              <w:t>Média</w:t>
            </w:r>
          </w:p>
          <w:p w:rsidR="00C8055C" w:rsidRPr="008B5268" w:rsidRDefault="001D7948" w:rsidP="001D794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="00C8055C" w:rsidRPr="008B5268">
              <w:rPr>
                <w:b/>
                <w:lang w:val="pt-BR"/>
              </w:rPr>
              <w:tab/>
            </w:r>
            <w:r w:rsidR="00C8055C"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C8055C" w:rsidRPr="008B5268" w:rsidRDefault="00492230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92230">
              <w:rPr>
                <w:b/>
                <w:highlight w:val="black"/>
                <w:lang w:val="pt-BR"/>
              </w:rPr>
              <w:t xml:space="preserve"> </w:t>
            </w: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="00C8055C" w:rsidRPr="008B5268">
              <w:rPr>
                <w:b/>
                <w:lang w:val="pt-BR"/>
              </w:rPr>
              <w:tab/>
            </w:r>
            <w:r w:rsidR="00C8055C" w:rsidRPr="008B5268">
              <w:rPr>
                <w:lang w:val="pt-BR"/>
              </w:rPr>
              <w:t>Estável</w:t>
            </w:r>
          </w:p>
          <w:p w:rsidR="00C8055C" w:rsidRPr="008B5268" w:rsidRDefault="00C8055C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C8055C" w:rsidRPr="008B5268" w:rsidRDefault="00492230" w:rsidP="00DB101B">
            <w:pPr>
              <w:tabs>
                <w:tab w:val="left" w:pos="284"/>
              </w:tabs>
              <w:rPr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="00C8055C" w:rsidRPr="008B5268">
              <w:rPr>
                <w:b/>
                <w:lang w:val="pt-BR"/>
              </w:rPr>
              <w:tab/>
            </w:r>
            <w:r w:rsidR="00C8055C"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C8055C" w:rsidRPr="006F32A3" w:rsidRDefault="00962138" w:rsidP="002E6D16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</w:t>
            </w:r>
            <w:r w:rsidR="002E6D16">
              <w:rPr>
                <w:lang w:val="pt-BR"/>
              </w:rPr>
              <w:t>015</w:t>
            </w:r>
          </w:p>
        </w:tc>
      </w:tr>
    </w:tbl>
    <w:p w:rsidR="00B12347" w:rsidRDefault="00B12347" w:rsidP="00B12347">
      <w:pPr>
        <w:pStyle w:val="Ttulo1"/>
        <w:rPr>
          <w:lang w:val="pt-BR"/>
        </w:rPr>
      </w:pPr>
      <w:bookmarkStart w:id="27" w:name="_Toc356499745"/>
      <w:r>
        <w:rPr>
          <w:lang w:val="pt-BR"/>
        </w:rPr>
        <w:t>Requisitos Não-Funcionais</w:t>
      </w:r>
      <w:bookmarkEnd w:id="27"/>
    </w:p>
    <w:p w:rsidR="00B12347" w:rsidRDefault="00B12347" w:rsidP="00B12347">
      <w:pPr>
        <w:pStyle w:val="Ttulo2"/>
        <w:rPr>
          <w:lang w:val="pt-BR"/>
        </w:rPr>
      </w:pPr>
      <w:bookmarkStart w:id="28" w:name="_Toc356499746"/>
      <w:r>
        <w:rPr>
          <w:lang w:val="pt-BR"/>
        </w:rPr>
        <w:t>Segurança</w:t>
      </w:r>
      <w:bookmarkEnd w:id="28"/>
    </w:p>
    <w:p w:rsidR="00B12347" w:rsidRPr="00E2793C" w:rsidRDefault="00B12347" w:rsidP="00B12347">
      <w:pPr>
        <w:pStyle w:val="Ttulo3"/>
        <w:rPr>
          <w:lang w:val="pt-BR"/>
        </w:rPr>
      </w:pPr>
      <w:bookmarkStart w:id="29" w:name="_Toc356499747"/>
      <w:r>
        <w:rPr>
          <w:lang w:val="pt-BR"/>
        </w:rPr>
        <w:t xml:space="preserve">RNF001 </w:t>
      </w:r>
      <w:r w:rsidR="00BC263F">
        <w:rPr>
          <w:lang w:val="pt-BR"/>
        </w:rPr>
        <w:t>– Privacidade</w:t>
      </w:r>
      <w:bookmarkEnd w:id="29"/>
    </w:p>
    <w:p w:rsidR="00B12347" w:rsidRPr="00341E58" w:rsidRDefault="00CA5E06" w:rsidP="00E509CE">
      <w:pPr>
        <w:ind w:left="720"/>
        <w:jc w:val="both"/>
        <w:rPr>
          <w:lang w:val="pt-BR"/>
        </w:rPr>
      </w:pPr>
      <w:r>
        <w:rPr>
          <w:lang w:val="pt-BR"/>
        </w:rPr>
        <w:t>Garante</w:t>
      </w:r>
      <w:r w:rsidR="00BC263F">
        <w:rPr>
          <w:lang w:val="pt-BR"/>
        </w:rPr>
        <w:t xml:space="preserve"> que os dados dos </w:t>
      </w:r>
      <w:r w:rsidR="001F4202">
        <w:rPr>
          <w:lang w:val="pt-BR"/>
        </w:rPr>
        <w:t>usuários cliente</w:t>
      </w:r>
      <w:r w:rsidR="00BC263F">
        <w:rPr>
          <w:lang w:val="pt-BR"/>
        </w:rPr>
        <w:t xml:space="preserve"> cadastrados</w:t>
      </w:r>
      <w:r w:rsidR="001F4202">
        <w:rPr>
          <w:lang w:val="pt-BR"/>
        </w:rPr>
        <w:t>,</w:t>
      </w:r>
      <w:r w:rsidR="00BC263F">
        <w:rPr>
          <w:lang w:val="pt-BR"/>
        </w:rPr>
        <w:t xml:space="preserve"> não possam ser acessados por indivíduos não autorizados</w:t>
      </w:r>
      <w:r w:rsidR="00C44571">
        <w:rPr>
          <w:lang w:val="pt-BR"/>
        </w:rPr>
        <w:t>.</w:t>
      </w:r>
    </w:p>
    <w:p w:rsidR="00B12347" w:rsidRDefault="00B12347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BC263F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BC263F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BC263F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B12347" w:rsidRDefault="00B12347" w:rsidP="00B12347">
      <w:pPr>
        <w:ind w:left="720"/>
        <w:rPr>
          <w:lang w:val="pt-BR"/>
        </w:rPr>
      </w:pPr>
    </w:p>
    <w:p w:rsidR="00B12347" w:rsidRDefault="00B12347" w:rsidP="00B12347">
      <w:pPr>
        <w:pStyle w:val="Ttulo2"/>
        <w:rPr>
          <w:lang w:val="pt-BR"/>
        </w:rPr>
      </w:pPr>
      <w:bookmarkStart w:id="30" w:name="_Toc356499748"/>
      <w:r>
        <w:rPr>
          <w:lang w:val="pt-BR"/>
        </w:rPr>
        <w:t>Desempenho</w:t>
      </w:r>
      <w:bookmarkEnd w:id="30"/>
    </w:p>
    <w:p w:rsidR="00B12347" w:rsidRPr="00E2793C" w:rsidRDefault="00B12347" w:rsidP="00B12347">
      <w:pPr>
        <w:pStyle w:val="Ttulo3"/>
        <w:rPr>
          <w:lang w:val="pt-BR"/>
        </w:rPr>
      </w:pPr>
      <w:bookmarkStart w:id="31" w:name="_Toc356499749"/>
      <w:r>
        <w:rPr>
          <w:lang w:val="pt-BR"/>
        </w:rPr>
        <w:t xml:space="preserve">RNF002 </w:t>
      </w:r>
      <w:r w:rsidR="007542E0">
        <w:rPr>
          <w:lang w:val="pt-BR"/>
        </w:rPr>
        <w:t>–</w:t>
      </w:r>
      <w:r w:rsidR="00C44571">
        <w:rPr>
          <w:lang w:val="pt-BR"/>
        </w:rPr>
        <w:t xml:space="preserve"> </w:t>
      </w:r>
      <w:r w:rsidR="007542E0">
        <w:rPr>
          <w:lang w:val="pt-BR"/>
        </w:rPr>
        <w:t>Acesso a</w:t>
      </w:r>
      <w:r w:rsidR="00C44571">
        <w:rPr>
          <w:lang w:val="pt-BR"/>
        </w:rPr>
        <w:t>o</w:t>
      </w:r>
      <w:r w:rsidR="007542E0">
        <w:rPr>
          <w:lang w:val="pt-BR"/>
        </w:rPr>
        <w:t xml:space="preserve"> </w:t>
      </w:r>
      <w:r w:rsidR="00C63DEE">
        <w:rPr>
          <w:lang w:val="pt-BR"/>
        </w:rPr>
        <w:t>banco de dados</w:t>
      </w:r>
      <w:bookmarkEnd w:id="31"/>
    </w:p>
    <w:p w:rsidR="00B12347" w:rsidRPr="00341E58" w:rsidRDefault="00650119" w:rsidP="00E509CE">
      <w:pPr>
        <w:ind w:left="720"/>
        <w:jc w:val="both"/>
        <w:rPr>
          <w:lang w:val="pt-BR"/>
        </w:rPr>
      </w:pPr>
      <w:r>
        <w:rPr>
          <w:lang w:val="pt-BR"/>
        </w:rPr>
        <w:t>Será</w:t>
      </w:r>
      <w:r w:rsidR="00E509CE">
        <w:rPr>
          <w:lang w:val="pt-BR"/>
        </w:rPr>
        <w:t xml:space="preserve"> avaliada</w:t>
      </w:r>
      <w:r w:rsidR="007542E0">
        <w:rPr>
          <w:lang w:val="pt-BR"/>
        </w:rPr>
        <w:t xml:space="preserve"> a </w:t>
      </w:r>
      <w:r w:rsidR="00C44571">
        <w:rPr>
          <w:lang w:val="pt-BR"/>
        </w:rPr>
        <w:t xml:space="preserve">melhor </w:t>
      </w:r>
      <w:proofErr w:type="gramStart"/>
      <w:r w:rsidR="00C44571">
        <w:rPr>
          <w:lang w:val="pt-BR"/>
        </w:rPr>
        <w:t>implementação</w:t>
      </w:r>
      <w:proofErr w:type="gramEnd"/>
      <w:r w:rsidR="00C44571">
        <w:rPr>
          <w:lang w:val="pt-BR"/>
        </w:rPr>
        <w:t xml:space="preserve"> de acesso ao</w:t>
      </w:r>
      <w:r w:rsidR="007542E0">
        <w:rPr>
          <w:lang w:val="pt-BR"/>
        </w:rPr>
        <w:t xml:space="preserve"> </w:t>
      </w:r>
      <w:r w:rsidR="00C63DEE">
        <w:rPr>
          <w:lang w:val="pt-BR"/>
        </w:rPr>
        <w:t>banco de dados</w:t>
      </w:r>
      <w:r w:rsidR="007542E0">
        <w:rPr>
          <w:lang w:val="pt-BR"/>
        </w:rPr>
        <w:t xml:space="preserve">, de forma que não ocorram gargalos. </w:t>
      </w:r>
    </w:p>
    <w:p w:rsidR="00B12347" w:rsidRDefault="00B12347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7542E0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7542E0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7542E0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6659C3" w:rsidRDefault="006659C3" w:rsidP="006659C3">
      <w:pPr>
        <w:rPr>
          <w:lang w:val="pt-BR"/>
        </w:rPr>
      </w:pPr>
    </w:p>
    <w:p w:rsidR="006659C3" w:rsidRPr="00E2793C" w:rsidRDefault="006659C3" w:rsidP="006659C3">
      <w:pPr>
        <w:pStyle w:val="Ttulo3"/>
        <w:rPr>
          <w:lang w:val="pt-BR"/>
        </w:rPr>
      </w:pPr>
      <w:bookmarkStart w:id="32" w:name="_Toc356499750"/>
      <w:r>
        <w:rPr>
          <w:lang w:val="pt-BR"/>
        </w:rPr>
        <w:t>RNF003 - Tempo de resposta</w:t>
      </w:r>
      <w:r w:rsidR="002B22A7">
        <w:rPr>
          <w:lang w:val="pt-BR"/>
        </w:rPr>
        <w:t xml:space="preserve"> do usuário</w:t>
      </w:r>
      <w:r w:rsidR="00A15751">
        <w:rPr>
          <w:lang w:val="pt-BR"/>
        </w:rPr>
        <w:t xml:space="preserve"> cliente</w:t>
      </w:r>
      <w:r>
        <w:rPr>
          <w:lang w:val="pt-BR"/>
        </w:rPr>
        <w:t>:</w:t>
      </w:r>
      <w:bookmarkEnd w:id="32"/>
    </w:p>
    <w:p w:rsidR="006659C3" w:rsidRPr="00341E58" w:rsidRDefault="006659C3" w:rsidP="006659C3">
      <w:pPr>
        <w:ind w:left="720"/>
        <w:jc w:val="both"/>
        <w:rPr>
          <w:lang w:val="pt-BR"/>
        </w:rPr>
      </w:pPr>
      <w:r>
        <w:rPr>
          <w:lang w:val="pt-BR"/>
        </w:rPr>
        <w:t>O sistem</w:t>
      </w:r>
      <w:r w:rsidR="00DF32E6">
        <w:rPr>
          <w:lang w:val="pt-BR"/>
        </w:rPr>
        <w:t xml:space="preserve">a </w:t>
      </w:r>
      <w:r w:rsidR="00A7394C">
        <w:rPr>
          <w:lang w:val="pt-BR"/>
        </w:rPr>
        <w:t>responderá a</w:t>
      </w:r>
      <w:r w:rsidR="00DF32E6">
        <w:rPr>
          <w:lang w:val="pt-BR"/>
        </w:rPr>
        <w:t xml:space="preserve"> uma r</w:t>
      </w:r>
      <w:r w:rsidR="00A7394C">
        <w:rPr>
          <w:lang w:val="pt-BR"/>
        </w:rPr>
        <w:t>equisição do</w:t>
      </w:r>
      <w:r w:rsidR="00DF32E6">
        <w:rPr>
          <w:lang w:val="pt-BR"/>
        </w:rPr>
        <w:t xml:space="preserve"> usuário</w:t>
      </w:r>
      <w:r w:rsidR="00A15751">
        <w:rPr>
          <w:lang w:val="pt-BR"/>
        </w:rPr>
        <w:t xml:space="preserve"> cliente</w:t>
      </w:r>
      <w:r w:rsidR="00C62647">
        <w:rPr>
          <w:lang w:val="pt-BR"/>
        </w:rPr>
        <w:t xml:space="preserve"> em até </w:t>
      </w:r>
      <w:r w:rsidR="000E40D4">
        <w:rPr>
          <w:lang w:val="pt-BR"/>
        </w:rPr>
        <w:t>10</w:t>
      </w:r>
      <w:r>
        <w:rPr>
          <w:lang w:val="pt-BR"/>
        </w:rPr>
        <w:t xml:space="preserve"> segundos.</w:t>
      </w:r>
    </w:p>
    <w:p w:rsidR="006659C3" w:rsidRDefault="006659C3" w:rsidP="006659C3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6659C3" w:rsidRPr="008B5268" w:rsidTr="00A628A7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6659C3" w:rsidRPr="008B5268" w:rsidRDefault="006659C3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6659C3" w:rsidRPr="008B5268" w:rsidRDefault="006659C3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6659C3" w:rsidRPr="008B5268" w:rsidRDefault="006659C3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6659C3" w:rsidRPr="008B5268" w:rsidRDefault="006659C3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6659C3" w:rsidRPr="008B5268" w:rsidTr="00A628A7">
        <w:tc>
          <w:tcPr>
            <w:tcW w:w="1577" w:type="dxa"/>
            <w:shd w:val="clear" w:color="auto" w:fill="EDEDED"/>
          </w:tcPr>
          <w:p w:rsidR="006659C3" w:rsidRPr="008B5268" w:rsidRDefault="006659C3" w:rsidP="00A628A7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7542E0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6659C3" w:rsidRPr="008B5268" w:rsidRDefault="006659C3" w:rsidP="00A628A7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6659C3" w:rsidRPr="008B5268" w:rsidRDefault="006659C3" w:rsidP="00A628A7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6659C3" w:rsidRPr="008B5268" w:rsidRDefault="006659C3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6659C3" w:rsidRPr="008B5268" w:rsidRDefault="006659C3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7542E0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6659C3" w:rsidRPr="008B5268" w:rsidRDefault="006659C3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6659C3" w:rsidRPr="008B5268" w:rsidRDefault="006659C3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7542E0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6659C3" w:rsidRPr="008B5268" w:rsidRDefault="006659C3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6659C3" w:rsidRPr="008B5268" w:rsidRDefault="006659C3" w:rsidP="00A628A7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6659C3" w:rsidRPr="008B5268" w:rsidRDefault="006659C3" w:rsidP="00A628A7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6659C3" w:rsidRPr="008B5268" w:rsidRDefault="006659C3" w:rsidP="00A628A7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6659C3" w:rsidRPr="008B5268" w:rsidRDefault="006659C3" w:rsidP="00A628A7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6659C3" w:rsidRPr="008B5268" w:rsidRDefault="006659C3" w:rsidP="00A628A7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6659C3" w:rsidRDefault="006659C3" w:rsidP="006659C3">
      <w:pPr>
        <w:rPr>
          <w:lang w:val="pt-BR"/>
        </w:rPr>
      </w:pPr>
    </w:p>
    <w:p w:rsidR="006659C3" w:rsidRDefault="006659C3" w:rsidP="006659C3">
      <w:pPr>
        <w:rPr>
          <w:lang w:val="pt-BR"/>
        </w:rPr>
      </w:pPr>
    </w:p>
    <w:p w:rsidR="00B12347" w:rsidRDefault="00B12347" w:rsidP="00B12347">
      <w:pPr>
        <w:pStyle w:val="Ttulo2"/>
        <w:rPr>
          <w:lang w:val="pt-BR"/>
        </w:rPr>
      </w:pPr>
      <w:bookmarkStart w:id="33" w:name="_Toc356499751"/>
      <w:r>
        <w:rPr>
          <w:lang w:val="pt-BR"/>
        </w:rPr>
        <w:t>Usabilidade</w:t>
      </w:r>
      <w:bookmarkEnd w:id="33"/>
    </w:p>
    <w:p w:rsidR="00B12347" w:rsidRPr="00E2793C" w:rsidRDefault="001A1650" w:rsidP="00B12347">
      <w:pPr>
        <w:pStyle w:val="Ttulo3"/>
        <w:rPr>
          <w:lang w:val="pt-BR"/>
        </w:rPr>
      </w:pPr>
      <w:bookmarkStart w:id="34" w:name="_Toc356499752"/>
      <w:r>
        <w:rPr>
          <w:lang w:val="pt-BR"/>
        </w:rPr>
        <w:t>RNF004</w:t>
      </w:r>
      <w:r w:rsidR="00B12347">
        <w:rPr>
          <w:lang w:val="pt-BR"/>
        </w:rPr>
        <w:t xml:space="preserve"> </w:t>
      </w:r>
      <w:r w:rsidR="0019209D">
        <w:rPr>
          <w:lang w:val="pt-BR"/>
        </w:rPr>
        <w:t>–</w:t>
      </w:r>
      <w:r w:rsidR="00E3178E">
        <w:rPr>
          <w:lang w:val="pt-BR"/>
        </w:rPr>
        <w:t xml:space="preserve"> </w:t>
      </w:r>
      <w:r w:rsidR="0019209D">
        <w:rPr>
          <w:lang w:val="pt-BR"/>
        </w:rPr>
        <w:t>Interfaces Simplificadas</w:t>
      </w:r>
      <w:bookmarkEnd w:id="34"/>
    </w:p>
    <w:p w:rsidR="00B12347" w:rsidRPr="00341E58" w:rsidRDefault="0019209D" w:rsidP="0049625A">
      <w:pPr>
        <w:ind w:left="720"/>
        <w:jc w:val="both"/>
        <w:rPr>
          <w:lang w:val="pt-BR"/>
        </w:rPr>
      </w:pPr>
      <w:r>
        <w:rPr>
          <w:lang w:val="pt-BR"/>
        </w:rPr>
        <w:t>O sistema será apresentado com interface</w:t>
      </w:r>
      <w:r w:rsidR="00DC5618">
        <w:rPr>
          <w:lang w:val="pt-BR"/>
        </w:rPr>
        <w:t xml:space="preserve"> simples</w:t>
      </w:r>
      <w:r>
        <w:rPr>
          <w:lang w:val="pt-BR"/>
        </w:rPr>
        <w:t xml:space="preserve"> de conteúdo relevante, fácil</w:t>
      </w:r>
      <w:r w:rsidR="00A4341E">
        <w:rPr>
          <w:lang w:val="pt-BR"/>
        </w:rPr>
        <w:t xml:space="preserve"> navegação</w:t>
      </w:r>
      <w:r>
        <w:rPr>
          <w:lang w:val="pt-BR"/>
        </w:rPr>
        <w:t xml:space="preserve"> e intuitiva com mensagens e instruções claras</w:t>
      </w:r>
      <w:r w:rsidR="00A4341E">
        <w:rPr>
          <w:lang w:val="pt-BR"/>
        </w:rPr>
        <w:t xml:space="preserve">, tendo uma maior usabilidade </w:t>
      </w:r>
      <w:r w:rsidR="00E67D2F">
        <w:rPr>
          <w:lang w:val="pt-BR"/>
        </w:rPr>
        <w:t>para os</w:t>
      </w:r>
      <w:r w:rsidR="00A4341E">
        <w:rPr>
          <w:lang w:val="pt-BR"/>
        </w:rPr>
        <w:t xml:space="preserve"> usuário</w:t>
      </w:r>
      <w:r w:rsidR="00D11E30">
        <w:rPr>
          <w:lang w:val="pt-BR"/>
        </w:rPr>
        <w:t>s</w:t>
      </w:r>
      <w:r w:rsidR="008870DF">
        <w:rPr>
          <w:lang w:val="pt-BR"/>
        </w:rPr>
        <w:t xml:space="preserve"> d</w:t>
      </w:r>
      <w:r w:rsidR="00A4341E">
        <w:rPr>
          <w:lang w:val="pt-BR"/>
        </w:rPr>
        <w:t>o sistema</w:t>
      </w:r>
      <w:r>
        <w:rPr>
          <w:lang w:val="pt-BR"/>
        </w:rPr>
        <w:t xml:space="preserve">. </w:t>
      </w:r>
    </w:p>
    <w:p w:rsidR="00B12347" w:rsidRDefault="00B12347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B5268" w:rsidRPr="0019209D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A02F38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A02F38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A02F38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B12347" w:rsidRDefault="00B12347" w:rsidP="00B12347">
      <w:pPr>
        <w:ind w:left="720"/>
        <w:rPr>
          <w:lang w:val="pt-BR"/>
        </w:rPr>
      </w:pPr>
    </w:p>
    <w:p w:rsidR="00224873" w:rsidRDefault="00224873" w:rsidP="00B12347">
      <w:pPr>
        <w:ind w:left="720"/>
        <w:rPr>
          <w:lang w:val="pt-BR"/>
        </w:rPr>
      </w:pPr>
    </w:p>
    <w:p w:rsidR="00224873" w:rsidRDefault="00224873" w:rsidP="00B12347">
      <w:pPr>
        <w:ind w:left="720"/>
        <w:rPr>
          <w:lang w:val="pt-BR"/>
        </w:rPr>
      </w:pPr>
    </w:p>
    <w:p w:rsidR="00224873" w:rsidRPr="00E2793C" w:rsidRDefault="00224873" w:rsidP="00224873">
      <w:pPr>
        <w:pStyle w:val="Ttulo3"/>
        <w:rPr>
          <w:lang w:val="pt-BR"/>
        </w:rPr>
      </w:pPr>
      <w:bookmarkStart w:id="35" w:name="_Toc356499753"/>
      <w:r>
        <w:rPr>
          <w:lang w:val="pt-BR"/>
        </w:rPr>
        <w:t xml:space="preserve">RNF005 – </w:t>
      </w:r>
      <w:r w:rsidR="00086E55">
        <w:rPr>
          <w:lang w:val="pt-BR"/>
        </w:rPr>
        <w:t>Tempo de treinamento</w:t>
      </w:r>
      <w:bookmarkEnd w:id="35"/>
    </w:p>
    <w:p w:rsidR="00224873" w:rsidRDefault="00086E55" w:rsidP="00224873">
      <w:pPr>
        <w:ind w:left="720"/>
        <w:rPr>
          <w:lang w:val="pt-BR"/>
        </w:rPr>
      </w:pPr>
      <w:r>
        <w:rPr>
          <w:lang w:val="pt-BR"/>
        </w:rPr>
        <w:t xml:space="preserve">O tempo que será utilizado para treinar os </w:t>
      </w:r>
      <w:r w:rsidR="000D2B5D">
        <w:rPr>
          <w:lang w:val="pt-BR"/>
        </w:rPr>
        <w:t>funcionários</w:t>
      </w:r>
      <w:r>
        <w:rPr>
          <w:lang w:val="pt-BR"/>
        </w:rPr>
        <w:t xml:space="preserve"> dos estabelecimento</w:t>
      </w:r>
      <w:r w:rsidR="009C3CF7">
        <w:rPr>
          <w:lang w:val="pt-BR"/>
        </w:rPr>
        <w:t>s</w:t>
      </w:r>
      <w:r w:rsidR="000D2B5D">
        <w:rPr>
          <w:lang w:val="pt-BR"/>
        </w:rPr>
        <w:t xml:space="preserve"> </w:t>
      </w:r>
      <w:r w:rsidR="0080346F">
        <w:rPr>
          <w:lang w:val="pt-BR"/>
        </w:rPr>
        <w:t xml:space="preserve">que </w:t>
      </w:r>
      <w:r w:rsidR="000D2B5D">
        <w:rPr>
          <w:lang w:val="pt-BR"/>
        </w:rPr>
        <w:t xml:space="preserve">utilizarão </w:t>
      </w:r>
      <w:r w:rsidR="009C3CF7">
        <w:rPr>
          <w:lang w:val="pt-BR"/>
        </w:rPr>
        <w:t>o sistema</w:t>
      </w:r>
      <w:r>
        <w:rPr>
          <w:lang w:val="pt-BR"/>
        </w:rPr>
        <w:t xml:space="preserve"> será de no máximo uma hora e meia</w:t>
      </w:r>
      <w:r w:rsidR="00F85FB3">
        <w:rPr>
          <w:lang w:val="pt-BR"/>
        </w:rPr>
        <w:t>,</w:t>
      </w:r>
      <w:r>
        <w:rPr>
          <w:lang w:val="pt-BR"/>
        </w:rPr>
        <w:t xml:space="preserve"> devido ao sistema possuir interfaces simplificadas e ser fácil de utilizar.</w:t>
      </w: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224873" w:rsidRPr="0019209D" w:rsidTr="00A433F2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224873" w:rsidRPr="008B5268" w:rsidRDefault="00224873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24873" w:rsidRPr="008B5268" w:rsidRDefault="00224873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24873" w:rsidRPr="008B5268" w:rsidRDefault="00224873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224873" w:rsidRPr="008B5268" w:rsidRDefault="00224873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224873" w:rsidRPr="008B5268" w:rsidTr="00A433F2">
        <w:tc>
          <w:tcPr>
            <w:tcW w:w="1577" w:type="dxa"/>
            <w:shd w:val="clear" w:color="auto" w:fill="EDEDED"/>
          </w:tcPr>
          <w:p w:rsidR="00224873" w:rsidRPr="008B5268" w:rsidRDefault="00224873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A02F38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224873" w:rsidRPr="008B5268" w:rsidRDefault="00224873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224873" w:rsidRPr="008B5268" w:rsidRDefault="00224873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224873" w:rsidRPr="008B5268" w:rsidRDefault="00224873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224873" w:rsidRPr="008B5268" w:rsidRDefault="00086E55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="00224873" w:rsidRPr="008B5268">
              <w:rPr>
                <w:b/>
                <w:lang w:val="pt-BR"/>
              </w:rPr>
              <w:tab/>
            </w:r>
            <w:r w:rsidR="00224873" w:rsidRPr="008B5268">
              <w:rPr>
                <w:lang w:val="pt-BR"/>
              </w:rPr>
              <w:t>Média</w:t>
            </w:r>
          </w:p>
          <w:p w:rsidR="00224873" w:rsidRPr="008B5268" w:rsidRDefault="00086E55" w:rsidP="00086E55">
            <w:pPr>
              <w:tabs>
                <w:tab w:val="left" w:pos="284"/>
              </w:tabs>
              <w:rPr>
                <w:b/>
                <w:lang w:val="pt-BR"/>
              </w:rPr>
            </w:pPr>
            <w:r w:rsidRPr="00A02F38">
              <w:rPr>
                <w:b/>
                <w:highlight w:val="black"/>
                <w:lang w:val="pt-BR"/>
              </w:rPr>
              <w:sym w:font="Wingdings" w:char="F0A8"/>
            </w:r>
            <w:r w:rsidR="00224873" w:rsidRPr="008B5268">
              <w:rPr>
                <w:b/>
                <w:lang w:val="pt-BR"/>
              </w:rPr>
              <w:tab/>
            </w:r>
            <w:r w:rsidR="00224873"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224873" w:rsidRPr="008B5268" w:rsidRDefault="006615DD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="00224873" w:rsidRPr="008B5268">
              <w:rPr>
                <w:b/>
                <w:lang w:val="pt-BR"/>
              </w:rPr>
              <w:tab/>
            </w:r>
            <w:r w:rsidR="00224873" w:rsidRPr="008B5268">
              <w:rPr>
                <w:lang w:val="pt-BR"/>
              </w:rPr>
              <w:t>Estável</w:t>
            </w:r>
          </w:p>
          <w:p w:rsidR="00224873" w:rsidRPr="008B5268" w:rsidRDefault="006615DD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A02F38">
              <w:rPr>
                <w:b/>
                <w:highlight w:val="black"/>
                <w:lang w:val="pt-BR"/>
              </w:rPr>
              <w:sym w:font="Wingdings" w:char="F0A8"/>
            </w:r>
            <w:r w:rsidR="00224873" w:rsidRPr="008B5268">
              <w:rPr>
                <w:b/>
                <w:lang w:val="pt-BR"/>
              </w:rPr>
              <w:tab/>
            </w:r>
            <w:r w:rsidR="00224873" w:rsidRPr="008B5268">
              <w:rPr>
                <w:lang w:val="pt-BR"/>
              </w:rPr>
              <w:t>Passível de mudança</w:t>
            </w:r>
          </w:p>
          <w:p w:rsidR="00224873" w:rsidRPr="008B5268" w:rsidRDefault="00224873" w:rsidP="006615DD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224873" w:rsidRPr="008B5268" w:rsidRDefault="00224873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224873" w:rsidRPr="008B5268" w:rsidRDefault="00224873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224873" w:rsidRPr="008B5268" w:rsidRDefault="00224873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224873" w:rsidRPr="008B5268" w:rsidRDefault="00224873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224873" w:rsidRDefault="00224873" w:rsidP="00224873">
      <w:pPr>
        <w:ind w:left="720"/>
        <w:rPr>
          <w:lang w:val="pt-BR"/>
        </w:rPr>
      </w:pPr>
    </w:p>
    <w:p w:rsidR="00224873" w:rsidRDefault="00224873" w:rsidP="00B12347">
      <w:pPr>
        <w:ind w:left="720"/>
        <w:rPr>
          <w:lang w:val="pt-BR"/>
        </w:rPr>
      </w:pPr>
    </w:p>
    <w:p w:rsidR="00B12347" w:rsidRDefault="00B12347" w:rsidP="00B12347">
      <w:pPr>
        <w:pStyle w:val="Ttulo2"/>
        <w:rPr>
          <w:lang w:val="pt-BR"/>
        </w:rPr>
      </w:pPr>
      <w:bookmarkStart w:id="36" w:name="_Toc356499754"/>
      <w:r>
        <w:rPr>
          <w:lang w:val="pt-BR"/>
        </w:rPr>
        <w:t>Confiabilidade</w:t>
      </w:r>
      <w:bookmarkEnd w:id="36"/>
    </w:p>
    <w:p w:rsidR="00B12347" w:rsidRPr="00E2793C" w:rsidRDefault="001A1650" w:rsidP="00B12347">
      <w:pPr>
        <w:pStyle w:val="Ttulo3"/>
        <w:rPr>
          <w:lang w:val="pt-BR"/>
        </w:rPr>
      </w:pPr>
      <w:bookmarkStart w:id="37" w:name="_Toc356499755"/>
      <w:r>
        <w:rPr>
          <w:lang w:val="pt-BR"/>
        </w:rPr>
        <w:t>RNF00</w:t>
      </w:r>
      <w:r w:rsidR="00224873">
        <w:rPr>
          <w:lang w:val="pt-BR"/>
        </w:rPr>
        <w:t>6</w:t>
      </w:r>
      <w:r w:rsidR="00B12347">
        <w:rPr>
          <w:lang w:val="pt-BR"/>
        </w:rPr>
        <w:t xml:space="preserve"> </w:t>
      </w:r>
      <w:r w:rsidR="008D6AF4">
        <w:rPr>
          <w:lang w:val="pt-BR"/>
        </w:rPr>
        <w:t>–</w:t>
      </w:r>
      <w:r w:rsidR="000C6DEE">
        <w:rPr>
          <w:lang w:val="pt-BR"/>
        </w:rPr>
        <w:t xml:space="preserve"> </w:t>
      </w:r>
      <w:r w:rsidR="008D6AF4">
        <w:rPr>
          <w:lang w:val="pt-BR"/>
        </w:rPr>
        <w:t>Recuperação de Erro</w:t>
      </w:r>
      <w:bookmarkEnd w:id="37"/>
    </w:p>
    <w:p w:rsidR="00B12347" w:rsidRDefault="007C041F" w:rsidP="007C041F">
      <w:pPr>
        <w:ind w:left="720"/>
        <w:rPr>
          <w:lang w:val="pt-BR"/>
        </w:rPr>
      </w:pPr>
      <w:r>
        <w:rPr>
          <w:lang w:val="pt-BR"/>
        </w:rPr>
        <w:t>O sistema continuar</w:t>
      </w:r>
      <w:r w:rsidR="00875AA5">
        <w:rPr>
          <w:lang w:val="pt-BR"/>
        </w:rPr>
        <w:t>á</w:t>
      </w:r>
      <w:r>
        <w:rPr>
          <w:lang w:val="pt-BR"/>
        </w:rPr>
        <w:t xml:space="preserve"> funcionando corretamente no estabelecimento mesmo em caso de queda de conexão.</w:t>
      </w:r>
    </w:p>
    <w:p w:rsidR="007C041F" w:rsidRDefault="007C041F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A22010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A22010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A22010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B12347" w:rsidRDefault="00B12347" w:rsidP="00B12347">
      <w:pPr>
        <w:ind w:left="720"/>
        <w:rPr>
          <w:lang w:val="pt-BR"/>
        </w:rPr>
      </w:pPr>
    </w:p>
    <w:p w:rsidR="002F1024" w:rsidRDefault="002F1024" w:rsidP="00B12347">
      <w:pPr>
        <w:ind w:left="720"/>
        <w:rPr>
          <w:lang w:val="pt-BR"/>
        </w:rPr>
      </w:pPr>
    </w:p>
    <w:p w:rsidR="00B12347" w:rsidRDefault="008E3FCB" w:rsidP="00B12347">
      <w:pPr>
        <w:pStyle w:val="Ttulo2"/>
        <w:rPr>
          <w:lang w:val="pt-BR"/>
        </w:rPr>
      </w:pPr>
      <w:bookmarkStart w:id="38" w:name="_Toc356499756"/>
      <w:r>
        <w:rPr>
          <w:lang w:val="pt-BR"/>
        </w:rPr>
        <w:t>Robustez</w:t>
      </w:r>
      <w:bookmarkEnd w:id="38"/>
    </w:p>
    <w:p w:rsidR="008E3FCB" w:rsidRDefault="008E3FCB" w:rsidP="008E3FCB">
      <w:pPr>
        <w:pStyle w:val="Ttulo3"/>
        <w:rPr>
          <w:lang w:val="pt-BR"/>
        </w:rPr>
      </w:pPr>
      <w:bookmarkStart w:id="39" w:name="_Toc356499757"/>
      <w:r>
        <w:rPr>
          <w:lang w:val="pt-BR"/>
        </w:rPr>
        <w:t>RNF007 – Tempo de reinício após falha</w:t>
      </w:r>
      <w:bookmarkEnd w:id="39"/>
    </w:p>
    <w:p w:rsidR="008E3FCB" w:rsidRDefault="008E3FCB" w:rsidP="008E3FCB">
      <w:pPr>
        <w:ind w:left="720"/>
        <w:rPr>
          <w:lang w:val="pt-BR"/>
        </w:rPr>
      </w:pPr>
      <w:r w:rsidRPr="008E3FCB">
        <w:rPr>
          <w:lang w:val="pt-BR"/>
        </w:rPr>
        <w:t xml:space="preserve">O tempo máximo </w:t>
      </w:r>
      <w:r>
        <w:rPr>
          <w:lang w:val="pt-BR"/>
        </w:rPr>
        <w:t>para o servidor reiniciar após alguma falha de conexão poderá levar até uma hora.</w:t>
      </w:r>
    </w:p>
    <w:p w:rsidR="008E3FCB" w:rsidRPr="008E3FCB" w:rsidRDefault="008E3FCB" w:rsidP="008E3FCB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E3FCB" w:rsidRPr="008B5268" w:rsidTr="00A433F2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8E3FCB" w:rsidRPr="008B5268" w:rsidRDefault="008E3FCB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8E3FCB" w:rsidRPr="008B5268" w:rsidRDefault="008E3FCB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8E3FCB" w:rsidRPr="008B5268" w:rsidRDefault="008E3FCB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8E3FCB" w:rsidRPr="008B5268" w:rsidRDefault="008E3FCB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E3FCB" w:rsidRPr="008B5268" w:rsidTr="00A433F2">
        <w:tc>
          <w:tcPr>
            <w:tcW w:w="1577" w:type="dxa"/>
            <w:shd w:val="clear" w:color="auto" w:fill="EDEDED"/>
          </w:tcPr>
          <w:p w:rsidR="008E3FCB" w:rsidRPr="008B5268" w:rsidRDefault="008E3FCB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DB101B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8E3FCB" w:rsidRPr="008B5268" w:rsidRDefault="008E3FCB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8E3FCB" w:rsidRPr="008B5268" w:rsidRDefault="008E3FCB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8E3FCB" w:rsidRPr="008B5268" w:rsidRDefault="008E3FCB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8E3FCB" w:rsidRPr="008B5268" w:rsidRDefault="008E3FCB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8E3FCB" w:rsidRPr="008B5268" w:rsidRDefault="008E3FCB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8E3FCB" w:rsidRPr="008B5268" w:rsidRDefault="008E3FCB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8E3FCB" w:rsidRPr="008B5268" w:rsidRDefault="008E3FCB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8E3FCB" w:rsidRPr="008B5268" w:rsidRDefault="008E3FCB" w:rsidP="008E3FCB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8E3FCB" w:rsidRPr="008B5268" w:rsidRDefault="008E3FCB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8E3FCB" w:rsidRPr="008B5268" w:rsidRDefault="008E3FCB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8E3FCB" w:rsidRPr="008B5268" w:rsidRDefault="008E3FCB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8E3FCB" w:rsidRPr="008B5268" w:rsidRDefault="008E3FCB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8E3FCB" w:rsidRDefault="008E3FCB" w:rsidP="008E3FCB">
      <w:pPr>
        <w:rPr>
          <w:lang w:val="pt-BR"/>
        </w:rPr>
      </w:pPr>
    </w:p>
    <w:p w:rsidR="00045F0E" w:rsidRDefault="00045F0E" w:rsidP="005C64FD">
      <w:pPr>
        <w:pStyle w:val="Ttulo3"/>
        <w:rPr>
          <w:lang w:val="pt-BR"/>
        </w:rPr>
      </w:pPr>
      <w:bookmarkStart w:id="40" w:name="_Toc356499758"/>
      <w:r>
        <w:rPr>
          <w:lang w:val="pt-BR"/>
        </w:rPr>
        <w:t>RNF008 – Probabilidade de corrupção de dados após falha</w:t>
      </w:r>
      <w:bookmarkEnd w:id="40"/>
    </w:p>
    <w:p w:rsidR="005C64FD" w:rsidRPr="005C64FD" w:rsidRDefault="005C64FD" w:rsidP="005C64FD">
      <w:pPr>
        <w:ind w:left="720"/>
        <w:rPr>
          <w:lang w:val="pt-BR"/>
        </w:rPr>
      </w:pPr>
      <w:r>
        <w:rPr>
          <w:lang w:val="pt-BR"/>
        </w:rPr>
        <w:t>Não haverá corrupção de dados caso ocorra alguma falha, pois o sistema não salvará nenhum tipo de alteração feita se no momento da transação a conexão cair.</w:t>
      </w:r>
    </w:p>
    <w:p w:rsidR="005C64FD" w:rsidRPr="00045F0E" w:rsidRDefault="005C64FD" w:rsidP="008E3FCB">
      <w:pPr>
        <w:rPr>
          <w:rFonts w:ascii="Arial" w:hAnsi="Arial" w:cs="Arial"/>
          <w:i/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5C64FD" w:rsidRPr="008B5268" w:rsidTr="00A433F2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5C64FD" w:rsidRPr="008B5268" w:rsidRDefault="005C64FD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5C64FD" w:rsidRPr="008B5268" w:rsidRDefault="005C64FD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5C64FD" w:rsidRPr="008B5268" w:rsidRDefault="005C64FD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5C64FD" w:rsidRPr="008B5268" w:rsidRDefault="005C64FD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5C64FD" w:rsidRPr="008B5268" w:rsidTr="00A433F2">
        <w:tc>
          <w:tcPr>
            <w:tcW w:w="1577" w:type="dxa"/>
            <w:shd w:val="clear" w:color="auto" w:fill="EDEDED"/>
          </w:tcPr>
          <w:p w:rsidR="005C64FD" w:rsidRPr="008B5268" w:rsidRDefault="005C64FD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DB101B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5C64FD" w:rsidRPr="008B5268" w:rsidRDefault="005C64FD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5C64FD" w:rsidRPr="008B5268" w:rsidRDefault="005C64FD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5C64FD" w:rsidRPr="008B5268" w:rsidRDefault="00CC7587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="005C64FD" w:rsidRPr="008B5268">
              <w:rPr>
                <w:b/>
                <w:lang w:val="pt-BR"/>
              </w:rPr>
              <w:tab/>
            </w:r>
            <w:r w:rsidR="005C64FD" w:rsidRPr="008B5268">
              <w:rPr>
                <w:lang w:val="pt-BR"/>
              </w:rPr>
              <w:t>Alta</w:t>
            </w:r>
          </w:p>
          <w:p w:rsidR="005C64FD" w:rsidRPr="008B5268" w:rsidRDefault="005C64FD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5C64FD" w:rsidRPr="008B5268" w:rsidRDefault="00CC7587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="005C64FD" w:rsidRPr="008B5268">
              <w:rPr>
                <w:b/>
                <w:lang w:val="pt-BR"/>
              </w:rPr>
              <w:tab/>
            </w:r>
            <w:r w:rsidR="005C64FD"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5C64FD" w:rsidRPr="008B5268" w:rsidRDefault="00CC7587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="005C64FD" w:rsidRPr="008B5268">
              <w:rPr>
                <w:b/>
                <w:lang w:val="pt-BR"/>
              </w:rPr>
              <w:tab/>
            </w:r>
            <w:r w:rsidR="005C64FD" w:rsidRPr="008B5268">
              <w:rPr>
                <w:lang w:val="pt-BR"/>
              </w:rPr>
              <w:t>Estável</w:t>
            </w:r>
          </w:p>
          <w:p w:rsidR="005C64FD" w:rsidRPr="008B5268" w:rsidRDefault="00CC7587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="005C64FD" w:rsidRPr="008B5268">
              <w:rPr>
                <w:b/>
                <w:lang w:val="pt-BR"/>
              </w:rPr>
              <w:tab/>
            </w:r>
            <w:r w:rsidR="005C64FD" w:rsidRPr="008B5268">
              <w:rPr>
                <w:lang w:val="pt-BR"/>
              </w:rPr>
              <w:t>Passível de mudança</w:t>
            </w:r>
          </w:p>
          <w:p w:rsidR="005C64FD" w:rsidRPr="008B5268" w:rsidRDefault="005C64FD" w:rsidP="00CC7587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5C64FD" w:rsidRPr="008B5268" w:rsidRDefault="005C64FD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5C64FD" w:rsidRPr="008B5268" w:rsidRDefault="005C64FD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5C64FD" w:rsidRPr="008B5268" w:rsidRDefault="005C64FD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5C64FD" w:rsidRPr="008B5268" w:rsidRDefault="005C64FD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8E3FCB" w:rsidRDefault="008E3FCB" w:rsidP="008E3FCB">
      <w:pPr>
        <w:rPr>
          <w:lang w:val="pt-BR"/>
        </w:rPr>
      </w:pPr>
    </w:p>
    <w:p w:rsidR="002C0F04" w:rsidRDefault="002C0F04" w:rsidP="008E3FCB">
      <w:pPr>
        <w:rPr>
          <w:lang w:val="pt-BR"/>
        </w:rPr>
      </w:pPr>
    </w:p>
    <w:p w:rsidR="002C0F04" w:rsidRDefault="002C0F04" w:rsidP="008E3FCB">
      <w:pPr>
        <w:rPr>
          <w:lang w:val="pt-BR"/>
        </w:rPr>
      </w:pPr>
    </w:p>
    <w:p w:rsidR="002C0F04" w:rsidRPr="008E3FCB" w:rsidRDefault="002C0F04" w:rsidP="008E3FCB">
      <w:pPr>
        <w:rPr>
          <w:lang w:val="pt-BR"/>
        </w:rPr>
      </w:pPr>
    </w:p>
    <w:p w:rsidR="008E3FCB" w:rsidRDefault="008E3FCB" w:rsidP="008E3FCB">
      <w:pPr>
        <w:pStyle w:val="Ttulo2"/>
        <w:rPr>
          <w:lang w:val="pt-BR"/>
        </w:rPr>
      </w:pPr>
      <w:bookmarkStart w:id="41" w:name="_Toc356499759"/>
      <w:r>
        <w:rPr>
          <w:lang w:val="pt-BR"/>
        </w:rPr>
        <w:t>Hardware e Software</w:t>
      </w:r>
      <w:bookmarkEnd w:id="41"/>
    </w:p>
    <w:p w:rsidR="00B12347" w:rsidRPr="00E2793C" w:rsidRDefault="00224873" w:rsidP="00B12347">
      <w:pPr>
        <w:pStyle w:val="Ttulo3"/>
        <w:rPr>
          <w:lang w:val="pt-BR"/>
        </w:rPr>
      </w:pPr>
      <w:bookmarkStart w:id="42" w:name="_Toc356499760"/>
      <w:r>
        <w:rPr>
          <w:lang w:val="pt-BR"/>
        </w:rPr>
        <w:t>RNF00</w:t>
      </w:r>
      <w:r w:rsidR="002D2619">
        <w:rPr>
          <w:lang w:val="pt-BR"/>
        </w:rPr>
        <w:t>9</w:t>
      </w:r>
      <w:r w:rsidR="00B12347">
        <w:rPr>
          <w:lang w:val="pt-BR"/>
        </w:rPr>
        <w:t xml:space="preserve"> - </w:t>
      </w:r>
      <w:r w:rsidR="00A22010">
        <w:rPr>
          <w:lang w:val="pt-BR"/>
        </w:rPr>
        <w:t>Hardware</w:t>
      </w:r>
      <w:bookmarkEnd w:id="42"/>
    </w:p>
    <w:p w:rsidR="00B12347" w:rsidRPr="00341E58" w:rsidRDefault="0006164C" w:rsidP="009A0A4A">
      <w:pPr>
        <w:ind w:left="720"/>
        <w:jc w:val="both"/>
        <w:rPr>
          <w:lang w:val="pt-BR"/>
        </w:rPr>
      </w:pPr>
      <w:r>
        <w:rPr>
          <w:lang w:val="pt-BR"/>
        </w:rPr>
        <w:t>Um servidor localizado no estabelecimento</w:t>
      </w:r>
      <w:r w:rsidR="007172EA">
        <w:rPr>
          <w:lang w:val="pt-BR"/>
        </w:rPr>
        <w:t>.</w:t>
      </w:r>
    </w:p>
    <w:p w:rsidR="00B12347" w:rsidRDefault="00B12347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DB101B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B12347" w:rsidRDefault="00B12347" w:rsidP="00B12347">
      <w:pPr>
        <w:ind w:left="720"/>
        <w:rPr>
          <w:lang w:val="pt-BR"/>
        </w:rPr>
      </w:pPr>
    </w:p>
    <w:p w:rsidR="00A22010" w:rsidRPr="00E2793C" w:rsidRDefault="002D2619" w:rsidP="00A22010">
      <w:pPr>
        <w:pStyle w:val="Ttulo3"/>
        <w:rPr>
          <w:lang w:val="pt-BR"/>
        </w:rPr>
      </w:pPr>
      <w:bookmarkStart w:id="43" w:name="_Toc356499761"/>
      <w:r>
        <w:rPr>
          <w:lang w:val="pt-BR"/>
        </w:rPr>
        <w:t>RNF010</w:t>
      </w:r>
      <w:r w:rsidR="00A22010">
        <w:rPr>
          <w:lang w:val="pt-BR"/>
        </w:rPr>
        <w:t xml:space="preserve"> - Software</w:t>
      </w:r>
      <w:bookmarkEnd w:id="43"/>
    </w:p>
    <w:p w:rsidR="00A22010" w:rsidRPr="00341E58" w:rsidRDefault="00DB101B" w:rsidP="007172EA">
      <w:pPr>
        <w:ind w:left="720"/>
        <w:jc w:val="both"/>
        <w:rPr>
          <w:lang w:val="pt-BR"/>
        </w:rPr>
      </w:pPr>
      <w:r>
        <w:rPr>
          <w:lang w:val="pt-BR"/>
        </w:rPr>
        <w:t>Como o sis</w:t>
      </w:r>
      <w:r w:rsidR="00C36962">
        <w:rPr>
          <w:lang w:val="pt-BR"/>
        </w:rPr>
        <w:t xml:space="preserve">tema será desenvolvido em JAVA e </w:t>
      </w:r>
      <w:r>
        <w:rPr>
          <w:lang w:val="pt-BR"/>
        </w:rPr>
        <w:t>JSP</w:t>
      </w:r>
      <w:r w:rsidR="00C36962">
        <w:rPr>
          <w:lang w:val="pt-BR"/>
        </w:rPr>
        <w:t>,</w:t>
      </w:r>
      <w:proofErr w:type="gramStart"/>
      <w:r w:rsidR="00C36962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gramEnd"/>
      <w:r>
        <w:rPr>
          <w:lang w:val="pt-BR"/>
        </w:rPr>
        <w:t>serão necessárias as devidas licenças de ambientes de desenvolvimento.</w:t>
      </w:r>
    </w:p>
    <w:p w:rsidR="00A22010" w:rsidRDefault="00A22010" w:rsidP="00A22010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A22010" w:rsidRPr="00DB101B" w:rsidTr="00DB101B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A22010" w:rsidRPr="008B5268" w:rsidRDefault="00A22010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A22010" w:rsidRPr="008B5268" w:rsidRDefault="00A22010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A22010" w:rsidRPr="008B5268" w:rsidRDefault="00A22010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A22010" w:rsidRPr="008B5268" w:rsidRDefault="00A22010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A22010" w:rsidRPr="008B5268" w:rsidTr="00DB101B">
        <w:tc>
          <w:tcPr>
            <w:tcW w:w="1577" w:type="dxa"/>
            <w:shd w:val="clear" w:color="auto" w:fill="EDEDED"/>
          </w:tcPr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DB101B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A22010" w:rsidRPr="008B5268" w:rsidRDefault="00A22010" w:rsidP="00DB101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A22010" w:rsidRPr="008B5268" w:rsidRDefault="00A22010" w:rsidP="00DB101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A22010" w:rsidRPr="008B5268" w:rsidRDefault="00A22010" w:rsidP="00DB101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A22010" w:rsidRPr="008B5268" w:rsidRDefault="00A22010" w:rsidP="00DB101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224873" w:rsidRDefault="00224873" w:rsidP="00B12347">
      <w:pPr>
        <w:ind w:left="720"/>
        <w:rPr>
          <w:lang w:val="pt-BR"/>
        </w:rPr>
      </w:pPr>
    </w:p>
    <w:p w:rsidR="00B12347" w:rsidRDefault="00B12347" w:rsidP="00B12347">
      <w:pPr>
        <w:pStyle w:val="Ttulo2"/>
        <w:rPr>
          <w:lang w:val="pt-BR"/>
        </w:rPr>
      </w:pPr>
      <w:bookmarkStart w:id="44" w:name="_Toc356499762"/>
      <w:r>
        <w:rPr>
          <w:lang w:val="pt-BR"/>
        </w:rPr>
        <w:t>Normas e Padrões</w:t>
      </w:r>
      <w:bookmarkEnd w:id="44"/>
    </w:p>
    <w:p w:rsidR="00B12347" w:rsidRPr="00E2793C" w:rsidRDefault="002D2619" w:rsidP="00B12347">
      <w:pPr>
        <w:pStyle w:val="Ttulo3"/>
        <w:rPr>
          <w:lang w:val="pt-BR"/>
        </w:rPr>
      </w:pPr>
      <w:bookmarkStart w:id="45" w:name="_Toc356499763"/>
      <w:r>
        <w:rPr>
          <w:lang w:val="pt-BR"/>
        </w:rPr>
        <w:t>RNF011</w:t>
      </w:r>
      <w:r w:rsidR="00B12347">
        <w:rPr>
          <w:lang w:val="pt-BR"/>
        </w:rPr>
        <w:t xml:space="preserve"> </w:t>
      </w:r>
      <w:r w:rsidR="00DB101B">
        <w:rPr>
          <w:lang w:val="pt-BR"/>
        </w:rPr>
        <w:t>–</w:t>
      </w:r>
      <w:r w:rsidR="003B324B">
        <w:rPr>
          <w:lang w:val="pt-BR"/>
        </w:rPr>
        <w:t xml:space="preserve"> </w:t>
      </w:r>
      <w:r w:rsidR="001D4627">
        <w:rPr>
          <w:lang w:val="pt-BR"/>
        </w:rPr>
        <w:t>Aplicar Padrões e Normas</w:t>
      </w:r>
      <w:bookmarkEnd w:id="45"/>
    </w:p>
    <w:p w:rsidR="00B12347" w:rsidRPr="00341E58" w:rsidRDefault="00482ECC" w:rsidP="007172EA">
      <w:pPr>
        <w:ind w:left="720"/>
        <w:jc w:val="both"/>
        <w:rPr>
          <w:lang w:val="pt-BR"/>
        </w:rPr>
      </w:pPr>
      <w:r>
        <w:rPr>
          <w:lang w:val="pt-BR"/>
        </w:rPr>
        <w:t>Temos o objetivo de implantar qualidade no processo de desenvo</w:t>
      </w:r>
      <w:r w:rsidR="000B4460">
        <w:rPr>
          <w:lang w:val="pt-BR"/>
        </w:rPr>
        <w:t xml:space="preserve">lvimento de software, através da </w:t>
      </w:r>
      <w:r>
        <w:rPr>
          <w:lang w:val="pt-BR"/>
        </w:rPr>
        <w:t>metodologia</w:t>
      </w:r>
      <w:r w:rsidR="000B4460">
        <w:rPr>
          <w:lang w:val="pt-BR"/>
        </w:rPr>
        <w:t xml:space="preserve"> ágil </w:t>
      </w:r>
      <w:r w:rsidR="008311DB">
        <w:rPr>
          <w:lang w:val="pt-BR"/>
        </w:rPr>
        <w:t>RUP</w:t>
      </w:r>
      <w:r w:rsidR="000B4460">
        <w:rPr>
          <w:lang w:val="pt-BR"/>
        </w:rPr>
        <w:t xml:space="preserve"> </w:t>
      </w:r>
      <w:r>
        <w:rPr>
          <w:lang w:val="pt-BR"/>
        </w:rPr>
        <w:t xml:space="preserve">que está sendo </w:t>
      </w:r>
      <w:r w:rsidR="000B4460">
        <w:rPr>
          <w:lang w:val="pt-BR"/>
        </w:rPr>
        <w:t xml:space="preserve">implantada em nossa </w:t>
      </w:r>
      <w:r>
        <w:rPr>
          <w:lang w:val="pt-BR"/>
        </w:rPr>
        <w:t>empresa. E esta deverá ser seguida no decorrer do desenvolvimento.</w:t>
      </w:r>
    </w:p>
    <w:p w:rsidR="00B12347" w:rsidRDefault="00B12347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B5268" w:rsidRPr="00482ECC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482EC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82EC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82EC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B12347" w:rsidRDefault="00B12347" w:rsidP="00B12347">
      <w:pPr>
        <w:pStyle w:val="Ttulo1"/>
        <w:rPr>
          <w:lang w:val="pt-BR"/>
        </w:rPr>
      </w:pPr>
      <w:bookmarkStart w:id="46" w:name="_Toc356499764"/>
      <w:r>
        <w:rPr>
          <w:lang w:val="pt-BR"/>
        </w:rPr>
        <w:t xml:space="preserve">Matriz de </w:t>
      </w:r>
      <w:proofErr w:type="spellStart"/>
      <w:r>
        <w:rPr>
          <w:lang w:val="pt-BR"/>
        </w:rPr>
        <w:t>Rastreabilidade</w:t>
      </w:r>
      <w:bookmarkEnd w:id="46"/>
      <w:proofErr w:type="spellEnd"/>
    </w:p>
    <w:p w:rsidR="00B12347" w:rsidRDefault="00B12347" w:rsidP="00B12347">
      <w:pPr>
        <w:rPr>
          <w:lang w:val="pt-BR"/>
        </w:rPr>
      </w:pPr>
    </w:p>
    <w:p w:rsidR="00B12347" w:rsidRPr="00B12347" w:rsidRDefault="00B12347" w:rsidP="00B12347">
      <w:pPr>
        <w:rPr>
          <w:lang w:val="pt-BR"/>
        </w:rPr>
      </w:pPr>
    </w:p>
    <w:p w:rsidR="00B12347" w:rsidRDefault="00B12347" w:rsidP="00B12347">
      <w:pPr>
        <w:pStyle w:val="Legenda"/>
        <w:keepNext/>
        <w:jc w:val="center"/>
      </w:pPr>
      <w:r>
        <w:t>Tabela</w:t>
      </w:r>
      <w:fldSimple w:instr=" SEQ Tabela \* ARABIC ">
        <w:r w:rsidR="002E6D16">
          <w:rPr>
            <w:noProof/>
          </w:rPr>
          <w:t>1</w:t>
        </w:r>
      </w:fldSimple>
      <w:r w:rsidRPr="00C72437">
        <w:t xml:space="preserve">- </w:t>
      </w:r>
      <w:proofErr w:type="spellStart"/>
      <w:r w:rsidRPr="00C72437">
        <w:t>Matriz</w:t>
      </w:r>
      <w:proofErr w:type="spellEnd"/>
      <w:r w:rsidRPr="00C72437">
        <w:t xml:space="preserve"> de </w:t>
      </w:r>
      <w:proofErr w:type="spellStart"/>
      <w:r w:rsidRPr="00C72437">
        <w:t>Rastreabilidade</w:t>
      </w:r>
      <w:proofErr w:type="spellEnd"/>
      <w:r w:rsidRPr="00C72437">
        <w:t xml:space="preserve"> I</w:t>
      </w:r>
    </w:p>
    <w:p w:rsidR="002E6D16" w:rsidRPr="002E6D16" w:rsidRDefault="002E6D16" w:rsidP="002E6D16"/>
    <w:tbl>
      <w:tblPr>
        <w:tblW w:w="11400" w:type="dxa"/>
        <w:jc w:val="center"/>
        <w:tblInd w:w="65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29" w:type="dxa"/>
          <w:bottom w:w="29" w:type="dxa"/>
        </w:tblCellMar>
        <w:tblLook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2E6D16" w:rsidRPr="002E6D16" w:rsidTr="002E6D16">
        <w:trPr>
          <w:trHeight w:val="211"/>
          <w:jc w:val="center"/>
        </w:trPr>
        <w:tc>
          <w:tcPr>
            <w:tcW w:w="60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RF001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RF002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RF003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RF004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RF005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RF006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RF007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RF008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RF009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RF010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 xml:space="preserve">RF011 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RF012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RF013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RF014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RF015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RF016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RF017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RF018</w:t>
            </w:r>
          </w:p>
        </w:tc>
      </w:tr>
      <w:tr w:rsidR="002E6D16" w:rsidRPr="002E6D16" w:rsidTr="002E6D16">
        <w:trPr>
          <w:trHeight w:val="196"/>
          <w:jc w:val="center"/>
        </w:trPr>
        <w:tc>
          <w:tcPr>
            <w:tcW w:w="600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RF001</w:t>
            </w:r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2E6D16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2E6D16" w:rsidRPr="002E6D16" w:rsidTr="002E6D1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RF002</w:t>
            </w:r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2E6D16" w:rsidRPr="002E6D16" w:rsidTr="002E6D16">
        <w:trPr>
          <w:trHeight w:val="211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RF003</w:t>
            </w:r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2E6D16" w:rsidRPr="002E6D16" w:rsidTr="002E6D1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RF004</w:t>
            </w:r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2E6D16" w:rsidRPr="002E6D16" w:rsidTr="002E6D16">
        <w:trPr>
          <w:trHeight w:val="211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RF005</w:t>
            </w:r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2E6D16" w:rsidRPr="002E6D16" w:rsidTr="002E6D1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RF006</w:t>
            </w:r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2E6D16" w:rsidRPr="002E6D16" w:rsidTr="002E6D1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RF007</w:t>
            </w:r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2E6D16" w:rsidRPr="002E6D16" w:rsidTr="002E6D16">
        <w:trPr>
          <w:trHeight w:val="211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RF008</w:t>
            </w:r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2E6D16" w:rsidRPr="002E6D16" w:rsidTr="002E6D1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RF009</w:t>
            </w:r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2E6D16" w:rsidRPr="002E6D16" w:rsidTr="002E6D16">
        <w:trPr>
          <w:trHeight w:val="211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RF010</w:t>
            </w:r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2E6D16" w:rsidRPr="002E6D16" w:rsidTr="002E6D1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RF011</w:t>
            </w:r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2E6D16" w:rsidRPr="002E6D16" w:rsidTr="002E6D1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RF012</w:t>
            </w:r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2E6D16" w:rsidRPr="002E6D16" w:rsidTr="002E6D1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RF013</w:t>
            </w:r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2E6D16" w:rsidRPr="002E6D16" w:rsidTr="002E6D1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RF014</w:t>
            </w:r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2E6D16" w:rsidRPr="002E6D16" w:rsidTr="002E6D1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RF015</w:t>
            </w:r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2E6D16" w:rsidRPr="002E6D16" w:rsidTr="002E6D1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RF016</w:t>
            </w:r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2E6D16" w:rsidRPr="002E6D16" w:rsidTr="002E6D1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RF017</w:t>
            </w:r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2E6D16" w:rsidRPr="002E6D16" w:rsidTr="002E6D1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2E6D16" w:rsidRPr="002E6D16" w:rsidRDefault="002E6D1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RF018</w:t>
            </w:r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2E6D16" w:rsidRPr="002E6D16" w:rsidRDefault="002E6D1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</w:tbl>
    <w:p w:rsidR="000421B4" w:rsidRDefault="000421B4" w:rsidP="0064381A">
      <w:pPr>
        <w:ind w:left="720"/>
        <w:rPr>
          <w:lang w:val="pt-BR"/>
        </w:rPr>
      </w:pPr>
    </w:p>
    <w:p w:rsidR="00375C37" w:rsidRDefault="001B16E2" w:rsidP="00375C37">
      <w:pPr>
        <w:pStyle w:val="Ttulo1"/>
        <w:rPr>
          <w:lang w:val="pt-BR"/>
        </w:rPr>
      </w:pPr>
      <w:bookmarkStart w:id="47" w:name="_Toc356499765"/>
      <w:r>
        <w:rPr>
          <w:lang w:val="pt-BR"/>
        </w:rPr>
        <w:t>Validação dos R</w:t>
      </w:r>
      <w:r w:rsidR="00375C37">
        <w:rPr>
          <w:lang w:val="pt-BR"/>
        </w:rPr>
        <w:t xml:space="preserve">equisitos </w:t>
      </w:r>
      <w:r>
        <w:rPr>
          <w:lang w:val="pt-BR"/>
        </w:rPr>
        <w:t>Não-</w:t>
      </w:r>
      <w:r w:rsidR="00375C37">
        <w:rPr>
          <w:lang w:val="pt-BR"/>
        </w:rPr>
        <w:t>funcionais</w:t>
      </w:r>
      <w:bookmarkEnd w:id="47"/>
    </w:p>
    <w:p w:rsidR="00375C37" w:rsidRDefault="00375C37" w:rsidP="0064381A">
      <w:pPr>
        <w:ind w:left="720"/>
        <w:rPr>
          <w:lang w:val="pt-BR"/>
        </w:rPr>
      </w:pP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  <w:r w:rsidRPr="000E40D4">
        <w:rPr>
          <w:b/>
          <w:sz w:val="22"/>
          <w:lang w:val="pt-BR"/>
        </w:rPr>
        <w:t xml:space="preserve">RNF001 - </w:t>
      </w:r>
      <w:r w:rsidRPr="000E40D4">
        <w:rPr>
          <w:sz w:val="22"/>
          <w:lang w:val="pt-BR"/>
        </w:rPr>
        <w:t xml:space="preserve">Para validar esse requisito não-funcional será feito </w:t>
      </w:r>
      <w:r w:rsidR="00A4410B">
        <w:rPr>
          <w:sz w:val="22"/>
          <w:lang w:val="pt-BR"/>
        </w:rPr>
        <w:t xml:space="preserve">um </w:t>
      </w:r>
      <w:r w:rsidRPr="000E40D4">
        <w:rPr>
          <w:sz w:val="22"/>
          <w:lang w:val="pt-BR"/>
        </w:rPr>
        <w:t>teste com os três perfis diferentes e tentar acessar</w:t>
      </w:r>
      <w:r w:rsidR="00A4410B">
        <w:rPr>
          <w:sz w:val="22"/>
          <w:lang w:val="pt-BR"/>
        </w:rPr>
        <w:t xml:space="preserve"> o sistema,</w:t>
      </w:r>
      <w:r w:rsidRPr="000E40D4">
        <w:rPr>
          <w:sz w:val="22"/>
          <w:lang w:val="pt-BR"/>
        </w:rPr>
        <w:t xml:space="preserve"> por exemplo, </w:t>
      </w:r>
      <w:proofErr w:type="spellStart"/>
      <w:r w:rsidR="00A4410B">
        <w:rPr>
          <w:sz w:val="22"/>
          <w:lang w:val="pt-BR"/>
        </w:rPr>
        <w:t>logar</w:t>
      </w:r>
      <w:proofErr w:type="spellEnd"/>
      <w:r w:rsidR="00A4410B">
        <w:rPr>
          <w:sz w:val="22"/>
          <w:lang w:val="pt-BR"/>
        </w:rPr>
        <w:t xml:space="preserve"> como usuário cliente e tentar acessar as informações que são válidas apenas para o administrador</w:t>
      </w:r>
      <w:r w:rsidRPr="000E40D4">
        <w:rPr>
          <w:sz w:val="22"/>
          <w:lang w:val="pt-BR"/>
        </w:rPr>
        <w:t>.</w:t>
      </w: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  <w:r w:rsidRPr="000E40D4">
        <w:rPr>
          <w:b/>
          <w:sz w:val="22"/>
          <w:lang w:val="pt-BR"/>
        </w:rPr>
        <w:t xml:space="preserve">RNF002 - </w:t>
      </w:r>
      <w:r w:rsidRPr="000E40D4">
        <w:rPr>
          <w:sz w:val="22"/>
          <w:lang w:val="pt-BR"/>
        </w:rPr>
        <w:t>Para validar esse requisito não-funcional será feito um teste de estresse para saber se o sistema irá ou não fazer gargalo.</w:t>
      </w: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  <w:r w:rsidRPr="000E40D4">
        <w:rPr>
          <w:b/>
          <w:sz w:val="22"/>
          <w:lang w:val="pt-BR"/>
        </w:rPr>
        <w:t xml:space="preserve">RNF003 - </w:t>
      </w:r>
      <w:r w:rsidRPr="000E40D4">
        <w:rPr>
          <w:sz w:val="22"/>
          <w:lang w:val="pt-BR"/>
        </w:rPr>
        <w:t>Para validar esse requisito não-funcional será feito um teste de estresse no sistema para verificar o tempo de resposta, onde será tolerável o tempo de 20 segundos</w:t>
      </w: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  <w:r w:rsidRPr="000E40D4">
        <w:rPr>
          <w:b/>
          <w:sz w:val="22"/>
          <w:lang w:val="pt-BR"/>
        </w:rPr>
        <w:t xml:space="preserve">RNF004 - </w:t>
      </w:r>
      <w:r w:rsidRPr="000E40D4">
        <w:rPr>
          <w:sz w:val="22"/>
          <w:lang w:val="pt-BR"/>
        </w:rPr>
        <w:t>Para validar esse requisito não-funcional será feito um teste de usabilidade com os próprios usuários do sistema.</w:t>
      </w: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  <w:r w:rsidRPr="000E40D4">
        <w:rPr>
          <w:b/>
          <w:sz w:val="22"/>
          <w:lang w:val="pt-BR"/>
        </w:rPr>
        <w:t xml:space="preserve">RNF006 - </w:t>
      </w:r>
      <w:r w:rsidRPr="000E40D4">
        <w:rPr>
          <w:sz w:val="22"/>
          <w:lang w:val="pt-BR"/>
        </w:rPr>
        <w:t>Para validar esse requisito não-funcional será necessário d</w:t>
      </w:r>
      <w:r w:rsidR="00B165FC">
        <w:rPr>
          <w:sz w:val="22"/>
          <w:lang w:val="pt-BR"/>
        </w:rPr>
        <w:t xml:space="preserve">esconectar o sistema e depois </w:t>
      </w:r>
      <w:r w:rsidRPr="000E40D4">
        <w:rPr>
          <w:sz w:val="22"/>
          <w:lang w:val="pt-BR"/>
        </w:rPr>
        <w:t>conectá-lo para ver de que forma ele se comporta.</w:t>
      </w: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  <w:r w:rsidRPr="000E40D4">
        <w:rPr>
          <w:b/>
          <w:sz w:val="22"/>
          <w:lang w:val="pt-BR"/>
        </w:rPr>
        <w:t xml:space="preserve">RNF007 - </w:t>
      </w:r>
      <w:r w:rsidRPr="000E40D4">
        <w:rPr>
          <w:sz w:val="22"/>
          <w:lang w:val="pt-BR"/>
        </w:rPr>
        <w:t>Para validar esse requisito não-funcional será necessário desconectar o sistema e depois conectá-lo para ver se atende ao requisito, podendo ser tolerado 30 minutos a mais.</w:t>
      </w: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  <w:r w:rsidRPr="00CB7E73">
        <w:rPr>
          <w:b/>
          <w:sz w:val="22"/>
          <w:lang w:val="pt-BR"/>
        </w:rPr>
        <w:t xml:space="preserve">RNF008 - </w:t>
      </w:r>
      <w:r w:rsidRPr="000E40D4">
        <w:rPr>
          <w:sz w:val="22"/>
          <w:lang w:val="pt-BR"/>
        </w:rPr>
        <w:t xml:space="preserve">Para validar esse requisito não-funcional iremos realizar, por exemplo, um cadastro de usuário cliente e no momento em que clicar em Salvar, </w:t>
      </w:r>
      <w:proofErr w:type="gramStart"/>
      <w:r w:rsidR="002A3EC0">
        <w:rPr>
          <w:sz w:val="22"/>
          <w:lang w:val="pt-BR"/>
        </w:rPr>
        <w:t>iremos desconectar</w:t>
      </w:r>
      <w:proofErr w:type="gramEnd"/>
      <w:r w:rsidR="002A3EC0">
        <w:rPr>
          <w:sz w:val="22"/>
          <w:lang w:val="pt-BR"/>
        </w:rPr>
        <w:t xml:space="preserve"> o servidor</w:t>
      </w:r>
      <w:r w:rsidRPr="000E40D4">
        <w:rPr>
          <w:sz w:val="22"/>
          <w:lang w:val="pt-BR"/>
        </w:rPr>
        <w:t>.</w:t>
      </w:r>
    </w:p>
    <w:sectPr w:rsidR="000E40D4" w:rsidRPr="000E40D4" w:rsidSect="002E6D1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BC5" w:rsidRDefault="00F17BC5">
      <w:pPr>
        <w:spacing w:line="240" w:lineRule="auto"/>
      </w:pPr>
      <w:r>
        <w:separator/>
      </w:r>
    </w:p>
  </w:endnote>
  <w:endnote w:type="continuationSeparator" w:id="1">
    <w:p w:rsidR="00F17BC5" w:rsidRDefault="00F17B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0D4" w:rsidRDefault="0006065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E40D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E40D4" w:rsidRDefault="000E40D4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E40D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40D4" w:rsidRDefault="000E40D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40D4" w:rsidRDefault="000E40D4" w:rsidP="00836165">
          <w:pPr>
            <w:jc w:val="center"/>
          </w:pPr>
          <w:r>
            <w:sym w:font="Symbol" w:char="F0D3"/>
          </w:r>
          <w:proofErr w:type="spellStart"/>
          <w:r>
            <w:t>LeafSoftware</w:t>
          </w:r>
          <w:proofErr w:type="spellEnd"/>
          <w:r>
            <w:t>, 2012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40D4" w:rsidRDefault="000E40D4" w:rsidP="0064381A">
          <w:pPr>
            <w:jc w:val="right"/>
          </w:pPr>
          <w:r>
            <w:t>P</w:t>
          </w:r>
          <w:proofErr w:type="spellStart"/>
          <w:r>
            <w:rPr>
              <w:lang w:val="pt-BR"/>
            </w:rPr>
            <w:t>ágina</w:t>
          </w:r>
          <w:proofErr w:type="spellEnd"/>
          <w:r>
            <w:rPr>
              <w:lang w:val="pt-BR"/>
            </w:rPr>
            <w:t xml:space="preserve"> </w:t>
          </w:r>
          <w:r w:rsidR="00060659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060659">
            <w:rPr>
              <w:rStyle w:val="Nmerodepgina"/>
            </w:rPr>
            <w:fldChar w:fldCharType="separate"/>
          </w:r>
          <w:r w:rsidR="002E6D16">
            <w:rPr>
              <w:rStyle w:val="Nmerodepgina"/>
              <w:noProof/>
            </w:rPr>
            <w:t>15</w:t>
          </w:r>
          <w:r w:rsidR="00060659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2E6D16" w:rsidRPr="002E6D16">
              <w:rPr>
                <w:rStyle w:val="Nmerodepgina"/>
                <w:noProof/>
              </w:rPr>
              <w:t>15</w:t>
            </w:r>
          </w:fldSimple>
        </w:p>
      </w:tc>
    </w:tr>
  </w:tbl>
  <w:p w:rsidR="000E40D4" w:rsidRDefault="000E40D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0D4" w:rsidRDefault="000E40D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BC5" w:rsidRDefault="00F17BC5">
      <w:pPr>
        <w:spacing w:line="240" w:lineRule="auto"/>
      </w:pPr>
      <w:r>
        <w:separator/>
      </w:r>
    </w:p>
  </w:footnote>
  <w:footnote w:type="continuationSeparator" w:id="1">
    <w:p w:rsidR="00F17BC5" w:rsidRDefault="00F17BC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0D4" w:rsidRDefault="000E40D4" w:rsidP="004E494C">
    <w:pPr>
      <w:pBdr>
        <w:top w:val="single" w:sz="4" w:space="1" w:color="auto"/>
      </w:pBdr>
      <w:rPr>
        <w:sz w:val="24"/>
      </w:rPr>
    </w:pPr>
  </w:p>
  <w:p w:rsidR="000E40D4" w:rsidRDefault="000E40D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LeafSoftware</w:t>
    </w:r>
    <w:proofErr w:type="spellEnd"/>
  </w:p>
  <w:p w:rsidR="000E40D4" w:rsidRDefault="000E40D4">
    <w:pPr>
      <w:pBdr>
        <w:bottom w:val="single" w:sz="6" w:space="1" w:color="auto"/>
      </w:pBdr>
      <w:jc w:val="right"/>
      <w:rPr>
        <w:sz w:val="24"/>
      </w:rPr>
    </w:pPr>
  </w:p>
  <w:p w:rsidR="000E40D4" w:rsidRDefault="000E40D4">
    <w:pPr>
      <w:pStyle w:val="Cabealho"/>
    </w:pPr>
  </w:p>
  <w:p w:rsidR="000E40D4" w:rsidRDefault="000E40D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E40D4">
      <w:tc>
        <w:tcPr>
          <w:tcW w:w="6379" w:type="dxa"/>
        </w:tcPr>
        <w:p w:rsidR="000E40D4" w:rsidRPr="00F8645C" w:rsidRDefault="000E40D4" w:rsidP="00341E58">
          <w:pPr>
            <w:rPr>
              <w:lang w:val="pt-BR"/>
            </w:rPr>
          </w:pPr>
          <w:r w:rsidRPr="00F8645C">
            <w:rPr>
              <w:lang w:val="pt-BR"/>
            </w:rPr>
            <w:t>Sistema Móvel de Gerenciamento de Filas</w:t>
          </w:r>
        </w:p>
      </w:tc>
      <w:tc>
        <w:tcPr>
          <w:tcW w:w="3179" w:type="dxa"/>
        </w:tcPr>
        <w:p w:rsidR="000E40D4" w:rsidRDefault="000E40D4" w:rsidP="00341E58">
          <w:pPr>
            <w:tabs>
              <w:tab w:val="left" w:pos="1135"/>
            </w:tabs>
            <w:spacing w:before="40"/>
            <w:ind w:right="68"/>
          </w:pPr>
          <w:proofErr w:type="spellStart"/>
          <w:r>
            <w:t>Versão</w:t>
          </w:r>
          <w:proofErr w:type="spellEnd"/>
          <w:r>
            <w:t>:   1.3</w:t>
          </w:r>
        </w:p>
      </w:tc>
    </w:tr>
    <w:tr w:rsidR="000E40D4">
      <w:tc>
        <w:tcPr>
          <w:tcW w:w="6379" w:type="dxa"/>
        </w:tcPr>
        <w:p w:rsidR="000E40D4" w:rsidRDefault="000E40D4" w:rsidP="003B5101"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Requisitos</w:t>
          </w:r>
          <w:proofErr w:type="spellEnd"/>
        </w:p>
      </w:tc>
      <w:tc>
        <w:tcPr>
          <w:tcW w:w="3179" w:type="dxa"/>
        </w:tcPr>
        <w:p w:rsidR="000E40D4" w:rsidRDefault="000E40D4" w:rsidP="00341E58">
          <w:r>
            <w:t xml:space="preserve">  Data:  10/09/12</w:t>
          </w:r>
        </w:p>
      </w:tc>
    </w:tr>
  </w:tbl>
  <w:p w:rsidR="000E40D4" w:rsidRDefault="000E40D4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0D4" w:rsidRDefault="000E40D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E817549"/>
    <w:multiLevelType w:val="hybridMultilevel"/>
    <w:tmpl w:val="6C18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96B3391"/>
    <w:multiLevelType w:val="hybridMultilevel"/>
    <w:tmpl w:val="F3F6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4CD67F9"/>
    <w:multiLevelType w:val="multilevel"/>
    <w:tmpl w:val="F4805DB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FDA1904"/>
    <w:multiLevelType w:val="multilevel"/>
    <w:tmpl w:val="A8F0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3"/>
  </w:num>
  <w:num w:numId="11">
    <w:abstractNumId w:val="10"/>
  </w:num>
  <w:num w:numId="12">
    <w:abstractNumId w:val="20"/>
  </w:num>
  <w:num w:numId="13">
    <w:abstractNumId w:val="9"/>
  </w:num>
  <w:num w:numId="14">
    <w:abstractNumId w:val="4"/>
  </w:num>
  <w:num w:numId="15">
    <w:abstractNumId w:val="19"/>
  </w:num>
  <w:num w:numId="16">
    <w:abstractNumId w:val="15"/>
  </w:num>
  <w:num w:numId="17">
    <w:abstractNumId w:val="6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8"/>
  </w:num>
  <w:num w:numId="22">
    <w:abstractNumId w:val="0"/>
  </w:num>
  <w:num w:numId="23">
    <w:abstractNumId w:val="23"/>
  </w:num>
  <w:num w:numId="24">
    <w:abstractNumId w:val="5"/>
  </w:num>
  <w:num w:numId="25">
    <w:abstractNumId w:val="7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56321"/>
  </w:hdrShapeDefaults>
  <w:footnotePr>
    <w:footnote w:id="0"/>
    <w:footnote w:id="1"/>
  </w:footnotePr>
  <w:endnotePr>
    <w:endnote w:id="0"/>
    <w:endnote w:id="1"/>
  </w:endnotePr>
  <w:compat/>
  <w:rsids>
    <w:rsidRoot w:val="00F8645C"/>
    <w:rsid w:val="00002692"/>
    <w:rsid w:val="000103AF"/>
    <w:rsid w:val="000421B4"/>
    <w:rsid w:val="00045F0E"/>
    <w:rsid w:val="000468A7"/>
    <w:rsid w:val="00060659"/>
    <w:rsid w:val="0006164C"/>
    <w:rsid w:val="0007192E"/>
    <w:rsid w:val="00081832"/>
    <w:rsid w:val="00086E55"/>
    <w:rsid w:val="000B4460"/>
    <w:rsid w:val="000B4E5D"/>
    <w:rsid w:val="000C474D"/>
    <w:rsid w:val="000C6DEE"/>
    <w:rsid w:val="000D2B5D"/>
    <w:rsid w:val="000D30DD"/>
    <w:rsid w:val="000D33C2"/>
    <w:rsid w:val="000E088E"/>
    <w:rsid w:val="000E40D4"/>
    <w:rsid w:val="00107380"/>
    <w:rsid w:val="001214E4"/>
    <w:rsid w:val="00133812"/>
    <w:rsid w:val="00135F7C"/>
    <w:rsid w:val="00136EEE"/>
    <w:rsid w:val="00142865"/>
    <w:rsid w:val="00147844"/>
    <w:rsid w:val="001506C8"/>
    <w:rsid w:val="00151DBD"/>
    <w:rsid w:val="00166720"/>
    <w:rsid w:val="0017099D"/>
    <w:rsid w:val="001725C8"/>
    <w:rsid w:val="001749E4"/>
    <w:rsid w:val="0019209D"/>
    <w:rsid w:val="001A07D4"/>
    <w:rsid w:val="001A0ED3"/>
    <w:rsid w:val="001A1650"/>
    <w:rsid w:val="001A27BF"/>
    <w:rsid w:val="001B16E2"/>
    <w:rsid w:val="001B4A24"/>
    <w:rsid w:val="001D4627"/>
    <w:rsid w:val="001D7948"/>
    <w:rsid w:val="001F2F3F"/>
    <w:rsid w:val="001F4202"/>
    <w:rsid w:val="00206350"/>
    <w:rsid w:val="002214CC"/>
    <w:rsid w:val="00224873"/>
    <w:rsid w:val="0023010E"/>
    <w:rsid w:val="002312C8"/>
    <w:rsid w:val="00233AEA"/>
    <w:rsid w:val="00241DD0"/>
    <w:rsid w:val="00245B66"/>
    <w:rsid w:val="0025718B"/>
    <w:rsid w:val="002578AC"/>
    <w:rsid w:val="00267714"/>
    <w:rsid w:val="00267BE3"/>
    <w:rsid w:val="002741B2"/>
    <w:rsid w:val="00293BEB"/>
    <w:rsid w:val="00297073"/>
    <w:rsid w:val="002A3653"/>
    <w:rsid w:val="002A3EC0"/>
    <w:rsid w:val="002A7338"/>
    <w:rsid w:val="002B22A7"/>
    <w:rsid w:val="002B27E4"/>
    <w:rsid w:val="002B345E"/>
    <w:rsid w:val="002B395F"/>
    <w:rsid w:val="002B5918"/>
    <w:rsid w:val="002C02E4"/>
    <w:rsid w:val="002C0F04"/>
    <w:rsid w:val="002C4009"/>
    <w:rsid w:val="002D2619"/>
    <w:rsid w:val="002D78ED"/>
    <w:rsid w:val="002E3C91"/>
    <w:rsid w:val="002E5277"/>
    <w:rsid w:val="002E6D16"/>
    <w:rsid w:val="002F1024"/>
    <w:rsid w:val="00300781"/>
    <w:rsid w:val="00301CAB"/>
    <w:rsid w:val="00320613"/>
    <w:rsid w:val="00320B4F"/>
    <w:rsid w:val="0032280A"/>
    <w:rsid w:val="0032662D"/>
    <w:rsid w:val="00331B6A"/>
    <w:rsid w:val="00331CA0"/>
    <w:rsid w:val="00341E58"/>
    <w:rsid w:val="0034450C"/>
    <w:rsid w:val="00357086"/>
    <w:rsid w:val="00366466"/>
    <w:rsid w:val="00370927"/>
    <w:rsid w:val="003710A4"/>
    <w:rsid w:val="00373D5D"/>
    <w:rsid w:val="00375C37"/>
    <w:rsid w:val="0037737F"/>
    <w:rsid w:val="00380282"/>
    <w:rsid w:val="00382FCE"/>
    <w:rsid w:val="003838E5"/>
    <w:rsid w:val="003B324B"/>
    <w:rsid w:val="003B5101"/>
    <w:rsid w:val="003B589D"/>
    <w:rsid w:val="003C0A30"/>
    <w:rsid w:val="003E7F42"/>
    <w:rsid w:val="00405438"/>
    <w:rsid w:val="00412FE9"/>
    <w:rsid w:val="00414B4A"/>
    <w:rsid w:val="004173CA"/>
    <w:rsid w:val="00420476"/>
    <w:rsid w:val="00433866"/>
    <w:rsid w:val="004345E1"/>
    <w:rsid w:val="00440242"/>
    <w:rsid w:val="004461B3"/>
    <w:rsid w:val="004502E8"/>
    <w:rsid w:val="00471AD7"/>
    <w:rsid w:val="00482C63"/>
    <w:rsid w:val="00482ECC"/>
    <w:rsid w:val="00492230"/>
    <w:rsid w:val="0049625A"/>
    <w:rsid w:val="004B6792"/>
    <w:rsid w:val="004C025B"/>
    <w:rsid w:val="004D5B6F"/>
    <w:rsid w:val="004E494C"/>
    <w:rsid w:val="00513D57"/>
    <w:rsid w:val="0051509B"/>
    <w:rsid w:val="005256CC"/>
    <w:rsid w:val="00561F6F"/>
    <w:rsid w:val="00586268"/>
    <w:rsid w:val="00590872"/>
    <w:rsid w:val="0059204D"/>
    <w:rsid w:val="005A1D3C"/>
    <w:rsid w:val="005B0D73"/>
    <w:rsid w:val="005B585D"/>
    <w:rsid w:val="005C07B3"/>
    <w:rsid w:val="005C11E7"/>
    <w:rsid w:val="005C64FD"/>
    <w:rsid w:val="005C6694"/>
    <w:rsid w:val="005F772E"/>
    <w:rsid w:val="00613BC2"/>
    <w:rsid w:val="00634434"/>
    <w:rsid w:val="00635B55"/>
    <w:rsid w:val="006378B6"/>
    <w:rsid w:val="0064381A"/>
    <w:rsid w:val="00650119"/>
    <w:rsid w:val="006615DD"/>
    <w:rsid w:val="006659C3"/>
    <w:rsid w:val="00673753"/>
    <w:rsid w:val="00673EC0"/>
    <w:rsid w:val="00686697"/>
    <w:rsid w:val="006922E0"/>
    <w:rsid w:val="006A7118"/>
    <w:rsid w:val="006C6917"/>
    <w:rsid w:val="006E53A1"/>
    <w:rsid w:val="006F32A3"/>
    <w:rsid w:val="006F68AA"/>
    <w:rsid w:val="007117E7"/>
    <w:rsid w:val="0071418E"/>
    <w:rsid w:val="007172EA"/>
    <w:rsid w:val="00735387"/>
    <w:rsid w:val="00747DE5"/>
    <w:rsid w:val="00754079"/>
    <w:rsid w:val="007542E0"/>
    <w:rsid w:val="00761FA1"/>
    <w:rsid w:val="0076669C"/>
    <w:rsid w:val="007667E2"/>
    <w:rsid w:val="00771D8F"/>
    <w:rsid w:val="007847B7"/>
    <w:rsid w:val="007B1767"/>
    <w:rsid w:val="007C041F"/>
    <w:rsid w:val="007C0C55"/>
    <w:rsid w:val="007C5080"/>
    <w:rsid w:val="007D7326"/>
    <w:rsid w:val="007F2739"/>
    <w:rsid w:val="007F78C4"/>
    <w:rsid w:val="0080346F"/>
    <w:rsid w:val="00806DC6"/>
    <w:rsid w:val="008100EE"/>
    <w:rsid w:val="00810A02"/>
    <w:rsid w:val="0081153B"/>
    <w:rsid w:val="00813D74"/>
    <w:rsid w:val="0081405F"/>
    <w:rsid w:val="00814211"/>
    <w:rsid w:val="0082631F"/>
    <w:rsid w:val="008311DB"/>
    <w:rsid w:val="00831408"/>
    <w:rsid w:val="00836165"/>
    <w:rsid w:val="00852278"/>
    <w:rsid w:val="0085344A"/>
    <w:rsid w:val="00875AA5"/>
    <w:rsid w:val="00876688"/>
    <w:rsid w:val="008870DF"/>
    <w:rsid w:val="0089373A"/>
    <w:rsid w:val="008967FD"/>
    <w:rsid w:val="008A5916"/>
    <w:rsid w:val="008A6161"/>
    <w:rsid w:val="008B5268"/>
    <w:rsid w:val="008B7C3A"/>
    <w:rsid w:val="008D6AF4"/>
    <w:rsid w:val="008E3FCB"/>
    <w:rsid w:val="008F59C9"/>
    <w:rsid w:val="00914417"/>
    <w:rsid w:val="00924660"/>
    <w:rsid w:val="00935331"/>
    <w:rsid w:val="00943A4C"/>
    <w:rsid w:val="0095170D"/>
    <w:rsid w:val="009540E5"/>
    <w:rsid w:val="00957F3A"/>
    <w:rsid w:val="00962138"/>
    <w:rsid w:val="009750A1"/>
    <w:rsid w:val="009905AA"/>
    <w:rsid w:val="00990AE5"/>
    <w:rsid w:val="00992BF4"/>
    <w:rsid w:val="0099516E"/>
    <w:rsid w:val="009A0A4A"/>
    <w:rsid w:val="009A4055"/>
    <w:rsid w:val="009C3CF7"/>
    <w:rsid w:val="009C5A78"/>
    <w:rsid w:val="009E6C4C"/>
    <w:rsid w:val="009F0929"/>
    <w:rsid w:val="009F1FB5"/>
    <w:rsid w:val="00A02F38"/>
    <w:rsid w:val="00A15751"/>
    <w:rsid w:val="00A22010"/>
    <w:rsid w:val="00A23DF6"/>
    <w:rsid w:val="00A42ED9"/>
    <w:rsid w:val="00A433F2"/>
    <w:rsid w:val="00A4341E"/>
    <w:rsid w:val="00A4410B"/>
    <w:rsid w:val="00A56769"/>
    <w:rsid w:val="00A615A1"/>
    <w:rsid w:val="00A628A7"/>
    <w:rsid w:val="00A63288"/>
    <w:rsid w:val="00A6693B"/>
    <w:rsid w:val="00A7090A"/>
    <w:rsid w:val="00A7394C"/>
    <w:rsid w:val="00A75AA3"/>
    <w:rsid w:val="00A805B6"/>
    <w:rsid w:val="00A92B11"/>
    <w:rsid w:val="00A93537"/>
    <w:rsid w:val="00AA61CD"/>
    <w:rsid w:val="00AB6C31"/>
    <w:rsid w:val="00AD3940"/>
    <w:rsid w:val="00AF0A13"/>
    <w:rsid w:val="00B04B57"/>
    <w:rsid w:val="00B12347"/>
    <w:rsid w:val="00B165FC"/>
    <w:rsid w:val="00B263D3"/>
    <w:rsid w:val="00B3236F"/>
    <w:rsid w:val="00B344FC"/>
    <w:rsid w:val="00B34AF2"/>
    <w:rsid w:val="00B44E0E"/>
    <w:rsid w:val="00B6383B"/>
    <w:rsid w:val="00B809AC"/>
    <w:rsid w:val="00B82E60"/>
    <w:rsid w:val="00B94D40"/>
    <w:rsid w:val="00B953D1"/>
    <w:rsid w:val="00BA5A8F"/>
    <w:rsid w:val="00BA7D4A"/>
    <w:rsid w:val="00BC263F"/>
    <w:rsid w:val="00BC5DCB"/>
    <w:rsid w:val="00BE17EF"/>
    <w:rsid w:val="00BE5649"/>
    <w:rsid w:val="00BE71BB"/>
    <w:rsid w:val="00BF42AD"/>
    <w:rsid w:val="00C1404C"/>
    <w:rsid w:val="00C1535D"/>
    <w:rsid w:val="00C2259B"/>
    <w:rsid w:val="00C23824"/>
    <w:rsid w:val="00C24E47"/>
    <w:rsid w:val="00C317CD"/>
    <w:rsid w:val="00C36962"/>
    <w:rsid w:val="00C43E35"/>
    <w:rsid w:val="00C44571"/>
    <w:rsid w:val="00C44E35"/>
    <w:rsid w:val="00C45BBF"/>
    <w:rsid w:val="00C52DD5"/>
    <w:rsid w:val="00C53D66"/>
    <w:rsid w:val="00C62647"/>
    <w:rsid w:val="00C62742"/>
    <w:rsid w:val="00C63DEE"/>
    <w:rsid w:val="00C77280"/>
    <w:rsid w:val="00C8055C"/>
    <w:rsid w:val="00C84A7C"/>
    <w:rsid w:val="00C914D4"/>
    <w:rsid w:val="00CA5E06"/>
    <w:rsid w:val="00CA7935"/>
    <w:rsid w:val="00CB7E73"/>
    <w:rsid w:val="00CC7587"/>
    <w:rsid w:val="00CD1706"/>
    <w:rsid w:val="00CD3919"/>
    <w:rsid w:val="00CD7AE6"/>
    <w:rsid w:val="00CE0632"/>
    <w:rsid w:val="00CE3E5C"/>
    <w:rsid w:val="00D0362A"/>
    <w:rsid w:val="00D04D73"/>
    <w:rsid w:val="00D064EC"/>
    <w:rsid w:val="00D11E30"/>
    <w:rsid w:val="00D127D7"/>
    <w:rsid w:val="00D26EF3"/>
    <w:rsid w:val="00D46DDF"/>
    <w:rsid w:val="00D61C5B"/>
    <w:rsid w:val="00D62591"/>
    <w:rsid w:val="00D74131"/>
    <w:rsid w:val="00DA58A8"/>
    <w:rsid w:val="00DB101B"/>
    <w:rsid w:val="00DB1D6A"/>
    <w:rsid w:val="00DB29CA"/>
    <w:rsid w:val="00DB63F0"/>
    <w:rsid w:val="00DC5618"/>
    <w:rsid w:val="00DD601D"/>
    <w:rsid w:val="00DE0849"/>
    <w:rsid w:val="00DE45FE"/>
    <w:rsid w:val="00DF32E6"/>
    <w:rsid w:val="00DF61D9"/>
    <w:rsid w:val="00E00A06"/>
    <w:rsid w:val="00E24CA1"/>
    <w:rsid w:val="00E2793C"/>
    <w:rsid w:val="00E3178E"/>
    <w:rsid w:val="00E44151"/>
    <w:rsid w:val="00E509CE"/>
    <w:rsid w:val="00E54781"/>
    <w:rsid w:val="00E668DD"/>
    <w:rsid w:val="00E67D2F"/>
    <w:rsid w:val="00E746F8"/>
    <w:rsid w:val="00E75253"/>
    <w:rsid w:val="00E93AAF"/>
    <w:rsid w:val="00E94CEF"/>
    <w:rsid w:val="00EA4D77"/>
    <w:rsid w:val="00EA5224"/>
    <w:rsid w:val="00EA5418"/>
    <w:rsid w:val="00EB662F"/>
    <w:rsid w:val="00EC58B0"/>
    <w:rsid w:val="00ED2C95"/>
    <w:rsid w:val="00ED49E2"/>
    <w:rsid w:val="00ED5F4C"/>
    <w:rsid w:val="00EE4C5C"/>
    <w:rsid w:val="00F17BC5"/>
    <w:rsid w:val="00F17DBF"/>
    <w:rsid w:val="00F437A8"/>
    <w:rsid w:val="00F50467"/>
    <w:rsid w:val="00F612ED"/>
    <w:rsid w:val="00F7316A"/>
    <w:rsid w:val="00F85492"/>
    <w:rsid w:val="00F85FB3"/>
    <w:rsid w:val="00F8645C"/>
    <w:rsid w:val="00F86DB8"/>
    <w:rsid w:val="00FA6390"/>
    <w:rsid w:val="00FC2499"/>
    <w:rsid w:val="00FC34C0"/>
    <w:rsid w:val="00FD5065"/>
    <w:rsid w:val="00FE19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7E4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414B4A"/>
    <w:pPr>
      <w:keepNext/>
      <w:pageBreakBefore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414B4A"/>
    <w:pPr>
      <w:pageBreakBefore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2793C"/>
    <w:pPr>
      <w:pageBreakBefore w:val="0"/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B27E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B27E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B27E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B27E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B27E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B27E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B27E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B27E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B27E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B27E4"/>
    <w:pPr>
      <w:ind w:left="900" w:hanging="900"/>
    </w:pPr>
  </w:style>
  <w:style w:type="paragraph" w:styleId="Sumrio1">
    <w:name w:val="toc 1"/>
    <w:basedOn w:val="Normal"/>
    <w:next w:val="Normal"/>
    <w:uiPriority w:val="39"/>
    <w:rsid w:val="002B27E4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2B27E4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2B27E4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rsid w:val="002B27E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B27E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B27E4"/>
  </w:style>
  <w:style w:type="paragraph" w:styleId="Sumrio4">
    <w:name w:val="toc 4"/>
    <w:basedOn w:val="Normal"/>
    <w:next w:val="Normal"/>
    <w:autoRedefine/>
    <w:semiHidden/>
    <w:rsid w:val="002B27E4"/>
    <w:pPr>
      <w:ind w:left="600"/>
    </w:pPr>
  </w:style>
  <w:style w:type="paragraph" w:styleId="Sumrio5">
    <w:name w:val="toc 5"/>
    <w:basedOn w:val="Normal"/>
    <w:next w:val="Normal"/>
    <w:autoRedefine/>
    <w:semiHidden/>
    <w:rsid w:val="002B27E4"/>
    <w:pPr>
      <w:ind w:left="800"/>
    </w:pPr>
  </w:style>
  <w:style w:type="paragraph" w:customStyle="1" w:styleId="Tabletext">
    <w:name w:val="Tabletext"/>
    <w:basedOn w:val="Normal"/>
    <w:rsid w:val="002B27E4"/>
    <w:pPr>
      <w:keepLines/>
      <w:spacing w:after="120"/>
    </w:pPr>
  </w:style>
  <w:style w:type="paragraph" w:styleId="Corpodetexto">
    <w:name w:val="Body Text"/>
    <w:basedOn w:val="Normal"/>
    <w:semiHidden/>
    <w:rsid w:val="002B27E4"/>
    <w:pPr>
      <w:keepLines/>
      <w:spacing w:after="120"/>
      <w:ind w:left="720"/>
    </w:pPr>
  </w:style>
  <w:style w:type="paragraph" w:styleId="Sumrio6">
    <w:name w:val="toc 6"/>
    <w:basedOn w:val="Normal"/>
    <w:next w:val="Normal"/>
    <w:autoRedefine/>
    <w:semiHidden/>
    <w:rsid w:val="002B27E4"/>
    <w:pPr>
      <w:ind w:left="1000"/>
    </w:pPr>
  </w:style>
  <w:style w:type="paragraph" w:styleId="Sumrio7">
    <w:name w:val="toc 7"/>
    <w:basedOn w:val="Normal"/>
    <w:next w:val="Normal"/>
    <w:autoRedefine/>
    <w:semiHidden/>
    <w:rsid w:val="002B27E4"/>
    <w:pPr>
      <w:ind w:left="1200"/>
    </w:pPr>
  </w:style>
  <w:style w:type="paragraph" w:styleId="Sumrio8">
    <w:name w:val="toc 8"/>
    <w:basedOn w:val="Normal"/>
    <w:next w:val="Normal"/>
    <w:autoRedefine/>
    <w:semiHidden/>
    <w:rsid w:val="002B27E4"/>
    <w:pPr>
      <w:ind w:left="1400"/>
    </w:pPr>
  </w:style>
  <w:style w:type="paragraph" w:styleId="Sumrio9">
    <w:name w:val="toc 9"/>
    <w:basedOn w:val="Normal"/>
    <w:next w:val="Normal"/>
    <w:autoRedefine/>
    <w:semiHidden/>
    <w:rsid w:val="002B27E4"/>
    <w:pPr>
      <w:ind w:left="1600"/>
    </w:pPr>
  </w:style>
  <w:style w:type="paragraph" w:customStyle="1" w:styleId="Bullet1">
    <w:name w:val="Bullet1"/>
    <w:basedOn w:val="Normal"/>
    <w:rsid w:val="002B27E4"/>
    <w:pPr>
      <w:ind w:left="720" w:hanging="432"/>
    </w:pPr>
  </w:style>
  <w:style w:type="paragraph" w:customStyle="1" w:styleId="Bullet2">
    <w:name w:val="Bullet2"/>
    <w:basedOn w:val="Normal"/>
    <w:rsid w:val="002B27E4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2B27E4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2B27E4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B27E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B27E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B27E4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B27E4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B27E4"/>
    <w:pPr>
      <w:spacing w:before="80" w:line="240" w:lineRule="auto"/>
      <w:ind w:left="2250"/>
      <w:jc w:val="both"/>
    </w:pPr>
  </w:style>
  <w:style w:type="paragraph" w:styleId="Corpodetexto2">
    <w:name w:val="Body Text 2"/>
    <w:basedOn w:val="Normal"/>
    <w:semiHidden/>
    <w:rsid w:val="002B27E4"/>
    <w:rPr>
      <w:i/>
      <w:color w:val="0000FF"/>
    </w:rPr>
  </w:style>
  <w:style w:type="paragraph" w:styleId="Recuodecorpodetexto">
    <w:name w:val="Body Text Indent"/>
    <w:basedOn w:val="Normal"/>
    <w:semiHidden/>
    <w:rsid w:val="002B27E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B27E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B27E4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B27E4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sid w:val="002B27E4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1E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41E58"/>
    <w:rPr>
      <w:rFonts w:ascii="Tahoma" w:hAnsi="Tahoma" w:cs="Tahoma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341E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14B4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pt-BR"/>
    </w:rPr>
  </w:style>
  <w:style w:type="character" w:styleId="Refdecomentrio">
    <w:name w:val="annotation reference"/>
    <w:uiPriority w:val="99"/>
    <w:semiHidden/>
    <w:unhideWhenUsed/>
    <w:rsid w:val="006438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381A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381A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381A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4381A"/>
    <w:rPr>
      <w:b/>
      <w:bCs/>
    </w:rPr>
  </w:style>
  <w:style w:type="table" w:customStyle="1" w:styleId="GridTable4Accent3">
    <w:name w:val="Grid Table 4 Accent 3"/>
    <w:basedOn w:val="Tabelanormal"/>
    <w:uiPriority w:val="49"/>
    <w:rsid w:val="0064381A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3Accent3">
    <w:name w:val="Grid Table 3 Accent 3"/>
    <w:basedOn w:val="Tabelanormal"/>
    <w:uiPriority w:val="48"/>
    <w:rsid w:val="0064381A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paragraph" w:customStyle="1" w:styleId="infoblue0">
    <w:name w:val="infoblue"/>
    <w:basedOn w:val="Normal"/>
    <w:rsid w:val="0064381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converted-space">
    <w:name w:val="apple-converted-space"/>
    <w:rsid w:val="00E2793C"/>
  </w:style>
  <w:style w:type="table" w:customStyle="1" w:styleId="GridTable5DarkAccent3">
    <w:name w:val="Grid Table 5 Dark Accent 3"/>
    <w:basedOn w:val="Tabelanormal"/>
    <w:uiPriority w:val="50"/>
    <w:rsid w:val="00B12347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B123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414B4A"/>
    <w:pPr>
      <w:keepNext/>
      <w:pageBreakBefore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414B4A"/>
    <w:pPr>
      <w:pageBreakBefore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2793C"/>
    <w:pPr>
      <w:pageBreakBefore w:val="0"/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1E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41E58"/>
    <w:rPr>
      <w:rFonts w:ascii="Tahoma" w:hAnsi="Tahoma" w:cs="Tahoma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341E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14B4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pt-BR"/>
    </w:rPr>
  </w:style>
  <w:style w:type="character" w:styleId="Refdecomentrio">
    <w:name w:val="annotation reference"/>
    <w:uiPriority w:val="99"/>
    <w:semiHidden/>
    <w:unhideWhenUsed/>
    <w:rsid w:val="006438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381A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381A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381A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4381A"/>
    <w:rPr>
      <w:b/>
      <w:bCs/>
    </w:rPr>
  </w:style>
  <w:style w:type="table" w:customStyle="1" w:styleId="GridTable4Accent3">
    <w:name w:val="Grid Table 4 Accent 3"/>
    <w:basedOn w:val="Tabelanormal"/>
    <w:uiPriority w:val="49"/>
    <w:rsid w:val="0064381A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3Accent3">
    <w:name w:val="Grid Table 3 Accent 3"/>
    <w:basedOn w:val="Tabelanormal"/>
    <w:uiPriority w:val="48"/>
    <w:rsid w:val="0064381A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paragraph" w:customStyle="1" w:styleId="infoblue0">
    <w:name w:val="infoblue"/>
    <w:basedOn w:val="Normal"/>
    <w:rsid w:val="0064381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converted-space">
    <w:name w:val="apple-converted-space"/>
    <w:rsid w:val="00E2793C"/>
  </w:style>
  <w:style w:type="table" w:customStyle="1" w:styleId="GridTable5DarkAccent3">
    <w:name w:val="Grid Table 5 Dark Accent 3"/>
    <w:basedOn w:val="Tabelanormal"/>
    <w:uiPriority w:val="50"/>
    <w:rsid w:val="00B12347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B1234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gner\Google%20Drive\fafica\4%20Periodo\engenharia%20de%20software\Requisit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5A635-4D69-4CC7-AE41-CD6CA2AA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Requisitos</Template>
  <TotalTime>607</TotalTime>
  <Pages>15</Pages>
  <Words>2829</Words>
  <Characters>16693</Characters>
  <Application>Microsoft Office Word</Application>
  <DocSecurity>0</DocSecurity>
  <Lines>139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&lt;Company Name&gt;</Company>
  <LinksUpToDate>false</LinksUpToDate>
  <CharactersWithSpaces>19484</CharactersWithSpaces>
  <SharedDoc>false</SharedDoc>
  <HLinks>
    <vt:vector size="78" baseType="variant"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_Toc332618455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_Toc332618454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_Toc332618453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_Toc332618452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_Toc332618451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_Toc332618450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_Toc332618449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_Toc332618448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_Toc332618447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_Toc332618446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_Toc332618445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_Toc332618444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_Toc332618443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>&lt;Project Name&gt;</dc:subject>
  <dc:creator>vagner</dc:creator>
  <cp:keywords>FAFICA</cp:keywords>
  <cp:lastModifiedBy>Renato</cp:lastModifiedBy>
  <cp:revision>277</cp:revision>
  <cp:lastPrinted>2013-03-20T22:52:00Z</cp:lastPrinted>
  <dcterms:created xsi:type="dcterms:W3CDTF">2012-09-10T19:46:00Z</dcterms:created>
  <dcterms:modified xsi:type="dcterms:W3CDTF">2013-05-16T23:01:00Z</dcterms:modified>
</cp:coreProperties>
</file>